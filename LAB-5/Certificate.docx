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8.xml" ContentType="application/vnd.openxmlformats-officedocument.wordprocessingml.foot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36F5" w:rsidRDefault="000F6A5C">
      <w:pPr>
        <w:pStyle w:val="Title"/>
      </w:pPr>
      <w:sdt>
        <w:sdtPr>
          <w:alias w:val="Most:"/>
          <w:tag w:val="Most:"/>
          <w:id w:val="202138818"/>
          <w:placeholder>
            <w:docPart w:val="E35F920B890742C3A766ACB33EB75CFE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3827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7" name="Straight Connector 7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24" name="Straight Connector 24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Straight Connector 25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F781A7" id="Text border lines" o:spid="_x0000_s1026" alt="Design Element" style="position:absolute;margin-left:0;margin-top:126pt;width:630.7pt;height:51.85pt;z-index:-251656192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" o:allowincell="f">
                <v:group id="Group 28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line id="Straight Connector 7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" strokecolor="#a18f8f [1951]"/>
                  <v:line id="Straight Connector 10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" strokecolor="#a18f8f [1951]"/>
                </v:group>
                <v:group id="Group 29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line id="Straight Connector 24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" strokecolor="#a18f8f [1951]"/>
                  <v:line id="Straight Connector 25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59264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1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2" name="Freeform 2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6A560C" id="Group 13" o:spid="_x0000_s1026" alt="&quot;Improved&quot; text in fancy script" style="position:absolute;margin-left:223.2pt;margin-top:79.2pt;width:320.4pt;height:131.05pt;z-index:251659264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">
                <v:shape id="Freeform 2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1636672672"/>
          <w:placeholder>
            <w:docPart w:val="8A007F941B0F434D9E0004D5F5152143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1430230843"/>
        <w:placeholder>
          <w:docPart w:val="FB90FB960B9E44FABB6111B2190CA1F0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yellow"/>
        </w:rPr>
        <w:t>CRICKET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16" name="Group 16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18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21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22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3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E9AE9A" id="Group 16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1999311756"/>
                      <w:placeholder>
                        <w:docPart w:val="B36AE280F36B4C0BA7B3AB45947E070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Ankit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Shah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892503915"/>
                      <w:placeholder>
                        <w:docPart w:val="C238B196187347168E86DBFD5BFD31F3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13"/>
          <w:footerReference w:type="default" r:id="rId14"/>
          <w:headerReference w:type="first" r:id="rId15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1201365269"/>
          <w:placeholder>
            <w:docPart w:val="B92FE6B252F94193BD6B961BCE755636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63360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14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17" name="Straight Connector 17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Connector 32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34" name="Straight Connector 34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Straight Connector 35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68128" id="Text border lines" o:spid="_x0000_s1026" alt="Design Element" style="position:absolute;margin-left:0;margin-top:126pt;width:630.7pt;height:51.85pt;z-index:-251653120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" o:allowincell="f">
                <v:group id="Group 15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line id="Straight Connector 17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" strokecolor="#a18f8f [1951]"/>
                  <v:line id="Straight Connector 32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" strokecolor="#a18f8f [1951]"/>
                </v:group>
                <v:group id="Group 33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line id="Straight Connector 34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" strokecolor="#a18f8f [1951]"/>
                  <v:line id="Straight Connector 35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62336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36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37" name="Freeform 37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ECC71" id="Group 13" o:spid="_x0000_s1026" alt="&quot;Improved&quot; text in fancy script" style="position:absolute;margin-left:223.2pt;margin-top:79.2pt;width:320.4pt;height:131.05pt;z-index:251662336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">
                <v:shape id="Freeform 37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38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-1208638362"/>
          <w:placeholder>
            <w:docPart w:val="88E48B304F304FEF84CF42AFEA7DE1AE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1226565122"/>
        <w:placeholder>
          <w:docPart w:val="BD2A323580514558AD705FA6EA5739CC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green"/>
        </w:rPr>
        <w:t>FOOTBALL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39" name="Group 39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40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41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2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3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095196D" id="Group 39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993612565"/>
                      <w:placeholder>
                        <w:docPart w:val="AF46BD8E43E945A7BA6E4AC347815654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Priya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Mehta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1514681903"/>
                      <w:placeholder>
                        <w:docPart w:val="6555EF8B2B2542FC9A9AE66B464277FB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16"/>
          <w:footerReference w:type="default" r:id="rId17"/>
          <w:headerReference w:type="first" r:id="rId18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559755810"/>
          <w:placeholder>
            <w:docPart w:val="34DCC7C7164F47EA8F8BB43FD89D427E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66432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52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54" name="Straight Connector 54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Straight Connector 55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57" name="Straight Connector 57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Straight Connector 58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62849" id="Text border lines" o:spid="_x0000_s1026" alt="Design Element" style="position:absolute;margin-left:0;margin-top:126pt;width:630.7pt;height:51.85pt;z-index:-251650048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" o:allowincell="f">
                <v:group id="Group 53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line id="Straight Connector 54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" strokecolor="#a18f8f [1951]"/>
                  <v:line id="Straight Connector 55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" strokecolor="#a18f8f [1951]"/>
                </v:group>
                <v:group id="Group 56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line id="Straight Connector 57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" strokecolor="#a18f8f [1951]"/>
                  <v:line id="Straight Connector 58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65408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59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60" name="Freeform 60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50D96A" id="Group 13" o:spid="_x0000_s1026" alt="&quot;Improved&quot; text in fancy script" style="position:absolute;margin-left:223.2pt;margin-top:79.2pt;width:320.4pt;height:131.05pt;z-index:251665408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">
                <v:shape id="Freeform 60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61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-1718803698"/>
          <w:placeholder>
            <w:docPart w:val="D39C96DBBD7A450EAF4D833A4CEBF25E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686255859"/>
        <w:placeholder>
          <w:docPart w:val="37899F604371439B9A0CBD78E84D238D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cyan"/>
        </w:rPr>
        <w:t>BASKETBALL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62" name="Group 62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63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3776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777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778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7A2CFF" id="Group 62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-1480069714"/>
                      <w:placeholder>
                        <w:docPart w:val="83A1D34534F249E2928BCB746F9CC44E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Rohit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Verma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1667171842"/>
                      <w:placeholder>
                        <w:docPart w:val="E0297DF770374BC89A02F8CF626A0DEF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19"/>
          <w:footerReference w:type="default" r:id="rId20"/>
          <w:headerReference w:type="first" r:id="rId21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-852261580"/>
          <w:placeholder>
            <w:docPart w:val="20B93BDAB2924D6A9B0BDF60B6E6315B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69504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3787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3788" name="Group 3788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3789" name="Straight Connector 3789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0" name="Straight Connector 3790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791" name="Group 3791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3792" name="Straight Connector 3792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3" name="Straight Connector 3793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918DD" id="Text border lines" o:spid="_x0000_s1026" alt="Design Element" style="position:absolute;margin-left:0;margin-top:126pt;width:630.7pt;height:51.85pt;z-index:-251646976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" o:allowincell="f">
                <v:group id="Group 3788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C3y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rBaJ2FueBOegNz+AgAA//8DAFBLAQItABQABgAIAAAAIQDb4fbL7gAAAIUBAAATAAAAAAAAAAAA&#10;AAAAAAAAAABbQ29udGVudF9UeXBlc10ueG1sUEsBAi0AFAAGAAgAAAAhAFr0LFu/AAAAFQEAAAsA&#10;AAAAAAAAAAAAAAAAHwEAAF9yZWxzLy5yZWxzUEsBAi0AFAAGAAgAAAAhAK0kLfLEAAAA3QAAAA8A&#10;AAAAAAAAAAAAAAAABwIAAGRycy9kb3ducmV2LnhtbFBLBQYAAAAAAwADALcAAAD4AgAAAAA=&#10;">
                  <v:line id="Straight Connector 3789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" strokecolor="#a18f8f [1951]"/>
                  <v:line id="Straight Connector 3790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" strokecolor="#a18f8f [1951]"/>
                </v:group>
                <v:group id="Group 3791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xKy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Yvh7E56AXD0BAAD//wMAUEsBAi0AFAAGAAgAAAAhANvh9svuAAAAhQEAABMAAAAAAAAA&#10;AAAAAAAAAAAAAFtDb250ZW50X1R5cGVzXS54bWxQSwECLQAUAAYACAAAACEAWvQsW78AAAAVAQAA&#10;CwAAAAAAAAAAAAAAAAAfAQAAX3JlbHMvLnJlbHNQSwECLQAUAAYACAAAACEAuccSssYAAADdAAAA&#10;DwAAAAAAAAAAAAAAAAAHAgAAZHJzL2Rvd25yZXYueG1sUEsFBgAAAAADAAMAtwAAAPoCAAAAAA==&#10;">
                  <v:line id="Straight Connector 3792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" strokecolor="#a18f8f [1951]"/>
                  <v:line id="Straight Connector 3793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68480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3794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3795" name="Freeform 3795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6" name="Picture 3796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1AFE15" id="Group 13" o:spid="_x0000_s1026" alt="&quot;Improved&quot; text in fancy script" style="position:absolute;margin-left:223.2pt;margin-top:79.2pt;width:320.4pt;height:131.05pt;z-index:251668480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">
                <v:shape id="Freeform 3795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3796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1929847276"/>
          <w:placeholder>
            <w:docPart w:val="2B7E71A14B6C4FE3BEA1F998E62113A9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-1774237611"/>
        <w:placeholder>
          <w:docPart w:val="EEA3C7F138134CC388A4886ABB1B0FD8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darkCyan"/>
        </w:rPr>
        <w:t>VOLLYBALL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3797" name="Group 3797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3798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3799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800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801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FC539B" id="Group 3797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698585681"/>
                      <w:placeholder>
                        <w:docPart w:val="C5D1E3183877413FBBA1B6B8BE756623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Sneha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Patel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2050406636"/>
                      <w:placeholder>
                        <w:docPart w:val="987AA64AD4934CF6B11E0DF021096455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22"/>
          <w:footerReference w:type="default" r:id="rId23"/>
          <w:headerReference w:type="first" r:id="rId24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-1567639256"/>
          <w:placeholder>
            <w:docPart w:val="BCB423B049FD483EA68354593DC7A53F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72576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3812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3813" name="Group 3813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3814" name="Straight Connector 3814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5" name="Straight Connector 3815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816" name="Group 3816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3817" name="Straight Connector 3817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8" name="Straight Connector 3818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80671F" id="Text border lines" o:spid="_x0000_s1026" alt="Design Element" style="position:absolute;margin-left:0;margin-top:126pt;width:630.7pt;height:51.85pt;z-index:-251643904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" o:allowincell="f">
                <v:group id="Group 3813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">
                  <v:line id="Straight Connector 3814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" strokecolor="#a18f8f [1951]"/>
                  <v:line id="Straight Connector 3815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" strokecolor="#a18f8f [1951]"/>
                </v:group>
                <v:group id="Group 3816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">
                  <v:line id="Straight Connector 3817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" strokecolor="#a18f8f [1951]"/>
                  <v:line id="Straight Connector 3818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71552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3819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3820" name="Freeform 3820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1" name="Picture 3821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465792" id="Group 13" o:spid="_x0000_s1026" alt="&quot;Improved&quot; text in fancy script" style="position:absolute;margin-left:223.2pt;margin-top:79.2pt;width:320.4pt;height:131.05pt;z-index:251671552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">
                <v:shape id="Freeform 3820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3821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-1646572112"/>
          <w:placeholder>
            <w:docPart w:val="0D4BE520179F43EDBD6CB96262A6BE83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-1477753888"/>
        <w:placeholder>
          <w:docPart w:val="D7BFB7B58A6F4A16AB0B258F231DED5B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darkYellow"/>
        </w:rPr>
        <w:t>HOCKEY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3822" name="Group 3822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3823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3824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825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826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36CEA2" id="Group 3822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1096210392"/>
                      <w:placeholder>
                        <w:docPart w:val="5C044AF5A854449F916218CD6A24FA7F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Arjun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Iyer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746877460"/>
                      <w:placeholder>
                        <w:docPart w:val="F382A7D586A64015A4FB5CC01EC7CEC6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25"/>
          <w:footerReference w:type="default" r:id="rId26"/>
          <w:headerReference w:type="first" r:id="rId27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-740098787"/>
          <w:placeholder>
            <w:docPart w:val="90E0BD2B651A433EB1DA48071B9B8AC6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75648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3836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3837" name="Group 3837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3838" name="Straight Connector 3838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39" name="Straight Connector 3839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840" name="Group 3840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3841" name="Straight Connector 3841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42" name="Straight Connector 3842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CC43D" id="Text border lines" o:spid="_x0000_s1026" alt="Design Element" style="position:absolute;margin-left:0;margin-top:126pt;width:630.7pt;height:51.85pt;z-index:-251640832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" o:allowincell="f">
                <v:group id="Group 3837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">
                  <v:line id="Straight Connector 3838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" strokecolor="#a18f8f [1951]"/>
                  <v:line id="Straight Connector 3839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" strokecolor="#a18f8f [1951]"/>
                </v:group>
                <v:group id="Group 3840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">
                  <v:line id="Straight Connector 3841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" strokecolor="#a18f8f [1951]"/>
                  <v:line id="Straight Connector 3842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74624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3843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3844" name="Freeform 3844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5" name="Picture 3845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D3C76" id="Group 13" o:spid="_x0000_s1026" alt="&quot;Improved&quot; text in fancy script" style="position:absolute;margin-left:223.2pt;margin-top:79.2pt;width:320.4pt;height:131.05pt;z-index:251674624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">
                <v:shape id="Freeform 3844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3845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-1034419603"/>
          <w:placeholder>
            <w:docPart w:val="6F0C6A6321C244CAA409FBA79B543330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1182396107"/>
        <w:placeholder>
          <w:docPart w:val="30CB6C06DD9F4AA99E8898D89C27D348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red"/>
        </w:rPr>
        <w:t>KABBDDI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3846" name="Group 3846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3847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3848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849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850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CC2777" id="Group 3846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dM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j2MYW/N+EJyOUvAAAA//8DAFBLAQItABQABgAIAAAAIQDb4fbL7gAAAIUBAAATAAAAAAAA&#10;AAAAAAAAAAAAAABbQ29udGVudF9UeXBlc10ueG1sUEsBAi0AFAAGAAgAAAAhAFr0LFu/AAAAFQEA&#10;AAsAAAAAAAAAAAAAAAAAHwEAAF9yZWxzLy5yZWxzUEsBAi0AFAAGAAgAAAAhANG2l0zHAAAA3QAA&#10;AA8AAAAAAAAAAAAAAAAABwIAAGRycy9kb3ducmV2LnhtbFBLBQYAAAAAAwADALcAAAD7AgAAAAA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1620187214"/>
                      <w:placeholder>
                        <w:docPart w:val="0991FE15CDD84E6994B235D1FAD70F47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Kavita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Joshi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1473285410"/>
                      <w:placeholder>
                        <w:docPart w:val="EBD2626A463F4A40B819783DC70C434E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28"/>
          <w:footerReference w:type="default" r:id="rId29"/>
          <w:headerReference w:type="first" r:id="rId30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Default="000F6A5C">
      <w:pPr>
        <w:pStyle w:val="Title"/>
      </w:pPr>
      <w:sdt>
        <w:sdtPr>
          <w:alias w:val="Most:"/>
          <w:tag w:val="Most:"/>
          <w:id w:val="-296993479"/>
          <w:placeholder>
            <w:docPart w:val="0E34B8C7176B49F0B987A49BEA09699B"/>
          </w:placeholder>
          <w:temporary/>
          <w:showingPlcHdr/>
          <w15:appearance w15:val="hidden"/>
        </w:sdtPr>
        <w:sdtEndPr/>
        <w:sdtContent>
          <w:r w:rsidR="004336F5">
            <w:t>Most</w:t>
          </w:r>
        </w:sdtContent>
      </w:sdt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78720" behindDoc="1" locked="0" layoutInCell="0" allowOverlap="1">
                <wp:simplePos x="0" y="0"/>
                <wp:positionH relativeFrom="page">
                  <wp:align>center</wp:align>
                </wp:positionH>
                <wp:positionV relativeFrom="page">
                  <wp:posOffset>1600200</wp:posOffset>
                </wp:positionV>
                <wp:extent cx="8010144" cy="658368"/>
                <wp:effectExtent l="0" t="0" r="29210" b="27940"/>
                <wp:wrapNone/>
                <wp:docPr id="3859" name="Text border lines" descr="Design Elemen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10144" cy="658368"/>
                          <a:chOff x="0" y="0"/>
                          <a:chExt cx="8012938" cy="657860"/>
                        </a:xfrm>
                      </wpg:grpSpPr>
                      <wpg:grpSp>
                        <wpg:cNvPr id="3860" name="Group 3860"/>
                        <wpg:cNvGrpSpPr/>
                        <wpg:grpSpPr>
                          <a:xfrm>
                            <a:off x="0" y="0"/>
                            <a:ext cx="1829495" cy="657860"/>
                            <a:chOff x="0" y="0"/>
                            <a:chExt cx="1452879" cy="656718"/>
                          </a:xfrm>
                        </wpg:grpSpPr>
                        <wps:wsp>
                          <wps:cNvPr id="3861" name="Straight Connector 3861"/>
                          <wps:cNvCnPr/>
                          <wps:spPr>
                            <a:xfrm>
                              <a:off x="0" y="0"/>
                              <a:ext cx="1349102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2" name="Straight Connector 3862"/>
                          <wps:cNvCnPr/>
                          <wps:spPr>
                            <a:xfrm>
                              <a:off x="0" y="656718"/>
                              <a:ext cx="145287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863" name="Group 3863"/>
                        <wpg:cNvGrpSpPr/>
                        <wpg:grpSpPr>
                          <a:xfrm>
                            <a:off x="5745761" y="0"/>
                            <a:ext cx="2267177" cy="657860"/>
                            <a:chOff x="-45439" y="0"/>
                            <a:chExt cx="2267177" cy="656718"/>
                          </a:xfrm>
                        </wpg:grpSpPr>
                        <wps:wsp>
                          <wps:cNvPr id="3864" name="Straight Connector 3864"/>
                          <wps:cNvCnPr/>
                          <wps:spPr>
                            <a:xfrm>
                              <a:off x="173719" y="0"/>
                              <a:ext cx="2041159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5" name="Straight Connector 3865"/>
                          <wps:cNvCnPr/>
                          <wps:spPr>
                            <a:xfrm>
                              <a:off x="-45439" y="656718"/>
                              <a:ext cx="226717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CF5DC" id="Text border lines" o:spid="_x0000_s1026" alt="Design Element" style="position:absolute;margin-left:0;margin-top:126pt;width:630.7pt;height:51.85pt;z-index:-251637760;mso-position-horizontal:center;mso-position-horizontal-relative:page;mso-position-vertical-relative:page;mso-width-relative:margin;mso-height-relative:margin" coordsize="80129,6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" o:allowincell="f">
                <v:group id="Group 3860" o:spid="_x0000_s1027" style="position:absolute;width:18294;height:6578" coordsize="14528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">
                  <v:line id="Straight Connector 3861" o:spid="_x0000_s1028" style="position:absolute;visibility:visible;mso-wrap-style:square" from="0,0" to="13491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" strokecolor="#a18f8f [1951]"/>
                  <v:line id="Straight Connector 3862" o:spid="_x0000_s1029" style="position:absolute;visibility:visible;mso-wrap-style:square" from="0,6567" to="14528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" strokecolor="#a18f8f [1951]"/>
                </v:group>
                <v:group id="Group 3863" o:spid="_x0000_s1030" style="position:absolute;left:57457;width:22672;height:6578" coordorigin="-454" coordsize="22671,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">
                  <v:line id="Straight Connector 3864" o:spid="_x0000_s1031" style="position:absolute;visibility:visible;mso-wrap-style:square" from="1737,0" to="2214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" strokecolor="#a18f8f [1951]"/>
                  <v:line id="Straight Connector 3865" o:spid="_x0000_s1032" style="position:absolute;visibility:visible;mso-wrap-style:square" from="-454,6567" to="22217,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" strokecolor="#a18f8f [1951]"/>
                </v:group>
                <w10:wrap anchorx="page" anchory="page"/>
              </v:group>
            </w:pict>
          </mc:Fallback>
        </mc:AlternateContent>
      </w:r>
      <w:r w:rsidR="004336F5">
        <w:rPr>
          <w:noProof/>
          <w:lang w:val="en-IN" w:eastAsia="en-IN"/>
        </w:rPr>
        <mc:AlternateContent>
          <mc:Choice Requires="wpg">
            <w:drawing>
              <wp:anchor distT="0" distB="0" distL="91440" distR="91440" simplePos="0" relativeHeight="251677696" behindDoc="0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1005840</wp:posOffset>
                </wp:positionV>
                <wp:extent cx="4069080" cy="1664208"/>
                <wp:effectExtent l="19050" t="19050" r="45720" b="31750"/>
                <wp:wrapSquare wrapText="bothSides"/>
                <wp:docPr id="3866" name="Group 13" descr="&quot;Improved&quot; text in fancy scrip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1664208"/>
                          <a:chOff x="0" y="0"/>
                          <a:chExt cx="4065588" cy="1666875"/>
                        </a:xfrm>
                      </wpg:grpSpPr>
                      <wps:wsp>
                        <wps:cNvPr id="3867" name="Freeform 3867"/>
                        <wps:cNvSpPr>
                          <a:spLocks noEditPoints="1"/>
                        </wps:cNvSpPr>
                        <wps:spPr bwMode="auto">
                          <a:xfrm>
                            <a:off x="0" y="0"/>
                            <a:ext cx="4065588" cy="1666875"/>
                          </a:xfrm>
                          <a:custGeom>
                            <a:avLst/>
                            <a:gdLst>
                              <a:gd name="T0" fmla="*/ 2899 w 5122"/>
                              <a:gd name="T1" fmla="*/ 893 h 2100"/>
                              <a:gd name="T2" fmla="*/ 2952 w 5122"/>
                              <a:gd name="T3" fmla="*/ 924 h 2100"/>
                              <a:gd name="T4" fmla="*/ 2272 w 5122"/>
                              <a:gd name="T5" fmla="*/ 812 h 2100"/>
                              <a:gd name="T6" fmla="*/ 4368 w 5122"/>
                              <a:gd name="T7" fmla="*/ 1164 h 2100"/>
                              <a:gd name="T8" fmla="*/ 4480 w 5122"/>
                              <a:gd name="T9" fmla="*/ 859 h 2100"/>
                              <a:gd name="T10" fmla="*/ 3511 w 5122"/>
                              <a:gd name="T11" fmla="*/ 849 h 2100"/>
                              <a:gd name="T12" fmla="*/ 722 w 5122"/>
                              <a:gd name="T13" fmla="*/ 373 h 2100"/>
                              <a:gd name="T14" fmla="*/ 492 w 5122"/>
                              <a:gd name="T15" fmla="*/ 1257 h 2100"/>
                              <a:gd name="T16" fmla="*/ 101 w 5122"/>
                              <a:gd name="T17" fmla="*/ 1683 h 2100"/>
                              <a:gd name="T18" fmla="*/ 309 w 5122"/>
                              <a:gd name="T19" fmla="*/ 515 h 2100"/>
                              <a:gd name="T20" fmla="*/ 304 w 5122"/>
                              <a:gd name="T21" fmla="*/ 1081 h 2100"/>
                              <a:gd name="T22" fmla="*/ 2 w 5122"/>
                              <a:gd name="T23" fmla="*/ 971 h 2100"/>
                              <a:gd name="T24" fmla="*/ 4756 w 5122"/>
                              <a:gd name="T25" fmla="*/ 213 h 2100"/>
                              <a:gd name="T26" fmla="*/ 4636 w 5122"/>
                              <a:gd name="T27" fmla="*/ 877 h 2100"/>
                              <a:gd name="T28" fmla="*/ 4765 w 5122"/>
                              <a:gd name="T29" fmla="*/ 208 h 2100"/>
                              <a:gd name="T30" fmla="*/ 4703 w 5122"/>
                              <a:gd name="T31" fmla="*/ 873 h 2100"/>
                              <a:gd name="T32" fmla="*/ 4907 w 5122"/>
                              <a:gd name="T33" fmla="*/ 930 h 2100"/>
                              <a:gd name="T34" fmla="*/ 4924 w 5122"/>
                              <a:gd name="T35" fmla="*/ 1265 h 2100"/>
                              <a:gd name="T36" fmla="*/ 3242 w 5122"/>
                              <a:gd name="T37" fmla="*/ 1577 h 2100"/>
                              <a:gd name="T38" fmla="*/ 2205 w 5122"/>
                              <a:gd name="T39" fmla="*/ 1766 h 2100"/>
                              <a:gd name="T40" fmla="*/ 4622 w 5122"/>
                              <a:gd name="T41" fmla="*/ 1305 h 2100"/>
                              <a:gd name="T42" fmla="*/ 5000 w 5122"/>
                              <a:gd name="T43" fmla="*/ 960 h 2100"/>
                              <a:gd name="T44" fmla="*/ 4663 w 5122"/>
                              <a:gd name="T45" fmla="*/ 1224 h 2100"/>
                              <a:gd name="T46" fmla="*/ 4136 w 5122"/>
                              <a:gd name="T47" fmla="*/ 1187 h 2100"/>
                              <a:gd name="T48" fmla="*/ 3590 w 5122"/>
                              <a:gd name="T49" fmla="*/ 1042 h 2100"/>
                              <a:gd name="T50" fmla="*/ 3154 w 5122"/>
                              <a:gd name="T51" fmla="*/ 1226 h 2100"/>
                              <a:gd name="T52" fmla="*/ 2560 w 5122"/>
                              <a:gd name="T53" fmla="*/ 1305 h 2100"/>
                              <a:gd name="T54" fmla="*/ 2359 w 5122"/>
                              <a:gd name="T55" fmla="*/ 1101 h 2100"/>
                              <a:gd name="T56" fmla="*/ 1806 w 5122"/>
                              <a:gd name="T57" fmla="*/ 1428 h 2100"/>
                              <a:gd name="T58" fmla="*/ 1741 w 5122"/>
                              <a:gd name="T59" fmla="*/ 1248 h 2100"/>
                              <a:gd name="T60" fmla="*/ 1736 w 5122"/>
                              <a:gd name="T61" fmla="*/ 1028 h 2100"/>
                              <a:gd name="T62" fmla="*/ 1278 w 5122"/>
                              <a:gd name="T63" fmla="*/ 2061 h 2100"/>
                              <a:gd name="T64" fmla="*/ 1172 w 5122"/>
                              <a:gd name="T65" fmla="*/ 1318 h 2100"/>
                              <a:gd name="T66" fmla="*/ 1137 w 5122"/>
                              <a:gd name="T67" fmla="*/ 1150 h 2100"/>
                              <a:gd name="T68" fmla="*/ 871 w 5122"/>
                              <a:gd name="T69" fmla="*/ 1472 h 2100"/>
                              <a:gd name="T70" fmla="*/ 793 w 5122"/>
                              <a:gd name="T71" fmla="*/ 1258 h 2100"/>
                              <a:gd name="T72" fmla="*/ 688 w 5122"/>
                              <a:gd name="T73" fmla="*/ 1108 h 2100"/>
                              <a:gd name="T74" fmla="*/ 697 w 5122"/>
                              <a:gd name="T75" fmla="*/ 1003 h 2100"/>
                              <a:gd name="T76" fmla="*/ 1028 w 5122"/>
                              <a:gd name="T77" fmla="*/ 947 h 2100"/>
                              <a:gd name="T78" fmla="*/ 1357 w 5122"/>
                              <a:gd name="T79" fmla="*/ 919 h 2100"/>
                              <a:gd name="T80" fmla="*/ 1301 w 5122"/>
                              <a:gd name="T81" fmla="*/ 1381 h 2100"/>
                              <a:gd name="T82" fmla="*/ 1539 w 5122"/>
                              <a:gd name="T83" fmla="*/ 1025 h 2100"/>
                              <a:gd name="T84" fmla="*/ 1596 w 5122"/>
                              <a:gd name="T85" fmla="*/ 913 h 2100"/>
                              <a:gd name="T86" fmla="*/ 1977 w 5122"/>
                              <a:gd name="T87" fmla="*/ 916 h 2100"/>
                              <a:gd name="T88" fmla="*/ 2102 w 5122"/>
                              <a:gd name="T89" fmla="*/ 1201 h 2100"/>
                              <a:gd name="T90" fmla="*/ 2245 w 5122"/>
                              <a:gd name="T91" fmla="*/ 737 h 2100"/>
                              <a:gd name="T92" fmla="*/ 2511 w 5122"/>
                              <a:gd name="T93" fmla="*/ 980 h 2100"/>
                              <a:gd name="T94" fmla="*/ 2430 w 5122"/>
                              <a:gd name="T95" fmla="*/ 1304 h 2100"/>
                              <a:gd name="T96" fmla="*/ 2767 w 5122"/>
                              <a:gd name="T97" fmla="*/ 863 h 2100"/>
                              <a:gd name="T98" fmla="*/ 2832 w 5122"/>
                              <a:gd name="T99" fmla="*/ 1282 h 2100"/>
                              <a:gd name="T100" fmla="*/ 2868 w 5122"/>
                              <a:gd name="T101" fmla="*/ 817 h 2100"/>
                              <a:gd name="T102" fmla="*/ 3110 w 5122"/>
                              <a:gd name="T103" fmla="*/ 1167 h 2100"/>
                              <a:gd name="T104" fmla="*/ 3349 w 5122"/>
                              <a:gd name="T105" fmla="*/ 786 h 2100"/>
                              <a:gd name="T106" fmla="*/ 3373 w 5122"/>
                              <a:gd name="T107" fmla="*/ 1218 h 2100"/>
                              <a:gd name="T108" fmla="*/ 3442 w 5122"/>
                              <a:gd name="T109" fmla="*/ 706 h 2100"/>
                              <a:gd name="T110" fmla="*/ 3644 w 5122"/>
                              <a:gd name="T111" fmla="*/ 943 h 2100"/>
                              <a:gd name="T112" fmla="*/ 4109 w 5122"/>
                              <a:gd name="T113" fmla="*/ 745 h 2100"/>
                              <a:gd name="T114" fmla="*/ 3868 w 5122"/>
                              <a:gd name="T115" fmla="*/ 1129 h 2100"/>
                              <a:gd name="T116" fmla="*/ 3942 w 5122"/>
                              <a:gd name="T117" fmla="*/ 792 h 2100"/>
                              <a:gd name="T118" fmla="*/ 4085 w 5122"/>
                              <a:gd name="T119" fmla="*/ 1145 h 2100"/>
                              <a:gd name="T120" fmla="*/ 4565 w 5122"/>
                              <a:gd name="T121" fmla="*/ 534 h 21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122" h="2100">
                                <a:moveTo>
                                  <a:pt x="1779" y="1296"/>
                                </a:moveTo>
                                <a:lnTo>
                                  <a:pt x="1759" y="1300"/>
                                </a:lnTo>
                                <a:lnTo>
                                  <a:pt x="1742" y="1310"/>
                                </a:lnTo>
                                <a:lnTo>
                                  <a:pt x="1731" y="1324"/>
                                </a:lnTo>
                                <a:lnTo>
                                  <a:pt x="1725" y="1339"/>
                                </a:lnTo>
                                <a:lnTo>
                                  <a:pt x="1724" y="1356"/>
                                </a:lnTo>
                                <a:lnTo>
                                  <a:pt x="1727" y="1369"/>
                                </a:lnTo>
                                <a:lnTo>
                                  <a:pt x="1734" y="1378"/>
                                </a:lnTo>
                                <a:lnTo>
                                  <a:pt x="1745" y="1384"/>
                                </a:lnTo>
                                <a:lnTo>
                                  <a:pt x="1761" y="1386"/>
                                </a:lnTo>
                                <a:lnTo>
                                  <a:pt x="1784" y="1380"/>
                                </a:lnTo>
                                <a:lnTo>
                                  <a:pt x="1807" y="1364"/>
                                </a:lnTo>
                                <a:lnTo>
                                  <a:pt x="1831" y="1339"/>
                                </a:lnTo>
                                <a:lnTo>
                                  <a:pt x="1851" y="1307"/>
                                </a:lnTo>
                                <a:lnTo>
                                  <a:pt x="1828" y="1300"/>
                                </a:lnTo>
                                <a:lnTo>
                                  <a:pt x="1803" y="1296"/>
                                </a:lnTo>
                                <a:lnTo>
                                  <a:pt x="1779" y="1296"/>
                                </a:lnTo>
                                <a:close/>
                                <a:moveTo>
                                  <a:pt x="2899" y="893"/>
                                </a:moveTo>
                                <a:lnTo>
                                  <a:pt x="2880" y="898"/>
                                </a:lnTo>
                                <a:lnTo>
                                  <a:pt x="2865" y="908"/>
                                </a:lnTo>
                                <a:lnTo>
                                  <a:pt x="2854" y="924"/>
                                </a:lnTo>
                                <a:lnTo>
                                  <a:pt x="2846" y="943"/>
                                </a:lnTo>
                                <a:lnTo>
                                  <a:pt x="2843" y="963"/>
                                </a:lnTo>
                                <a:lnTo>
                                  <a:pt x="2843" y="985"/>
                                </a:lnTo>
                                <a:lnTo>
                                  <a:pt x="2852" y="1025"/>
                                </a:lnTo>
                                <a:lnTo>
                                  <a:pt x="2871" y="1062"/>
                                </a:lnTo>
                                <a:lnTo>
                                  <a:pt x="2897" y="1098"/>
                                </a:lnTo>
                                <a:lnTo>
                                  <a:pt x="2930" y="1128"/>
                                </a:lnTo>
                                <a:lnTo>
                                  <a:pt x="2969" y="1151"/>
                                </a:lnTo>
                                <a:lnTo>
                                  <a:pt x="2978" y="1112"/>
                                </a:lnTo>
                                <a:lnTo>
                                  <a:pt x="2983" y="1072"/>
                                </a:lnTo>
                                <a:lnTo>
                                  <a:pt x="2983" y="1031"/>
                                </a:lnTo>
                                <a:lnTo>
                                  <a:pt x="2978" y="1002"/>
                                </a:lnTo>
                                <a:lnTo>
                                  <a:pt x="2972" y="972"/>
                                </a:lnTo>
                                <a:lnTo>
                                  <a:pt x="2963" y="946"/>
                                </a:lnTo>
                                <a:lnTo>
                                  <a:pt x="2952" y="924"/>
                                </a:lnTo>
                                <a:lnTo>
                                  <a:pt x="2936" y="907"/>
                                </a:lnTo>
                                <a:lnTo>
                                  <a:pt x="2919" y="896"/>
                                </a:lnTo>
                                <a:lnTo>
                                  <a:pt x="2899" y="893"/>
                                </a:lnTo>
                                <a:close/>
                                <a:moveTo>
                                  <a:pt x="2255" y="803"/>
                                </a:moveTo>
                                <a:lnTo>
                                  <a:pt x="2244" y="807"/>
                                </a:lnTo>
                                <a:lnTo>
                                  <a:pt x="2234" y="817"/>
                                </a:lnTo>
                                <a:lnTo>
                                  <a:pt x="2227" y="829"/>
                                </a:lnTo>
                                <a:lnTo>
                                  <a:pt x="2224" y="846"/>
                                </a:lnTo>
                                <a:lnTo>
                                  <a:pt x="2222" y="862"/>
                                </a:lnTo>
                                <a:lnTo>
                                  <a:pt x="2227" y="885"/>
                                </a:lnTo>
                                <a:lnTo>
                                  <a:pt x="2237" y="907"/>
                                </a:lnTo>
                                <a:lnTo>
                                  <a:pt x="2250" y="924"/>
                                </a:lnTo>
                                <a:lnTo>
                                  <a:pt x="2262" y="938"/>
                                </a:lnTo>
                                <a:lnTo>
                                  <a:pt x="2273" y="910"/>
                                </a:lnTo>
                                <a:lnTo>
                                  <a:pt x="2279" y="880"/>
                                </a:lnTo>
                                <a:lnTo>
                                  <a:pt x="2281" y="849"/>
                                </a:lnTo>
                                <a:lnTo>
                                  <a:pt x="2278" y="826"/>
                                </a:lnTo>
                                <a:lnTo>
                                  <a:pt x="2272" y="812"/>
                                </a:lnTo>
                                <a:lnTo>
                                  <a:pt x="2264" y="804"/>
                                </a:lnTo>
                                <a:lnTo>
                                  <a:pt x="2255" y="803"/>
                                </a:lnTo>
                                <a:close/>
                                <a:moveTo>
                                  <a:pt x="4466" y="765"/>
                                </a:moveTo>
                                <a:lnTo>
                                  <a:pt x="4435" y="772"/>
                                </a:lnTo>
                                <a:lnTo>
                                  <a:pt x="4407" y="786"/>
                                </a:lnTo>
                                <a:lnTo>
                                  <a:pt x="4380" y="804"/>
                                </a:lnTo>
                                <a:lnTo>
                                  <a:pt x="4359" y="829"/>
                                </a:lnTo>
                                <a:lnTo>
                                  <a:pt x="4338" y="859"/>
                                </a:lnTo>
                                <a:lnTo>
                                  <a:pt x="4323" y="891"/>
                                </a:lnTo>
                                <a:lnTo>
                                  <a:pt x="4310" y="927"/>
                                </a:lnTo>
                                <a:lnTo>
                                  <a:pt x="4303" y="964"/>
                                </a:lnTo>
                                <a:lnTo>
                                  <a:pt x="4300" y="1003"/>
                                </a:lnTo>
                                <a:lnTo>
                                  <a:pt x="4300" y="1042"/>
                                </a:lnTo>
                                <a:lnTo>
                                  <a:pt x="4306" y="1080"/>
                                </a:lnTo>
                                <a:lnTo>
                                  <a:pt x="4315" y="1111"/>
                                </a:lnTo>
                                <a:lnTo>
                                  <a:pt x="4329" y="1136"/>
                                </a:lnTo>
                                <a:lnTo>
                                  <a:pt x="4346" y="1153"/>
                                </a:lnTo>
                                <a:lnTo>
                                  <a:pt x="4368" y="1164"/>
                                </a:lnTo>
                                <a:lnTo>
                                  <a:pt x="4391" y="1165"/>
                                </a:lnTo>
                                <a:lnTo>
                                  <a:pt x="4414" y="1160"/>
                                </a:lnTo>
                                <a:lnTo>
                                  <a:pt x="4441" y="1148"/>
                                </a:lnTo>
                                <a:lnTo>
                                  <a:pt x="4467" y="1129"/>
                                </a:lnTo>
                                <a:lnTo>
                                  <a:pt x="4495" y="1103"/>
                                </a:lnTo>
                                <a:lnTo>
                                  <a:pt x="4523" y="1070"/>
                                </a:lnTo>
                                <a:lnTo>
                                  <a:pt x="4518" y="1038"/>
                                </a:lnTo>
                                <a:lnTo>
                                  <a:pt x="4514" y="1002"/>
                                </a:lnTo>
                                <a:lnTo>
                                  <a:pt x="4511" y="954"/>
                                </a:lnTo>
                                <a:lnTo>
                                  <a:pt x="4511" y="904"/>
                                </a:lnTo>
                                <a:lnTo>
                                  <a:pt x="4497" y="902"/>
                                </a:lnTo>
                                <a:lnTo>
                                  <a:pt x="4484" y="899"/>
                                </a:lnTo>
                                <a:lnTo>
                                  <a:pt x="4473" y="893"/>
                                </a:lnTo>
                                <a:lnTo>
                                  <a:pt x="4466" y="885"/>
                                </a:lnTo>
                                <a:lnTo>
                                  <a:pt x="4461" y="876"/>
                                </a:lnTo>
                                <a:lnTo>
                                  <a:pt x="4464" y="870"/>
                                </a:lnTo>
                                <a:lnTo>
                                  <a:pt x="4470" y="863"/>
                                </a:lnTo>
                                <a:lnTo>
                                  <a:pt x="4480" y="859"/>
                                </a:lnTo>
                                <a:lnTo>
                                  <a:pt x="4489" y="854"/>
                                </a:lnTo>
                                <a:lnTo>
                                  <a:pt x="4500" y="846"/>
                                </a:lnTo>
                                <a:lnTo>
                                  <a:pt x="4509" y="837"/>
                                </a:lnTo>
                                <a:lnTo>
                                  <a:pt x="4514" y="823"/>
                                </a:lnTo>
                                <a:lnTo>
                                  <a:pt x="4515" y="803"/>
                                </a:lnTo>
                                <a:lnTo>
                                  <a:pt x="4511" y="787"/>
                                </a:lnTo>
                                <a:lnTo>
                                  <a:pt x="4503" y="776"/>
                                </a:lnTo>
                                <a:lnTo>
                                  <a:pt x="4492" y="770"/>
                                </a:lnTo>
                                <a:lnTo>
                                  <a:pt x="4480" y="767"/>
                                </a:lnTo>
                                <a:lnTo>
                                  <a:pt x="4466" y="765"/>
                                </a:lnTo>
                                <a:close/>
                                <a:moveTo>
                                  <a:pt x="3517" y="711"/>
                                </a:moveTo>
                                <a:lnTo>
                                  <a:pt x="3505" y="716"/>
                                </a:lnTo>
                                <a:lnTo>
                                  <a:pt x="3495" y="725"/>
                                </a:lnTo>
                                <a:lnTo>
                                  <a:pt x="3491" y="740"/>
                                </a:lnTo>
                                <a:lnTo>
                                  <a:pt x="3487" y="756"/>
                                </a:lnTo>
                                <a:lnTo>
                                  <a:pt x="3487" y="773"/>
                                </a:lnTo>
                                <a:lnTo>
                                  <a:pt x="3495" y="812"/>
                                </a:lnTo>
                                <a:lnTo>
                                  <a:pt x="3511" y="849"/>
                                </a:lnTo>
                                <a:lnTo>
                                  <a:pt x="3532" y="882"/>
                                </a:lnTo>
                                <a:lnTo>
                                  <a:pt x="3557" y="910"/>
                                </a:lnTo>
                                <a:lnTo>
                                  <a:pt x="3568" y="856"/>
                                </a:lnTo>
                                <a:lnTo>
                                  <a:pt x="3570" y="803"/>
                                </a:lnTo>
                                <a:lnTo>
                                  <a:pt x="3565" y="773"/>
                                </a:lnTo>
                                <a:lnTo>
                                  <a:pt x="3557" y="748"/>
                                </a:lnTo>
                                <a:lnTo>
                                  <a:pt x="3548" y="731"/>
                                </a:lnTo>
                                <a:lnTo>
                                  <a:pt x="3539" y="719"/>
                                </a:lnTo>
                                <a:lnTo>
                                  <a:pt x="3526" y="712"/>
                                </a:lnTo>
                                <a:lnTo>
                                  <a:pt x="3517" y="711"/>
                                </a:lnTo>
                                <a:close/>
                                <a:moveTo>
                                  <a:pt x="688" y="316"/>
                                </a:moveTo>
                                <a:lnTo>
                                  <a:pt x="702" y="317"/>
                                </a:lnTo>
                                <a:lnTo>
                                  <a:pt x="714" y="324"/>
                                </a:lnTo>
                                <a:lnTo>
                                  <a:pt x="722" y="336"/>
                                </a:lnTo>
                                <a:lnTo>
                                  <a:pt x="725" y="350"/>
                                </a:lnTo>
                                <a:lnTo>
                                  <a:pt x="725" y="359"/>
                                </a:lnTo>
                                <a:lnTo>
                                  <a:pt x="724" y="369"/>
                                </a:lnTo>
                                <a:lnTo>
                                  <a:pt x="722" y="373"/>
                                </a:lnTo>
                                <a:lnTo>
                                  <a:pt x="719" y="387"/>
                                </a:lnTo>
                                <a:lnTo>
                                  <a:pt x="713" y="409"/>
                                </a:lnTo>
                                <a:lnTo>
                                  <a:pt x="705" y="437"/>
                                </a:lnTo>
                                <a:lnTo>
                                  <a:pt x="696" y="473"/>
                                </a:lnTo>
                                <a:lnTo>
                                  <a:pt x="685" y="515"/>
                                </a:lnTo>
                                <a:lnTo>
                                  <a:pt x="672" y="562"/>
                                </a:lnTo>
                                <a:lnTo>
                                  <a:pt x="660" y="613"/>
                                </a:lnTo>
                                <a:lnTo>
                                  <a:pt x="646" y="667"/>
                                </a:lnTo>
                                <a:lnTo>
                                  <a:pt x="630" y="725"/>
                                </a:lnTo>
                                <a:lnTo>
                                  <a:pt x="615" y="786"/>
                                </a:lnTo>
                                <a:lnTo>
                                  <a:pt x="599" y="848"/>
                                </a:lnTo>
                                <a:lnTo>
                                  <a:pt x="582" y="910"/>
                                </a:lnTo>
                                <a:lnTo>
                                  <a:pt x="567" y="972"/>
                                </a:lnTo>
                                <a:lnTo>
                                  <a:pt x="550" y="1033"/>
                                </a:lnTo>
                                <a:lnTo>
                                  <a:pt x="534" y="1094"/>
                                </a:lnTo>
                                <a:lnTo>
                                  <a:pt x="520" y="1151"/>
                                </a:lnTo>
                                <a:lnTo>
                                  <a:pt x="505" y="1206"/>
                                </a:lnTo>
                                <a:lnTo>
                                  <a:pt x="492" y="1257"/>
                                </a:lnTo>
                                <a:lnTo>
                                  <a:pt x="480" y="1304"/>
                                </a:lnTo>
                                <a:lnTo>
                                  <a:pt x="469" y="1346"/>
                                </a:lnTo>
                                <a:lnTo>
                                  <a:pt x="450" y="1406"/>
                                </a:lnTo>
                                <a:lnTo>
                                  <a:pt x="429" y="1461"/>
                                </a:lnTo>
                                <a:lnTo>
                                  <a:pt x="405" y="1509"/>
                                </a:lnTo>
                                <a:lnTo>
                                  <a:pt x="379" y="1551"/>
                                </a:lnTo>
                                <a:lnTo>
                                  <a:pt x="351" y="1587"/>
                                </a:lnTo>
                                <a:lnTo>
                                  <a:pt x="321" y="1618"/>
                                </a:lnTo>
                                <a:lnTo>
                                  <a:pt x="292" y="1643"/>
                                </a:lnTo>
                                <a:lnTo>
                                  <a:pt x="261" y="1663"/>
                                </a:lnTo>
                                <a:lnTo>
                                  <a:pt x="230" y="1678"/>
                                </a:lnTo>
                                <a:lnTo>
                                  <a:pt x="199" y="1689"/>
                                </a:lnTo>
                                <a:lnTo>
                                  <a:pt x="169" y="1697"/>
                                </a:lnTo>
                                <a:lnTo>
                                  <a:pt x="140" y="1700"/>
                                </a:lnTo>
                                <a:lnTo>
                                  <a:pt x="126" y="1702"/>
                                </a:lnTo>
                                <a:lnTo>
                                  <a:pt x="115" y="1699"/>
                                </a:lnTo>
                                <a:lnTo>
                                  <a:pt x="106" y="1694"/>
                                </a:lnTo>
                                <a:lnTo>
                                  <a:pt x="101" y="1683"/>
                                </a:lnTo>
                                <a:lnTo>
                                  <a:pt x="104" y="1672"/>
                                </a:lnTo>
                                <a:lnTo>
                                  <a:pt x="113" y="1663"/>
                                </a:lnTo>
                                <a:lnTo>
                                  <a:pt x="130" y="1654"/>
                                </a:lnTo>
                                <a:lnTo>
                                  <a:pt x="155" y="1643"/>
                                </a:lnTo>
                                <a:lnTo>
                                  <a:pt x="180" y="1629"/>
                                </a:lnTo>
                                <a:lnTo>
                                  <a:pt x="207" y="1610"/>
                                </a:lnTo>
                                <a:lnTo>
                                  <a:pt x="231" y="1584"/>
                                </a:lnTo>
                                <a:lnTo>
                                  <a:pt x="255" y="1552"/>
                                </a:lnTo>
                                <a:lnTo>
                                  <a:pt x="273" y="1517"/>
                                </a:lnTo>
                                <a:lnTo>
                                  <a:pt x="289" y="1478"/>
                                </a:lnTo>
                                <a:lnTo>
                                  <a:pt x="559" y="437"/>
                                </a:lnTo>
                                <a:lnTo>
                                  <a:pt x="529" y="440"/>
                                </a:lnTo>
                                <a:lnTo>
                                  <a:pt x="497" y="445"/>
                                </a:lnTo>
                                <a:lnTo>
                                  <a:pt x="461" y="453"/>
                                </a:lnTo>
                                <a:lnTo>
                                  <a:pt x="422" y="462"/>
                                </a:lnTo>
                                <a:lnTo>
                                  <a:pt x="385" y="476"/>
                                </a:lnTo>
                                <a:lnTo>
                                  <a:pt x="346" y="493"/>
                                </a:lnTo>
                                <a:lnTo>
                                  <a:pt x="309" y="515"/>
                                </a:lnTo>
                                <a:lnTo>
                                  <a:pt x="272" y="541"/>
                                </a:lnTo>
                                <a:lnTo>
                                  <a:pt x="239" y="572"/>
                                </a:lnTo>
                                <a:lnTo>
                                  <a:pt x="208" y="611"/>
                                </a:lnTo>
                                <a:lnTo>
                                  <a:pt x="179" y="656"/>
                                </a:lnTo>
                                <a:lnTo>
                                  <a:pt x="155" y="705"/>
                                </a:lnTo>
                                <a:lnTo>
                                  <a:pt x="140" y="754"/>
                                </a:lnTo>
                                <a:lnTo>
                                  <a:pt x="129" y="804"/>
                                </a:lnTo>
                                <a:lnTo>
                                  <a:pt x="123" y="852"/>
                                </a:lnTo>
                                <a:lnTo>
                                  <a:pt x="124" y="898"/>
                                </a:lnTo>
                                <a:lnTo>
                                  <a:pt x="130" y="940"/>
                                </a:lnTo>
                                <a:lnTo>
                                  <a:pt x="143" y="975"/>
                                </a:lnTo>
                                <a:lnTo>
                                  <a:pt x="160" y="1008"/>
                                </a:lnTo>
                                <a:lnTo>
                                  <a:pt x="182" y="1034"/>
                                </a:lnTo>
                                <a:lnTo>
                                  <a:pt x="207" y="1056"/>
                                </a:lnTo>
                                <a:lnTo>
                                  <a:pt x="233" y="1070"/>
                                </a:lnTo>
                                <a:lnTo>
                                  <a:pt x="261" y="1080"/>
                                </a:lnTo>
                                <a:lnTo>
                                  <a:pt x="287" y="1080"/>
                                </a:lnTo>
                                <a:lnTo>
                                  <a:pt x="304" y="1081"/>
                                </a:lnTo>
                                <a:lnTo>
                                  <a:pt x="318" y="1086"/>
                                </a:lnTo>
                                <a:lnTo>
                                  <a:pt x="326" y="1095"/>
                                </a:lnTo>
                                <a:lnTo>
                                  <a:pt x="331" y="1104"/>
                                </a:lnTo>
                                <a:lnTo>
                                  <a:pt x="329" y="1115"/>
                                </a:lnTo>
                                <a:lnTo>
                                  <a:pt x="321" y="1128"/>
                                </a:lnTo>
                                <a:lnTo>
                                  <a:pt x="311" y="1140"/>
                                </a:lnTo>
                                <a:lnTo>
                                  <a:pt x="293" y="1153"/>
                                </a:lnTo>
                                <a:lnTo>
                                  <a:pt x="270" y="1164"/>
                                </a:lnTo>
                                <a:lnTo>
                                  <a:pt x="241" y="1173"/>
                                </a:lnTo>
                                <a:lnTo>
                                  <a:pt x="203" y="1178"/>
                                </a:lnTo>
                                <a:lnTo>
                                  <a:pt x="165" y="1176"/>
                                </a:lnTo>
                                <a:lnTo>
                                  <a:pt x="129" y="1167"/>
                                </a:lnTo>
                                <a:lnTo>
                                  <a:pt x="95" y="1148"/>
                                </a:lnTo>
                                <a:lnTo>
                                  <a:pt x="65" y="1123"/>
                                </a:lnTo>
                                <a:lnTo>
                                  <a:pt x="42" y="1092"/>
                                </a:lnTo>
                                <a:lnTo>
                                  <a:pt x="22" y="1056"/>
                                </a:lnTo>
                                <a:lnTo>
                                  <a:pt x="8" y="1014"/>
                                </a:lnTo>
                                <a:lnTo>
                                  <a:pt x="2" y="971"/>
                                </a:lnTo>
                                <a:lnTo>
                                  <a:pt x="0" y="921"/>
                                </a:lnTo>
                                <a:lnTo>
                                  <a:pt x="6" y="868"/>
                                </a:lnTo>
                                <a:lnTo>
                                  <a:pt x="19" y="814"/>
                                </a:lnTo>
                                <a:lnTo>
                                  <a:pt x="37" y="756"/>
                                </a:lnTo>
                                <a:lnTo>
                                  <a:pt x="64" y="698"/>
                                </a:lnTo>
                                <a:lnTo>
                                  <a:pt x="96" y="642"/>
                                </a:lnTo>
                                <a:lnTo>
                                  <a:pt x="135" y="588"/>
                                </a:lnTo>
                                <a:lnTo>
                                  <a:pt x="183" y="537"/>
                                </a:lnTo>
                                <a:lnTo>
                                  <a:pt x="241" y="487"/>
                                </a:lnTo>
                                <a:lnTo>
                                  <a:pt x="301" y="445"/>
                                </a:lnTo>
                                <a:lnTo>
                                  <a:pt x="365" y="409"/>
                                </a:lnTo>
                                <a:lnTo>
                                  <a:pt x="432" y="378"/>
                                </a:lnTo>
                                <a:lnTo>
                                  <a:pt x="497" y="355"/>
                                </a:lnTo>
                                <a:lnTo>
                                  <a:pt x="564" y="336"/>
                                </a:lnTo>
                                <a:lnTo>
                                  <a:pt x="627" y="324"/>
                                </a:lnTo>
                                <a:lnTo>
                                  <a:pt x="688" y="316"/>
                                </a:lnTo>
                                <a:close/>
                                <a:moveTo>
                                  <a:pt x="4765" y="208"/>
                                </a:moveTo>
                                <a:lnTo>
                                  <a:pt x="4756" y="213"/>
                                </a:lnTo>
                                <a:lnTo>
                                  <a:pt x="4747" y="229"/>
                                </a:lnTo>
                                <a:lnTo>
                                  <a:pt x="4736" y="252"/>
                                </a:lnTo>
                                <a:lnTo>
                                  <a:pt x="4725" y="282"/>
                                </a:lnTo>
                                <a:lnTo>
                                  <a:pt x="4713" y="319"/>
                                </a:lnTo>
                                <a:lnTo>
                                  <a:pt x="4702" y="362"/>
                                </a:lnTo>
                                <a:lnTo>
                                  <a:pt x="4689" y="409"/>
                                </a:lnTo>
                                <a:lnTo>
                                  <a:pt x="4678" y="460"/>
                                </a:lnTo>
                                <a:lnTo>
                                  <a:pt x="4667" y="513"/>
                                </a:lnTo>
                                <a:lnTo>
                                  <a:pt x="4658" y="569"/>
                                </a:lnTo>
                                <a:lnTo>
                                  <a:pt x="4650" y="625"/>
                                </a:lnTo>
                                <a:lnTo>
                                  <a:pt x="4643" y="681"/>
                                </a:lnTo>
                                <a:lnTo>
                                  <a:pt x="4638" y="736"/>
                                </a:lnTo>
                                <a:lnTo>
                                  <a:pt x="4636" y="761"/>
                                </a:lnTo>
                                <a:lnTo>
                                  <a:pt x="4636" y="789"/>
                                </a:lnTo>
                                <a:lnTo>
                                  <a:pt x="4635" y="817"/>
                                </a:lnTo>
                                <a:lnTo>
                                  <a:pt x="4635" y="842"/>
                                </a:lnTo>
                                <a:lnTo>
                                  <a:pt x="4635" y="863"/>
                                </a:lnTo>
                                <a:lnTo>
                                  <a:pt x="4636" y="877"/>
                                </a:lnTo>
                                <a:lnTo>
                                  <a:pt x="4660" y="824"/>
                                </a:lnTo>
                                <a:lnTo>
                                  <a:pt x="4680" y="768"/>
                                </a:lnTo>
                                <a:lnTo>
                                  <a:pt x="4699" y="711"/>
                                </a:lnTo>
                                <a:lnTo>
                                  <a:pt x="4714" y="652"/>
                                </a:lnTo>
                                <a:lnTo>
                                  <a:pt x="4728" y="594"/>
                                </a:lnTo>
                                <a:lnTo>
                                  <a:pt x="4740" y="538"/>
                                </a:lnTo>
                                <a:lnTo>
                                  <a:pt x="4751" y="484"/>
                                </a:lnTo>
                                <a:lnTo>
                                  <a:pt x="4759" y="432"/>
                                </a:lnTo>
                                <a:lnTo>
                                  <a:pt x="4767" y="386"/>
                                </a:lnTo>
                                <a:lnTo>
                                  <a:pt x="4772" y="345"/>
                                </a:lnTo>
                                <a:lnTo>
                                  <a:pt x="4776" y="310"/>
                                </a:lnTo>
                                <a:lnTo>
                                  <a:pt x="4778" y="282"/>
                                </a:lnTo>
                                <a:lnTo>
                                  <a:pt x="4779" y="261"/>
                                </a:lnTo>
                                <a:lnTo>
                                  <a:pt x="4779" y="250"/>
                                </a:lnTo>
                                <a:lnTo>
                                  <a:pt x="4778" y="230"/>
                                </a:lnTo>
                                <a:lnTo>
                                  <a:pt x="4775" y="218"/>
                                </a:lnTo>
                                <a:lnTo>
                                  <a:pt x="4770" y="210"/>
                                </a:lnTo>
                                <a:lnTo>
                                  <a:pt x="4765" y="208"/>
                                </a:lnTo>
                                <a:close/>
                                <a:moveTo>
                                  <a:pt x="4855" y="0"/>
                                </a:moveTo>
                                <a:lnTo>
                                  <a:pt x="4869" y="3"/>
                                </a:lnTo>
                                <a:lnTo>
                                  <a:pt x="4880" y="12"/>
                                </a:lnTo>
                                <a:lnTo>
                                  <a:pt x="4891" y="28"/>
                                </a:lnTo>
                                <a:lnTo>
                                  <a:pt x="4897" y="53"/>
                                </a:lnTo>
                                <a:lnTo>
                                  <a:pt x="4902" y="84"/>
                                </a:lnTo>
                                <a:lnTo>
                                  <a:pt x="4904" y="135"/>
                                </a:lnTo>
                                <a:lnTo>
                                  <a:pt x="4900" y="193"/>
                                </a:lnTo>
                                <a:lnTo>
                                  <a:pt x="4894" y="255"/>
                                </a:lnTo>
                                <a:lnTo>
                                  <a:pt x="4883" y="322"/>
                                </a:lnTo>
                                <a:lnTo>
                                  <a:pt x="4869" y="390"/>
                                </a:lnTo>
                                <a:lnTo>
                                  <a:pt x="4852" y="462"/>
                                </a:lnTo>
                                <a:lnTo>
                                  <a:pt x="4832" y="534"/>
                                </a:lnTo>
                                <a:lnTo>
                                  <a:pt x="4809" y="605"/>
                                </a:lnTo>
                                <a:lnTo>
                                  <a:pt x="4786" y="677"/>
                                </a:lnTo>
                                <a:lnTo>
                                  <a:pt x="4759" y="745"/>
                                </a:lnTo>
                                <a:lnTo>
                                  <a:pt x="4731" y="810"/>
                                </a:lnTo>
                                <a:lnTo>
                                  <a:pt x="4703" y="873"/>
                                </a:lnTo>
                                <a:lnTo>
                                  <a:pt x="4674" y="929"/>
                                </a:lnTo>
                                <a:lnTo>
                                  <a:pt x="4644" y="980"/>
                                </a:lnTo>
                                <a:lnTo>
                                  <a:pt x="4650" y="1022"/>
                                </a:lnTo>
                                <a:lnTo>
                                  <a:pt x="4658" y="1056"/>
                                </a:lnTo>
                                <a:lnTo>
                                  <a:pt x="4667" y="1083"/>
                                </a:lnTo>
                                <a:lnTo>
                                  <a:pt x="4677" y="1101"/>
                                </a:lnTo>
                                <a:lnTo>
                                  <a:pt x="4688" y="1114"/>
                                </a:lnTo>
                                <a:lnTo>
                                  <a:pt x="4699" y="1122"/>
                                </a:lnTo>
                                <a:lnTo>
                                  <a:pt x="4711" y="1123"/>
                                </a:lnTo>
                                <a:lnTo>
                                  <a:pt x="4730" y="1118"/>
                                </a:lnTo>
                                <a:lnTo>
                                  <a:pt x="4750" y="1106"/>
                                </a:lnTo>
                                <a:lnTo>
                                  <a:pt x="4773" y="1089"/>
                                </a:lnTo>
                                <a:lnTo>
                                  <a:pt x="4796" y="1066"/>
                                </a:lnTo>
                                <a:lnTo>
                                  <a:pt x="4821" y="1038"/>
                                </a:lnTo>
                                <a:lnTo>
                                  <a:pt x="4848" y="1006"/>
                                </a:lnTo>
                                <a:lnTo>
                                  <a:pt x="4876" y="971"/>
                                </a:lnTo>
                                <a:lnTo>
                                  <a:pt x="4876" y="971"/>
                                </a:lnTo>
                                <a:lnTo>
                                  <a:pt x="4907" y="930"/>
                                </a:lnTo>
                                <a:lnTo>
                                  <a:pt x="4939" y="899"/>
                                </a:lnTo>
                                <a:lnTo>
                                  <a:pt x="4969" y="877"/>
                                </a:lnTo>
                                <a:lnTo>
                                  <a:pt x="4998" y="863"/>
                                </a:lnTo>
                                <a:lnTo>
                                  <a:pt x="5026" y="857"/>
                                </a:lnTo>
                                <a:lnTo>
                                  <a:pt x="5054" y="859"/>
                                </a:lnTo>
                                <a:lnTo>
                                  <a:pt x="5077" y="865"/>
                                </a:lnTo>
                                <a:lnTo>
                                  <a:pt x="5096" y="876"/>
                                </a:lnTo>
                                <a:lnTo>
                                  <a:pt x="5110" y="893"/>
                                </a:lnTo>
                                <a:lnTo>
                                  <a:pt x="5119" y="915"/>
                                </a:lnTo>
                                <a:lnTo>
                                  <a:pt x="5122" y="940"/>
                                </a:lnTo>
                                <a:lnTo>
                                  <a:pt x="5122" y="968"/>
                                </a:lnTo>
                                <a:lnTo>
                                  <a:pt x="5118" y="999"/>
                                </a:lnTo>
                                <a:lnTo>
                                  <a:pt x="5110" y="1031"/>
                                </a:lnTo>
                                <a:lnTo>
                                  <a:pt x="5088" y="1083"/>
                                </a:lnTo>
                                <a:lnTo>
                                  <a:pt x="5059" y="1131"/>
                                </a:lnTo>
                                <a:lnTo>
                                  <a:pt x="5022" y="1178"/>
                                </a:lnTo>
                                <a:lnTo>
                                  <a:pt x="4976" y="1223"/>
                                </a:lnTo>
                                <a:lnTo>
                                  <a:pt x="4924" y="1265"/>
                                </a:lnTo>
                                <a:lnTo>
                                  <a:pt x="4863" y="1304"/>
                                </a:lnTo>
                                <a:lnTo>
                                  <a:pt x="4795" y="1339"/>
                                </a:lnTo>
                                <a:lnTo>
                                  <a:pt x="4720" y="1374"/>
                                </a:lnTo>
                                <a:lnTo>
                                  <a:pt x="4636" y="1403"/>
                                </a:lnTo>
                                <a:lnTo>
                                  <a:pt x="4545" y="1430"/>
                                </a:lnTo>
                                <a:lnTo>
                                  <a:pt x="4445" y="1453"/>
                                </a:lnTo>
                                <a:lnTo>
                                  <a:pt x="4338" y="1473"/>
                                </a:lnTo>
                                <a:lnTo>
                                  <a:pt x="4222" y="1489"/>
                                </a:lnTo>
                                <a:lnTo>
                                  <a:pt x="4099" y="1500"/>
                                </a:lnTo>
                                <a:lnTo>
                                  <a:pt x="3970" y="1510"/>
                                </a:lnTo>
                                <a:lnTo>
                                  <a:pt x="3851" y="1520"/>
                                </a:lnTo>
                                <a:lnTo>
                                  <a:pt x="3742" y="1528"/>
                                </a:lnTo>
                                <a:lnTo>
                                  <a:pt x="3641" y="1537"/>
                                </a:lnTo>
                                <a:lnTo>
                                  <a:pt x="3548" y="1545"/>
                                </a:lnTo>
                                <a:lnTo>
                                  <a:pt x="3463" y="1552"/>
                                </a:lnTo>
                                <a:lnTo>
                                  <a:pt x="3383" y="1560"/>
                                </a:lnTo>
                                <a:lnTo>
                                  <a:pt x="3310" y="1570"/>
                                </a:lnTo>
                                <a:lnTo>
                                  <a:pt x="3242" y="1577"/>
                                </a:lnTo>
                                <a:lnTo>
                                  <a:pt x="3177" y="1585"/>
                                </a:lnTo>
                                <a:lnTo>
                                  <a:pt x="3115" y="1594"/>
                                </a:lnTo>
                                <a:lnTo>
                                  <a:pt x="3054" y="1604"/>
                                </a:lnTo>
                                <a:lnTo>
                                  <a:pt x="2997" y="1613"/>
                                </a:lnTo>
                                <a:lnTo>
                                  <a:pt x="2938" y="1624"/>
                                </a:lnTo>
                                <a:lnTo>
                                  <a:pt x="2880" y="1635"/>
                                </a:lnTo>
                                <a:lnTo>
                                  <a:pt x="2820" y="1647"/>
                                </a:lnTo>
                                <a:lnTo>
                                  <a:pt x="2759" y="1660"/>
                                </a:lnTo>
                                <a:lnTo>
                                  <a:pt x="2694" y="1674"/>
                                </a:lnTo>
                                <a:lnTo>
                                  <a:pt x="2626" y="1689"/>
                                </a:lnTo>
                                <a:lnTo>
                                  <a:pt x="2554" y="1706"/>
                                </a:lnTo>
                                <a:lnTo>
                                  <a:pt x="2477" y="1724"/>
                                </a:lnTo>
                                <a:lnTo>
                                  <a:pt x="2393" y="1744"/>
                                </a:lnTo>
                                <a:lnTo>
                                  <a:pt x="2301" y="1764"/>
                                </a:lnTo>
                                <a:lnTo>
                                  <a:pt x="2273" y="1770"/>
                                </a:lnTo>
                                <a:lnTo>
                                  <a:pt x="2250" y="1773"/>
                                </a:lnTo>
                                <a:lnTo>
                                  <a:pt x="2228" y="1773"/>
                                </a:lnTo>
                                <a:lnTo>
                                  <a:pt x="2205" y="1766"/>
                                </a:lnTo>
                                <a:lnTo>
                                  <a:pt x="2118" y="1731"/>
                                </a:lnTo>
                                <a:lnTo>
                                  <a:pt x="2023" y="1699"/>
                                </a:lnTo>
                                <a:lnTo>
                                  <a:pt x="1922" y="1668"/>
                                </a:lnTo>
                                <a:lnTo>
                                  <a:pt x="1817" y="1638"/>
                                </a:lnTo>
                                <a:lnTo>
                                  <a:pt x="1705" y="1610"/>
                                </a:lnTo>
                                <a:lnTo>
                                  <a:pt x="1689" y="1604"/>
                                </a:lnTo>
                                <a:lnTo>
                                  <a:pt x="1678" y="1594"/>
                                </a:lnTo>
                                <a:lnTo>
                                  <a:pt x="1675" y="1584"/>
                                </a:lnTo>
                                <a:lnTo>
                                  <a:pt x="1677" y="1574"/>
                                </a:lnTo>
                                <a:lnTo>
                                  <a:pt x="1683" y="1565"/>
                                </a:lnTo>
                                <a:lnTo>
                                  <a:pt x="1696" y="1559"/>
                                </a:lnTo>
                                <a:lnTo>
                                  <a:pt x="1714" y="1556"/>
                                </a:lnTo>
                                <a:lnTo>
                                  <a:pt x="4211" y="1369"/>
                                </a:lnTo>
                                <a:lnTo>
                                  <a:pt x="4310" y="1360"/>
                                </a:lnTo>
                                <a:lnTo>
                                  <a:pt x="4400" y="1349"/>
                                </a:lnTo>
                                <a:lnTo>
                                  <a:pt x="4483" y="1336"/>
                                </a:lnTo>
                                <a:lnTo>
                                  <a:pt x="4556" y="1321"/>
                                </a:lnTo>
                                <a:lnTo>
                                  <a:pt x="4622" y="1305"/>
                                </a:lnTo>
                                <a:lnTo>
                                  <a:pt x="4680" y="1286"/>
                                </a:lnTo>
                                <a:lnTo>
                                  <a:pt x="4733" y="1268"/>
                                </a:lnTo>
                                <a:lnTo>
                                  <a:pt x="4778" y="1248"/>
                                </a:lnTo>
                                <a:lnTo>
                                  <a:pt x="4818" y="1227"/>
                                </a:lnTo>
                                <a:lnTo>
                                  <a:pt x="4852" y="1204"/>
                                </a:lnTo>
                                <a:lnTo>
                                  <a:pt x="4882" y="1182"/>
                                </a:lnTo>
                                <a:lnTo>
                                  <a:pt x="4908" y="1159"/>
                                </a:lnTo>
                                <a:lnTo>
                                  <a:pt x="4928" y="1136"/>
                                </a:lnTo>
                                <a:lnTo>
                                  <a:pt x="4947" y="1112"/>
                                </a:lnTo>
                                <a:lnTo>
                                  <a:pt x="4963" y="1089"/>
                                </a:lnTo>
                                <a:lnTo>
                                  <a:pt x="4975" y="1066"/>
                                </a:lnTo>
                                <a:lnTo>
                                  <a:pt x="4984" y="1042"/>
                                </a:lnTo>
                                <a:lnTo>
                                  <a:pt x="4994" y="1019"/>
                                </a:lnTo>
                                <a:lnTo>
                                  <a:pt x="4998" y="1002"/>
                                </a:lnTo>
                                <a:lnTo>
                                  <a:pt x="5003" y="985"/>
                                </a:lnTo>
                                <a:lnTo>
                                  <a:pt x="5003" y="972"/>
                                </a:lnTo>
                                <a:lnTo>
                                  <a:pt x="5001" y="966"/>
                                </a:lnTo>
                                <a:lnTo>
                                  <a:pt x="5000" y="960"/>
                                </a:lnTo>
                                <a:lnTo>
                                  <a:pt x="4997" y="955"/>
                                </a:lnTo>
                                <a:lnTo>
                                  <a:pt x="4992" y="952"/>
                                </a:lnTo>
                                <a:lnTo>
                                  <a:pt x="4987" y="950"/>
                                </a:lnTo>
                                <a:lnTo>
                                  <a:pt x="4983" y="950"/>
                                </a:lnTo>
                                <a:lnTo>
                                  <a:pt x="4972" y="954"/>
                                </a:lnTo>
                                <a:lnTo>
                                  <a:pt x="4958" y="961"/>
                                </a:lnTo>
                                <a:lnTo>
                                  <a:pt x="4942" y="975"/>
                                </a:lnTo>
                                <a:lnTo>
                                  <a:pt x="4925" y="997"/>
                                </a:lnTo>
                                <a:lnTo>
                                  <a:pt x="4907" y="1024"/>
                                </a:lnTo>
                                <a:lnTo>
                                  <a:pt x="4905" y="1025"/>
                                </a:lnTo>
                                <a:lnTo>
                                  <a:pt x="4868" y="1073"/>
                                </a:lnTo>
                                <a:lnTo>
                                  <a:pt x="4834" y="1114"/>
                                </a:lnTo>
                                <a:lnTo>
                                  <a:pt x="4799" y="1148"/>
                                </a:lnTo>
                                <a:lnTo>
                                  <a:pt x="4768" y="1176"/>
                                </a:lnTo>
                                <a:lnTo>
                                  <a:pt x="4739" y="1196"/>
                                </a:lnTo>
                                <a:lnTo>
                                  <a:pt x="4713" y="1212"/>
                                </a:lnTo>
                                <a:lnTo>
                                  <a:pt x="4686" y="1221"/>
                                </a:lnTo>
                                <a:lnTo>
                                  <a:pt x="4663" y="1224"/>
                                </a:lnTo>
                                <a:lnTo>
                                  <a:pt x="4636" y="1224"/>
                                </a:lnTo>
                                <a:lnTo>
                                  <a:pt x="4612" y="1216"/>
                                </a:lnTo>
                                <a:lnTo>
                                  <a:pt x="4591" y="1202"/>
                                </a:lnTo>
                                <a:lnTo>
                                  <a:pt x="4573" y="1184"/>
                                </a:lnTo>
                                <a:lnTo>
                                  <a:pt x="4556" y="1160"/>
                                </a:lnTo>
                                <a:lnTo>
                                  <a:pt x="4542" y="1132"/>
                                </a:lnTo>
                                <a:lnTo>
                                  <a:pt x="4506" y="1170"/>
                                </a:lnTo>
                                <a:lnTo>
                                  <a:pt x="4469" y="1201"/>
                                </a:lnTo>
                                <a:lnTo>
                                  <a:pt x="4428" y="1226"/>
                                </a:lnTo>
                                <a:lnTo>
                                  <a:pt x="4390" y="1241"/>
                                </a:lnTo>
                                <a:lnTo>
                                  <a:pt x="4349" y="1249"/>
                                </a:lnTo>
                                <a:lnTo>
                                  <a:pt x="4313" y="1248"/>
                                </a:lnTo>
                                <a:lnTo>
                                  <a:pt x="4279" y="1240"/>
                                </a:lnTo>
                                <a:lnTo>
                                  <a:pt x="4250" y="1224"/>
                                </a:lnTo>
                                <a:lnTo>
                                  <a:pt x="4223" y="1202"/>
                                </a:lnTo>
                                <a:lnTo>
                                  <a:pt x="4202" y="1176"/>
                                </a:lnTo>
                                <a:lnTo>
                                  <a:pt x="4185" y="1143"/>
                                </a:lnTo>
                                <a:lnTo>
                                  <a:pt x="4136" y="1187"/>
                                </a:lnTo>
                                <a:lnTo>
                                  <a:pt x="4084" y="1224"/>
                                </a:lnTo>
                                <a:lnTo>
                                  <a:pt x="4028" y="1252"/>
                                </a:lnTo>
                                <a:lnTo>
                                  <a:pt x="3970" y="1272"/>
                                </a:lnTo>
                                <a:lnTo>
                                  <a:pt x="3911" y="1282"/>
                                </a:lnTo>
                                <a:lnTo>
                                  <a:pt x="3868" y="1282"/>
                                </a:lnTo>
                                <a:lnTo>
                                  <a:pt x="3827" y="1274"/>
                                </a:lnTo>
                                <a:lnTo>
                                  <a:pt x="3790" y="1260"/>
                                </a:lnTo>
                                <a:lnTo>
                                  <a:pt x="3758" y="1240"/>
                                </a:lnTo>
                                <a:lnTo>
                                  <a:pt x="3730" y="1213"/>
                                </a:lnTo>
                                <a:lnTo>
                                  <a:pt x="3709" y="1181"/>
                                </a:lnTo>
                                <a:lnTo>
                                  <a:pt x="3694" y="1143"/>
                                </a:lnTo>
                                <a:lnTo>
                                  <a:pt x="3686" y="1103"/>
                                </a:lnTo>
                                <a:lnTo>
                                  <a:pt x="3686" y="1062"/>
                                </a:lnTo>
                                <a:lnTo>
                                  <a:pt x="3691" y="1020"/>
                                </a:lnTo>
                                <a:lnTo>
                                  <a:pt x="3655" y="1036"/>
                                </a:lnTo>
                                <a:lnTo>
                                  <a:pt x="3621" y="1042"/>
                                </a:lnTo>
                                <a:lnTo>
                                  <a:pt x="3605" y="1044"/>
                                </a:lnTo>
                                <a:lnTo>
                                  <a:pt x="3590" y="1042"/>
                                </a:lnTo>
                                <a:lnTo>
                                  <a:pt x="3553" y="1103"/>
                                </a:lnTo>
                                <a:lnTo>
                                  <a:pt x="3514" y="1156"/>
                                </a:lnTo>
                                <a:lnTo>
                                  <a:pt x="3477" y="1204"/>
                                </a:lnTo>
                                <a:lnTo>
                                  <a:pt x="3441" y="1243"/>
                                </a:lnTo>
                                <a:lnTo>
                                  <a:pt x="3405" y="1276"/>
                                </a:lnTo>
                                <a:lnTo>
                                  <a:pt x="3373" y="1300"/>
                                </a:lnTo>
                                <a:lnTo>
                                  <a:pt x="3346" y="1314"/>
                                </a:lnTo>
                                <a:lnTo>
                                  <a:pt x="3323" y="1324"/>
                                </a:lnTo>
                                <a:lnTo>
                                  <a:pt x="3301" y="1328"/>
                                </a:lnTo>
                                <a:lnTo>
                                  <a:pt x="3287" y="1328"/>
                                </a:lnTo>
                                <a:lnTo>
                                  <a:pt x="3273" y="1324"/>
                                </a:lnTo>
                                <a:lnTo>
                                  <a:pt x="3262" y="1314"/>
                                </a:lnTo>
                                <a:lnTo>
                                  <a:pt x="3247" y="1288"/>
                                </a:lnTo>
                                <a:lnTo>
                                  <a:pt x="3234" y="1255"/>
                                </a:lnTo>
                                <a:lnTo>
                                  <a:pt x="3223" y="1218"/>
                                </a:lnTo>
                                <a:lnTo>
                                  <a:pt x="3214" y="1174"/>
                                </a:lnTo>
                                <a:lnTo>
                                  <a:pt x="3185" y="1204"/>
                                </a:lnTo>
                                <a:lnTo>
                                  <a:pt x="3154" y="1226"/>
                                </a:lnTo>
                                <a:lnTo>
                                  <a:pt x="3121" y="1243"/>
                                </a:lnTo>
                                <a:lnTo>
                                  <a:pt x="3087" y="1252"/>
                                </a:lnTo>
                                <a:lnTo>
                                  <a:pt x="3053" y="1258"/>
                                </a:lnTo>
                                <a:lnTo>
                                  <a:pt x="3022" y="1258"/>
                                </a:lnTo>
                                <a:lnTo>
                                  <a:pt x="2991" y="1254"/>
                                </a:lnTo>
                                <a:lnTo>
                                  <a:pt x="2950" y="1293"/>
                                </a:lnTo>
                                <a:lnTo>
                                  <a:pt x="2907" y="1322"/>
                                </a:lnTo>
                                <a:lnTo>
                                  <a:pt x="2863" y="1346"/>
                                </a:lnTo>
                                <a:lnTo>
                                  <a:pt x="2818" y="1361"/>
                                </a:lnTo>
                                <a:lnTo>
                                  <a:pt x="2775" y="1369"/>
                                </a:lnTo>
                                <a:lnTo>
                                  <a:pt x="2739" y="1369"/>
                                </a:lnTo>
                                <a:lnTo>
                                  <a:pt x="2708" y="1363"/>
                                </a:lnTo>
                                <a:lnTo>
                                  <a:pt x="2678" y="1352"/>
                                </a:lnTo>
                                <a:lnTo>
                                  <a:pt x="2654" y="1335"/>
                                </a:lnTo>
                                <a:lnTo>
                                  <a:pt x="2633" y="1314"/>
                                </a:lnTo>
                                <a:lnTo>
                                  <a:pt x="2615" y="1291"/>
                                </a:lnTo>
                                <a:lnTo>
                                  <a:pt x="2601" y="1265"/>
                                </a:lnTo>
                                <a:lnTo>
                                  <a:pt x="2560" y="1305"/>
                                </a:lnTo>
                                <a:lnTo>
                                  <a:pt x="2525" y="1339"/>
                                </a:lnTo>
                                <a:lnTo>
                                  <a:pt x="2489" y="1364"/>
                                </a:lnTo>
                                <a:lnTo>
                                  <a:pt x="2455" y="1381"/>
                                </a:lnTo>
                                <a:lnTo>
                                  <a:pt x="2425" y="1392"/>
                                </a:lnTo>
                                <a:lnTo>
                                  <a:pt x="2396" y="1397"/>
                                </a:lnTo>
                                <a:lnTo>
                                  <a:pt x="2365" y="1395"/>
                                </a:lnTo>
                                <a:lnTo>
                                  <a:pt x="2337" y="1388"/>
                                </a:lnTo>
                                <a:lnTo>
                                  <a:pt x="2314" y="1375"/>
                                </a:lnTo>
                                <a:lnTo>
                                  <a:pt x="2295" y="1356"/>
                                </a:lnTo>
                                <a:lnTo>
                                  <a:pt x="2281" y="1335"/>
                                </a:lnTo>
                                <a:lnTo>
                                  <a:pt x="2272" y="1311"/>
                                </a:lnTo>
                                <a:lnTo>
                                  <a:pt x="2267" y="1288"/>
                                </a:lnTo>
                                <a:lnTo>
                                  <a:pt x="2269" y="1265"/>
                                </a:lnTo>
                                <a:lnTo>
                                  <a:pt x="2273" y="1237"/>
                                </a:lnTo>
                                <a:lnTo>
                                  <a:pt x="2284" y="1207"/>
                                </a:lnTo>
                                <a:lnTo>
                                  <a:pt x="2301" y="1173"/>
                                </a:lnTo>
                                <a:lnTo>
                                  <a:pt x="2326" y="1139"/>
                                </a:lnTo>
                                <a:lnTo>
                                  <a:pt x="2359" y="1101"/>
                                </a:lnTo>
                                <a:lnTo>
                                  <a:pt x="2303" y="1095"/>
                                </a:lnTo>
                                <a:lnTo>
                                  <a:pt x="2250" y="1083"/>
                                </a:lnTo>
                                <a:lnTo>
                                  <a:pt x="2224" y="1125"/>
                                </a:lnTo>
                                <a:lnTo>
                                  <a:pt x="2197" y="1164"/>
                                </a:lnTo>
                                <a:lnTo>
                                  <a:pt x="2172" y="1201"/>
                                </a:lnTo>
                                <a:lnTo>
                                  <a:pt x="2149" y="1234"/>
                                </a:lnTo>
                                <a:lnTo>
                                  <a:pt x="2149" y="1234"/>
                                </a:lnTo>
                                <a:lnTo>
                                  <a:pt x="2118" y="1271"/>
                                </a:lnTo>
                                <a:lnTo>
                                  <a:pt x="2087" y="1299"/>
                                </a:lnTo>
                                <a:lnTo>
                                  <a:pt x="2056" y="1318"/>
                                </a:lnTo>
                                <a:lnTo>
                                  <a:pt x="2026" y="1328"/>
                                </a:lnTo>
                                <a:lnTo>
                                  <a:pt x="1997" y="1333"/>
                                </a:lnTo>
                                <a:lnTo>
                                  <a:pt x="1961" y="1332"/>
                                </a:lnTo>
                                <a:lnTo>
                                  <a:pt x="1927" y="1325"/>
                                </a:lnTo>
                                <a:lnTo>
                                  <a:pt x="1899" y="1361"/>
                                </a:lnTo>
                                <a:lnTo>
                                  <a:pt x="1869" y="1389"/>
                                </a:lnTo>
                                <a:lnTo>
                                  <a:pt x="1837" y="1411"/>
                                </a:lnTo>
                                <a:lnTo>
                                  <a:pt x="1806" y="1428"/>
                                </a:lnTo>
                                <a:lnTo>
                                  <a:pt x="1776" y="1439"/>
                                </a:lnTo>
                                <a:lnTo>
                                  <a:pt x="1748" y="1445"/>
                                </a:lnTo>
                                <a:lnTo>
                                  <a:pt x="1725" y="1448"/>
                                </a:lnTo>
                                <a:lnTo>
                                  <a:pt x="1700" y="1448"/>
                                </a:lnTo>
                                <a:lnTo>
                                  <a:pt x="1677" y="1444"/>
                                </a:lnTo>
                                <a:lnTo>
                                  <a:pt x="1658" y="1434"/>
                                </a:lnTo>
                                <a:lnTo>
                                  <a:pt x="1643" y="1422"/>
                                </a:lnTo>
                                <a:lnTo>
                                  <a:pt x="1632" y="1403"/>
                                </a:lnTo>
                                <a:lnTo>
                                  <a:pt x="1627" y="1381"/>
                                </a:lnTo>
                                <a:lnTo>
                                  <a:pt x="1627" y="1369"/>
                                </a:lnTo>
                                <a:lnTo>
                                  <a:pt x="1629" y="1353"/>
                                </a:lnTo>
                                <a:lnTo>
                                  <a:pt x="1633" y="1336"/>
                                </a:lnTo>
                                <a:lnTo>
                                  <a:pt x="1640" y="1319"/>
                                </a:lnTo>
                                <a:lnTo>
                                  <a:pt x="1651" y="1300"/>
                                </a:lnTo>
                                <a:lnTo>
                                  <a:pt x="1666" y="1285"/>
                                </a:lnTo>
                                <a:lnTo>
                                  <a:pt x="1685" y="1269"/>
                                </a:lnTo>
                                <a:lnTo>
                                  <a:pt x="1710" y="1257"/>
                                </a:lnTo>
                                <a:lnTo>
                                  <a:pt x="1741" y="1248"/>
                                </a:lnTo>
                                <a:lnTo>
                                  <a:pt x="1778" y="1241"/>
                                </a:lnTo>
                                <a:lnTo>
                                  <a:pt x="1807" y="1241"/>
                                </a:lnTo>
                                <a:lnTo>
                                  <a:pt x="1840" y="1243"/>
                                </a:lnTo>
                                <a:lnTo>
                                  <a:pt x="1877" y="1246"/>
                                </a:lnTo>
                                <a:lnTo>
                                  <a:pt x="1887" y="1206"/>
                                </a:lnTo>
                                <a:lnTo>
                                  <a:pt x="1894" y="1164"/>
                                </a:lnTo>
                                <a:lnTo>
                                  <a:pt x="1897" y="1123"/>
                                </a:lnTo>
                                <a:lnTo>
                                  <a:pt x="1896" y="1086"/>
                                </a:lnTo>
                                <a:lnTo>
                                  <a:pt x="1893" y="1061"/>
                                </a:lnTo>
                                <a:lnTo>
                                  <a:pt x="1887" y="1038"/>
                                </a:lnTo>
                                <a:lnTo>
                                  <a:pt x="1879" y="1017"/>
                                </a:lnTo>
                                <a:lnTo>
                                  <a:pt x="1866" y="1000"/>
                                </a:lnTo>
                                <a:lnTo>
                                  <a:pt x="1852" y="989"/>
                                </a:lnTo>
                                <a:lnTo>
                                  <a:pt x="1835" y="982"/>
                                </a:lnTo>
                                <a:lnTo>
                                  <a:pt x="1814" y="982"/>
                                </a:lnTo>
                                <a:lnTo>
                                  <a:pt x="1789" y="988"/>
                                </a:lnTo>
                                <a:lnTo>
                                  <a:pt x="1762" y="1003"/>
                                </a:lnTo>
                                <a:lnTo>
                                  <a:pt x="1736" y="1028"/>
                                </a:lnTo>
                                <a:lnTo>
                                  <a:pt x="1711" y="1058"/>
                                </a:lnTo>
                                <a:lnTo>
                                  <a:pt x="1686" y="1094"/>
                                </a:lnTo>
                                <a:lnTo>
                                  <a:pt x="1665" y="1132"/>
                                </a:lnTo>
                                <a:lnTo>
                                  <a:pt x="1644" y="1174"/>
                                </a:lnTo>
                                <a:lnTo>
                                  <a:pt x="1627" y="1218"/>
                                </a:lnTo>
                                <a:lnTo>
                                  <a:pt x="1615" y="1262"/>
                                </a:lnTo>
                                <a:lnTo>
                                  <a:pt x="1422" y="1997"/>
                                </a:lnTo>
                                <a:lnTo>
                                  <a:pt x="1410" y="2025"/>
                                </a:lnTo>
                                <a:lnTo>
                                  <a:pt x="1394" y="2050"/>
                                </a:lnTo>
                                <a:lnTo>
                                  <a:pt x="1374" y="2070"/>
                                </a:lnTo>
                                <a:lnTo>
                                  <a:pt x="1352" y="2086"/>
                                </a:lnTo>
                                <a:lnTo>
                                  <a:pt x="1331" y="2095"/>
                                </a:lnTo>
                                <a:lnTo>
                                  <a:pt x="1311" y="2100"/>
                                </a:lnTo>
                                <a:lnTo>
                                  <a:pt x="1298" y="2100"/>
                                </a:lnTo>
                                <a:lnTo>
                                  <a:pt x="1287" y="2095"/>
                                </a:lnTo>
                                <a:lnTo>
                                  <a:pt x="1281" y="2086"/>
                                </a:lnTo>
                                <a:lnTo>
                                  <a:pt x="1278" y="2074"/>
                                </a:lnTo>
                                <a:lnTo>
                                  <a:pt x="1278" y="2061"/>
                                </a:lnTo>
                                <a:lnTo>
                                  <a:pt x="1281" y="2046"/>
                                </a:lnTo>
                                <a:lnTo>
                                  <a:pt x="1458" y="1364"/>
                                </a:lnTo>
                                <a:lnTo>
                                  <a:pt x="1424" y="1398"/>
                                </a:lnTo>
                                <a:lnTo>
                                  <a:pt x="1390" y="1426"/>
                                </a:lnTo>
                                <a:lnTo>
                                  <a:pt x="1357" y="1450"/>
                                </a:lnTo>
                                <a:lnTo>
                                  <a:pt x="1326" y="1467"/>
                                </a:lnTo>
                                <a:lnTo>
                                  <a:pt x="1298" y="1478"/>
                                </a:lnTo>
                                <a:lnTo>
                                  <a:pt x="1272" y="1482"/>
                                </a:lnTo>
                                <a:lnTo>
                                  <a:pt x="1245" y="1482"/>
                                </a:lnTo>
                                <a:lnTo>
                                  <a:pt x="1222" y="1478"/>
                                </a:lnTo>
                                <a:lnTo>
                                  <a:pt x="1203" y="1467"/>
                                </a:lnTo>
                                <a:lnTo>
                                  <a:pt x="1188" y="1453"/>
                                </a:lnTo>
                                <a:lnTo>
                                  <a:pt x="1177" y="1436"/>
                                </a:lnTo>
                                <a:lnTo>
                                  <a:pt x="1169" y="1414"/>
                                </a:lnTo>
                                <a:lnTo>
                                  <a:pt x="1166" y="1389"/>
                                </a:lnTo>
                                <a:lnTo>
                                  <a:pt x="1165" y="1367"/>
                                </a:lnTo>
                                <a:lnTo>
                                  <a:pt x="1168" y="1344"/>
                                </a:lnTo>
                                <a:lnTo>
                                  <a:pt x="1172" y="1318"/>
                                </a:lnTo>
                                <a:lnTo>
                                  <a:pt x="1183" y="1268"/>
                                </a:lnTo>
                                <a:lnTo>
                                  <a:pt x="1197" y="1221"/>
                                </a:lnTo>
                                <a:lnTo>
                                  <a:pt x="1210" y="1182"/>
                                </a:lnTo>
                                <a:lnTo>
                                  <a:pt x="1224" y="1146"/>
                                </a:lnTo>
                                <a:lnTo>
                                  <a:pt x="1236" y="1117"/>
                                </a:lnTo>
                                <a:lnTo>
                                  <a:pt x="1245" y="1092"/>
                                </a:lnTo>
                                <a:lnTo>
                                  <a:pt x="1250" y="1073"/>
                                </a:lnTo>
                                <a:lnTo>
                                  <a:pt x="1253" y="1061"/>
                                </a:lnTo>
                                <a:lnTo>
                                  <a:pt x="1251" y="1058"/>
                                </a:lnTo>
                                <a:lnTo>
                                  <a:pt x="1250" y="1055"/>
                                </a:lnTo>
                                <a:lnTo>
                                  <a:pt x="1248" y="1053"/>
                                </a:lnTo>
                                <a:lnTo>
                                  <a:pt x="1244" y="1052"/>
                                </a:lnTo>
                                <a:lnTo>
                                  <a:pt x="1233" y="1056"/>
                                </a:lnTo>
                                <a:lnTo>
                                  <a:pt x="1217" y="1066"/>
                                </a:lnTo>
                                <a:lnTo>
                                  <a:pt x="1200" y="1081"/>
                                </a:lnTo>
                                <a:lnTo>
                                  <a:pt x="1180" y="1101"/>
                                </a:lnTo>
                                <a:lnTo>
                                  <a:pt x="1158" y="1125"/>
                                </a:lnTo>
                                <a:lnTo>
                                  <a:pt x="1137" y="1150"/>
                                </a:lnTo>
                                <a:lnTo>
                                  <a:pt x="1115" y="1179"/>
                                </a:lnTo>
                                <a:lnTo>
                                  <a:pt x="1095" y="1209"/>
                                </a:lnTo>
                                <a:lnTo>
                                  <a:pt x="1076" y="1238"/>
                                </a:lnTo>
                                <a:lnTo>
                                  <a:pt x="1059" y="1268"/>
                                </a:lnTo>
                                <a:lnTo>
                                  <a:pt x="1047" y="1297"/>
                                </a:lnTo>
                                <a:lnTo>
                                  <a:pt x="1037" y="1324"/>
                                </a:lnTo>
                                <a:lnTo>
                                  <a:pt x="1015" y="1408"/>
                                </a:lnTo>
                                <a:lnTo>
                                  <a:pt x="1005" y="1436"/>
                                </a:lnTo>
                                <a:lnTo>
                                  <a:pt x="989" y="1459"/>
                                </a:lnTo>
                                <a:lnTo>
                                  <a:pt x="969" y="1481"/>
                                </a:lnTo>
                                <a:lnTo>
                                  <a:pt x="947" y="1496"/>
                                </a:lnTo>
                                <a:lnTo>
                                  <a:pt x="925" y="1506"/>
                                </a:lnTo>
                                <a:lnTo>
                                  <a:pt x="904" y="1510"/>
                                </a:lnTo>
                                <a:lnTo>
                                  <a:pt x="891" y="1510"/>
                                </a:lnTo>
                                <a:lnTo>
                                  <a:pt x="882" y="1506"/>
                                </a:lnTo>
                                <a:lnTo>
                                  <a:pt x="874" y="1496"/>
                                </a:lnTo>
                                <a:lnTo>
                                  <a:pt x="871" y="1484"/>
                                </a:lnTo>
                                <a:lnTo>
                                  <a:pt x="871" y="1472"/>
                                </a:lnTo>
                                <a:lnTo>
                                  <a:pt x="874" y="1456"/>
                                </a:lnTo>
                                <a:lnTo>
                                  <a:pt x="967" y="1097"/>
                                </a:lnTo>
                                <a:lnTo>
                                  <a:pt x="969" y="1092"/>
                                </a:lnTo>
                                <a:lnTo>
                                  <a:pt x="970" y="1086"/>
                                </a:lnTo>
                                <a:lnTo>
                                  <a:pt x="970" y="1083"/>
                                </a:lnTo>
                                <a:lnTo>
                                  <a:pt x="969" y="1078"/>
                                </a:lnTo>
                                <a:lnTo>
                                  <a:pt x="967" y="1076"/>
                                </a:lnTo>
                                <a:lnTo>
                                  <a:pt x="964" y="1073"/>
                                </a:lnTo>
                                <a:lnTo>
                                  <a:pt x="960" y="1073"/>
                                </a:lnTo>
                                <a:lnTo>
                                  <a:pt x="949" y="1078"/>
                                </a:lnTo>
                                <a:lnTo>
                                  <a:pt x="935" y="1087"/>
                                </a:lnTo>
                                <a:lnTo>
                                  <a:pt x="916" y="1103"/>
                                </a:lnTo>
                                <a:lnTo>
                                  <a:pt x="897" y="1122"/>
                                </a:lnTo>
                                <a:lnTo>
                                  <a:pt x="876" y="1145"/>
                                </a:lnTo>
                                <a:lnTo>
                                  <a:pt x="854" y="1171"/>
                                </a:lnTo>
                                <a:lnTo>
                                  <a:pt x="832" y="1199"/>
                                </a:lnTo>
                                <a:lnTo>
                                  <a:pt x="812" y="1229"/>
                                </a:lnTo>
                                <a:lnTo>
                                  <a:pt x="793" y="1258"/>
                                </a:lnTo>
                                <a:lnTo>
                                  <a:pt x="778" y="1288"/>
                                </a:lnTo>
                                <a:lnTo>
                                  <a:pt x="765" y="1316"/>
                                </a:lnTo>
                                <a:lnTo>
                                  <a:pt x="756" y="1342"/>
                                </a:lnTo>
                                <a:lnTo>
                                  <a:pt x="733" y="1430"/>
                                </a:lnTo>
                                <a:lnTo>
                                  <a:pt x="722" y="1458"/>
                                </a:lnTo>
                                <a:lnTo>
                                  <a:pt x="706" y="1481"/>
                                </a:lnTo>
                                <a:lnTo>
                                  <a:pt x="686" y="1501"/>
                                </a:lnTo>
                                <a:lnTo>
                                  <a:pt x="665" y="1517"/>
                                </a:lnTo>
                                <a:lnTo>
                                  <a:pt x="643" y="1528"/>
                                </a:lnTo>
                                <a:lnTo>
                                  <a:pt x="623" y="1532"/>
                                </a:lnTo>
                                <a:lnTo>
                                  <a:pt x="610" y="1532"/>
                                </a:lnTo>
                                <a:lnTo>
                                  <a:pt x="599" y="1528"/>
                                </a:lnTo>
                                <a:lnTo>
                                  <a:pt x="592" y="1518"/>
                                </a:lnTo>
                                <a:lnTo>
                                  <a:pt x="588" y="1506"/>
                                </a:lnTo>
                                <a:lnTo>
                                  <a:pt x="588" y="1493"/>
                                </a:lnTo>
                                <a:lnTo>
                                  <a:pt x="592" y="1478"/>
                                </a:lnTo>
                                <a:lnTo>
                                  <a:pt x="683" y="1123"/>
                                </a:lnTo>
                                <a:lnTo>
                                  <a:pt x="688" y="1108"/>
                                </a:lnTo>
                                <a:lnTo>
                                  <a:pt x="689" y="1097"/>
                                </a:lnTo>
                                <a:lnTo>
                                  <a:pt x="689" y="1094"/>
                                </a:lnTo>
                                <a:lnTo>
                                  <a:pt x="688" y="1090"/>
                                </a:lnTo>
                                <a:lnTo>
                                  <a:pt x="685" y="1090"/>
                                </a:lnTo>
                                <a:lnTo>
                                  <a:pt x="682" y="1089"/>
                                </a:lnTo>
                                <a:lnTo>
                                  <a:pt x="679" y="1090"/>
                                </a:lnTo>
                                <a:lnTo>
                                  <a:pt x="674" y="1092"/>
                                </a:lnTo>
                                <a:lnTo>
                                  <a:pt x="669" y="1094"/>
                                </a:lnTo>
                                <a:lnTo>
                                  <a:pt x="663" y="1095"/>
                                </a:lnTo>
                                <a:lnTo>
                                  <a:pt x="655" y="1094"/>
                                </a:lnTo>
                                <a:lnTo>
                                  <a:pt x="647" y="1092"/>
                                </a:lnTo>
                                <a:lnTo>
                                  <a:pt x="641" y="1086"/>
                                </a:lnTo>
                                <a:lnTo>
                                  <a:pt x="638" y="1078"/>
                                </a:lnTo>
                                <a:lnTo>
                                  <a:pt x="640" y="1067"/>
                                </a:lnTo>
                                <a:lnTo>
                                  <a:pt x="647" y="1053"/>
                                </a:lnTo>
                                <a:lnTo>
                                  <a:pt x="660" y="1036"/>
                                </a:lnTo>
                                <a:lnTo>
                                  <a:pt x="677" y="1020"/>
                                </a:lnTo>
                                <a:lnTo>
                                  <a:pt x="697" y="1003"/>
                                </a:lnTo>
                                <a:lnTo>
                                  <a:pt x="722" y="988"/>
                                </a:lnTo>
                                <a:lnTo>
                                  <a:pt x="748" y="975"/>
                                </a:lnTo>
                                <a:lnTo>
                                  <a:pt x="778" y="966"/>
                                </a:lnTo>
                                <a:lnTo>
                                  <a:pt x="809" y="961"/>
                                </a:lnTo>
                                <a:lnTo>
                                  <a:pt x="821" y="961"/>
                                </a:lnTo>
                                <a:lnTo>
                                  <a:pt x="834" y="968"/>
                                </a:lnTo>
                                <a:lnTo>
                                  <a:pt x="842" y="977"/>
                                </a:lnTo>
                                <a:lnTo>
                                  <a:pt x="845" y="989"/>
                                </a:lnTo>
                                <a:lnTo>
                                  <a:pt x="845" y="1002"/>
                                </a:lnTo>
                                <a:lnTo>
                                  <a:pt x="842" y="1017"/>
                                </a:lnTo>
                                <a:lnTo>
                                  <a:pt x="812" y="1128"/>
                                </a:lnTo>
                                <a:lnTo>
                                  <a:pt x="842" y="1090"/>
                                </a:lnTo>
                                <a:lnTo>
                                  <a:pt x="873" y="1056"/>
                                </a:lnTo>
                                <a:lnTo>
                                  <a:pt x="904" y="1025"/>
                                </a:lnTo>
                                <a:lnTo>
                                  <a:pt x="936" y="999"/>
                                </a:lnTo>
                                <a:lnTo>
                                  <a:pt x="969" y="975"/>
                                </a:lnTo>
                                <a:lnTo>
                                  <a:pt x="1000" y="958"/>
                                </a:lnTo>
                                <a:lnTo>
                                  <a:pt x="1028" y="947"/>
                                </a:lnTo>
                                <a:lnTo>
                                  <a:pt x="1054" y="943"/>
                                </a:lnTo>
                                <a:lnTo>
                                  <a:pt x="1071" y="943"/>
                                </a:lnTo>
                                <a:lnTo>
                                  <a:pt x="1087" y="949"/>
                                </a:lnTo>
                                <a:lnTo>
                                  <a:pt x="1098" y="960"/>
                                </a:lnTo>
                                <a:lnTo>
                                  <a:pt x="1106" y="975"/>
                                </a:lnTo>
                                <a:lnTo>
                                  <a:pt x="1110" y="997"/>
                                </a:lnTo>
                                <a:lnTo>
                                  <a:pt x="1110" y="1019"/>
                                </a:lnTo>
                                <a:lnTo>
                                  <a:pt x="1107" y="1044"/>
                                </a:lnTo>
                                <a:lnTo>
                                  <a:pt x="1101" y="1075"/>
                                </a:lnTo>
                                <a:lnTo>
                                  <a:pt x="1090" y="1118"/>
                                </a:lnTo>
                                <a:lnTo>
                                  <a:pt x="1121" y="1078"/>
                                </a:lnTo>
                                <a:lnTo>
                                  <a:pt x="1155" y="1042"/>
                                </a:lnTo>
                                <a:lnTo>
                                  <a:pt x="1192" y="1008"/>
                                </a:lnTo>
                                <a:lnTo>
                                  <a:pt x="1228" y="980"/>
                                </a:lnTo>
                                <a:lnTo>
                                  <a:pt x="1264" y="955"/>
                                </a:lnTo>
                                <a:lnTo>
                                  <a:pt x="1298" y="936"/>
                                </a:lnTo>
                                <a:lnTo>
                                  <a:pt x="1329" y="924"/>
                                </a:lnTo>
                                <a:lnTo>
                                  <a:pt x="1357" y="919"/>
                                </a:lnTo>
                                <a:lnTo>
                                  <a:pt x="1374" y="919"/>
                                </a:lnTo>
                                <a:lnTo>
                                  <a:pt x="1388" y="924"/>
                                </a:lnTo>
                                <a:lnTo>
                                  <a:pt x="1399" y="933"/>
                                </a:lnTo>
                                <a:lnTo>
                                  <a:pt x="1407" y="946"/>
                                </a:lnTo>
                                <a:lnTo>
                                  <a:pt x="1410" y="963"/>
                                </a:lnTo>
                                <a:lnTo>
                                  <a:pt x="1410" y="980"/>
                                </a:lnTo>
                                <a:lnTo>
                                  <a:pt x="1407" y="1002"/>
                                </a:lnTo>
                                <a:lnTo>
                                  <a:pt x="1401" y="1025"/>
                                </a:lnTo>
                                <a:lnTo>
                                  <a:pt x="1391" y="1052"/>
                                </a:lnTo>
                                <a:lnTo>
                                  <a:pt x="1373" y="1101"/>
                                </a:lnTo>
                                <a:lnTo>
                                  <a:pt x="1352" y="1156"/>
                                </a:lnTo>
                                <a:lnTo>
                                  <a:pt x="1334" y="1213"/>
                                </a:lnTo>
                                <a:lnTo>
                                  <a:pt x="1317" y="1274"/>
                                </a:lnTo>
                                <a:lnTo>
                                  <a:pt x="1303" y="1333"/>
                                </a:lnTo>
                                <a:lnTo>
                                  <a:pt x="1300" y="1353"/>
                                </a:lnTo>
                                <a:lnTo>
                                  <a:pt x="1300" y="1369"/>
                                </a:lnTo>
                                <a:lnTo>
                                  <a:pt x="1301" y="1375"/>
                                </a:lnTo>
                                <a:lnTo>
                                  <a:pt x="1301" y="1381"/>
                                </a:lnTo>
                                <a:lnTo>
                                  <a:pt x="1304" y="1386"/>
                                </a:lnTo>
                                <a:lnTo>
                                  <a:pt x="1306" y="1389"/>
                                </a:lnTo>
                                <a:lnTo>
                                  <a:pt x="1309" y="1392"/>
                                </a:lnTo>
                                <a:lnTo>
                                  <a:pt x="1314" y="1394"/>
                                </a:lnTo>
                                <a:lnTo>
                                  <a:pt x="1318" y="1394"/>
                                </a:lnTo>
                                <a:lnTo>
                                  <a:pt x="1334" y="1389"/>
                                </a:lnTo>
                                <a:lnTo>
                                  <a:pt x="1352" y="1380"/>
                                </a:lnTo>
                                <a:lnTo>
                                  <a:pt x="1374" y="1363"/>
                                </a:lnTo>
                                <a:lnTo>
                                  <a:pt x="1399" y="1339"/>
                                </a:lnTo>
                                <a:lnTo>
                                  <a:pt x="1429" y="1310"/>
                                </a:lnTo>
                                <a:lnTo>
                                  <a:pt x="1460" y="1274"/>
                                </a:lnTo>
                                <a:lnTo>
                                  <a:pt x="1492" y="1232"/>
                                </a:lnTo>
                                <a:lnTo>
                                  <a:pt x="1537" y="1058"/>
                                </a:lnTo>
                                <a:lnTo>
                                  <a:pt x="1542" y="1042"/>
                                </a:lnTo>
                                <a:lnTo>
                                  <a:pt x="1543" y="1031"/>
                                </a:lnTo>
                                <a:lnTo>
                                  <a:pt x="1542" y="1028"/>
                                </a:lnTo>
                                <a:lnTo>
                                  <a:pt x="1542" y="1027"/>
                                </a:lnTo>
                                <a:lnTo>
                                  <a:pt x="1539" y="1025"/>
                                </a:lnTo>
                                <a:lnTo>
                                  <a:pt x="1536" y="1025"/>
                                </a:lnTo>
                                <a:lnTo>
                                  <a:pt x="1533" y="1025"/>
                                </a:lnTo>
                                <a:lnTo>
                                  <a:pt x="1528" y="1027"/>
                                </a:lnTo>
                                <a:lnTo>
                                  <a:pt x="1522" y="1028"/>
                                </a:lnTo>
                                <a:lnTo>
                                  <a:pt x="1515" y="1030"/>
                                </a:lnTo>
                                <a:lnTo>
                                  <a:pt x="1511" y="1030"/>
                                </a:lnTo>
                                <a:lnTo>
                                  <a:pt x="1506" y="1028"/>
                                </a:lnTo>
                                <a:lnTo>
                                  <a:pt x="1503" y="1027"/>
                                </a:lnTo>
                                <a:lnTo>
                                  <a:pt x="1498" y="1025"/>
                                </a:lnTo>
                                <a:lnTo>
                                  <a:pt x="1495" y="1022"/>
                                </a:lnTo>
                                <a:lnTo>
                                  <a:pt x="1492" y="1017"/>
                                </a:lnTo>
                                <a:lnTo>
                                  <a:pt x="1492" y="1013"/>
                                </a:lnTo>
                                <a:lnTo>
                                  <a:pt x="1494" y="999"/>
                                </a:lnTo>
                                <a:lnTo>
                                  <a:pt x="1505" y="982"/>
                                </a:lnTo>
                                <a:lnTo>
                                  <a:pt x="1520" y="964"/>
                                </a:lnTo>
                                <a:lnTo>
                                  <a:pt x="1540" y="946"/>
                                </a:lnTo>
                                <a:lnTo>
                                  <a:pt x="1567" y="927"/>
                                </a:lnTo>
                                <a:lnTo>
                                  <a:pt x="1596" y="913"/>
                                </a:lnTo>
                                <a:lnTo>
                                  <a:pt x="1629" y="902"/>
                                </a:lnTo>
                                <a:lnTo>
                                  <a:pt x="1663" y="896"/>
                                </a:lnTo>
                                <a:lnTo>
                                  <a:pt x="1675" y="898"/>
                                </a:lnTo>
                                <a:lnTo>
                                  <a:pt x="1686" y="902"/>
                                </a:lnTo>
                                <a:lnTo>
                                  <a:pt x="1694" y="912"/>
                                </a:lnTo>
                                <a:lnTo>
                                  <a:pt x="1699" y="924"/>
                                </a:lnTo>
                                <a:lnTo>
                                  <a:pt x="1697" y="938"/>
                                </a:lnTo>
                                <a:lnTo>
                                  <a:pt x="1696" y="954"/>
                                </a:lnTo>
                                <a:lnTo>
                                  <a:pt x="1677" y="1017"/>
                                </a:lnTo>
                                <a:lnTo>
                                  <a:pt x="1716" y="971"/>
                                </a:lnTo>
                                <a:lnTo>
                                  <a:pt x="1755" y="933"/>
                                </a:lnTo>
                                <a:lnTo>
                                  <a:pt x="1795" y="905"/>
                                </a:lnTo>
                                <a:lnTo>
                                  <a:pt x="1835" y="888"/>
                                </a:lnTo>
                                <a:lnTo>
                                  <a:pt x="1874" y="879"/>
                                </a:lnTo>
                                <a:lnTo>
                                  <a:pt x="1905" y="880"/>
                                </a:lnTo>
                                <a:lnTo>
                                  <a:pt x="1932" y="888"/>
                                </a:lnTo>
                                <a:lnTo>
                                  <a:pt x="1956" y="899"/>
                                </a:lnTo>
                                <a:lnTo>
                                  <a:pt x="1977" y="916"/>
                                </a:lnTo>
                                <a:lnTo>
                                  <a:pt x="1994" y="936"/>
                                </a:lnTo>
                                <a:lnTo>
                                  <a:pt x="2008" y="960"/>
                                </a:lnTo>
                                <a:lnTo>
                                  <a:pt x="2019" y="985"/>
                                </a:lnTo>
                                <a:lnTo>
                                  <a:pt x="2026" y="1010"/>
                                </a:lnTo>
                                <a:lnTo>
                                  <a:pt x="2029" y="1034"/>
                                </a:lnTo>
                                <a:lnTo>
                                  <a:pt x="2029" y="1081"/>
                                </a:lnTo>
                                <a:lnTo>
                                  <a:pt x="2022" y="1126"/>
                                </a:lnTo>
                                <a:lnTo>
                                  <a:pt x="2009" y="1171"/>
                                </a:lnTo>
                                <a:lnTo>
                                  <a:pt x="1994" y="1215"/>
                                </a:lnTo>
                                <a:lnTo>
                                  <a:pt x="1974" y="1255"/>
                                </a:lnTo>
                                <a:lnTo>
                                  <a:pt x="1978" y="1255"/>
                                </a:lnTo>
                                <a:lnTo>
                                  <a:pt x="1987" y="1255"/>
                                </a:lnTo>
                                <a:lnTo>
                                  <a:pt x="2000" y="1255"/>
                                </a:lnTo>
                                <a:lnTo>
                                  <a:pt x="2028" y="1251"/>
                                </a:lnTo>
                                <a:lnTo>
                                  <a:pt x="2051" y="1243"/>
                                </a:lnTo>
                                <a:lnTo>
                                  <a:pt x="2071" y="1232"/>
                                </a:lnTo>
                                <a:lnTo>
                                  <a:pt x="2087" y="1218"/>
                                </a:lnTo>
                                <a:lnTo>
                                  <a:pt x="2102" y="1201"/>
                                </a:lnTo>
                                <a:lnTo>
                                  <a:pt x="2118" y="1181"/>
                                </a:lnTo>
                                <a:lnTo>
                                  <a:pt x="2118" y="1181"/>
                                </a:lnTo>
                                <a:lnTo>
                                  <a:pt x="2137" y="1154"/>
                                </a:lnTo>
                                <a:lnTo>
                                  <a:pt x="2157" y="1125"/>
                                </a:lnTo>
                                <a:lnTo>
                                  <a:pt x="2178" y="1094"/>
                                </a:lnTo>
                                <a:lnTo>
                                  <a:pt x="2199" y="1061"/>
                                </a:lnTo>
                                <a:lnTo>
                                  <a:pt x="2169" y="1042"/>
                                </a:lnTo>
                                <a:lnTo>
                                  <a:pt x="2147" y="1022"/>
                                </a:lnTo>
                                <a:lnTo>
                                  <a:pt x="2130" y="999"/>
                                </a:lnTo>
                                <a:lnTo>
                                  <a:pt x="2119" y="971"/>
                                </a:lnTo>
                                <a:lnTo>
                                  <a:pt x="2115" y="940"/>
                                </a:lnTo>
                                <a:lnTo>
                                  <a:pt x="2116" y="898"/>
                                </a:lnTo>
                                <a:lnTo>
                                  <a:pt x="2126" y="860"/>
                                </a:lnTo>
                                <a:lnTo>
                                  <a:pt x="2141" y="824"/>
                                </a:lnTo>
                                <a:lnTo>
                                  <a:pt x="2163" y="795"/>
                                </a:lnTo>
                                <a:lnTo>
                                  <a:pt x="2188" y="770"/>
                                </a:lnTo>
                                <a:lnTo>
                                  <a:pt x="2216" y="751"/>
                                </a:lnTo>
                                <a:lnTo>
                                  <a:pt x="2245" y="737"/>
                                </a:lnTo>
                                <a:lnTo>
                                  <a:pt x="2273" y="733"/>
                                </a:lnTo>
                                <a:lnTo>
                                  <a:pt x="2298" y="734"/>
                                </a:lnTo>
                                <a:lnTo>
                                  <a:pt x="2318" y="740"/>
                                </a:lnTo>
                                <a:lnTo>
                                  <a:pt x="2335" y="753"/>
                                </a:lnTo>
                                <a:lnTo>
                                  <a:pt x="2348" y="768"/>
                                </a:lnTo>
                                <a:lnTo>
                                  <a:pt x="2357" y="787"/>
                                </a:lnTo>
                                <a:lnTo>
                                  <a:pt x="2360" y="809"/>
                                </a:lnTo>
                                <a:lnTo>
                                  <a:pt x="2360" y="848"/>
                                </a:lnTo>
                                <a:lnTo>
                                  <a:pt x="2352" y="885"/>
                                </a:lnTo>
                                <a:lnTo>
                                  <a:pt x="2338" y="924"/>
                                </a:lnTo>
                                <a:lnTo>
                                  <a:pt x="2320" y="961"/>
                                </a:lnTo>
                                <a:lnTo>
                                  <a:pt x="2360" y="964"/>
                                </a:lnTo>
                                <a:lnTo>
                                  <a:pt x="2399" y="966"/>
                                </a:lnTo>
                                <a:lnTo>
                                  <a:pt x="2438" y="964"/>
                                </a:lnTo>
                                <a:lnTo>
                                  <a:pt x="2470" y="963"/>
                                </a:lnTo>
                                <a:lnTo>
                                  <a:pt x="2486" y="964"/>
                                </a:lnTo>
                                <a:lnTo>
                                  <a:pt x="2500" y="971"/>
                                </a:lnTo>
                                <a:lnTo>
                                  <a:pt x="2511" y="980"/>
                                </a:lnTo>
                                <a:lnTo>
                                  <a:pt x="2519" y="994"/>
                                </a:lnTo>
                                <a:lnTo>
                                  <a:pt x="2523" y="1013"/>
                                </a:lnTo>
                                <a:lnTo>
                                  <a:pt x="2522" y="1025"/>
                                </a:lnTo>
                                <a:lnTo>
                                  <a:pt x="2517" y="1039"/>
                                </a:lnTo>
                                <a:lnTo>
                                  <a:pt x="2509" y="1050"/>
                                </a:lnTo>
                                <a:lnTo>
                                  <a:pt x="2498" y="1062"/>
                                </a:lnTo>
                                <a:lnTo>
                                  <a:pt x="2484" y="1080"/>
                                </a:lnTo>
                                <a:lnTo>
                                  <a:pt x="2467" y="1101"/>
                                </a:lnTo>
                                <a:lnTo>
                                  <a:pt x="2449" y="1125"/>
                                </a:lnTo>
                                <a:lnTo>
                                  <a:pt x="2432" y="1153"/>
                                </a:lnTo>
                                <a:lnTo>
                                  <a:pt x="2416" y="1181"/>
                                </a:lnTo>
                                <a:lnTo>
                                  <a:pt x="2404" y="1209"/>
                                </a:lnTo>
                                <a:lnTo>
                                  <a:pt x="2396" y="1237"/>
                                </a:lnTo>
                                <a:lnTo>
                                  <a:pt x="2394" y="1263"/>
                                </a:lnTo>
                                <a:lnTo>
                                  <a:pt x="2397" y="1283"/>
                                </a:lnTo>
                                <a:lnTo>
                                  <a:pt x="2405" y="1296"/>
                                </a:lnTo>
                                <a:lnTo>
                                  <a:pt x="2416" y="1302"/>
                                </a:lnTo>
                                <a:lnTo>
                                  <a:pt x="2430" y="1304"/>
                                </a:lnTo>
                                <a:lnTo>
                                  <a:pt x="2450" y="1299"/>
                                </a:lnTo>
                                <a:lnTo>
                                  <a:pt x="2473" y="1288"/>
                                </a:lnTo>
                                <a:lnTo>
                                  <a:pt x="2500" y="1271"/>
                                </a:lnTo>
                                <a:lnTo>
                                  <a:pt x="2528" y="1249"/>
                                </a:lnTo>
                                <a:lnTo>
                                  <a:pt x="2556" y="1223"/>
                                </a:lnTo>
                                <a:lnTo>
                                  <a:pt x="2585" y="1193"/>
                                </a:lnTo>
                                <a:lnTo>
                                  <a:pt x="2585" y="1146"/>
                                </a:lnTo>
                                <a:lnTo>
                                  <a:pt x="2593" y="1097"/>
                                </a:lnTo>
                                <a:lnTo>
                                  <a:pt x="2607" y="1047"/>
                                </a:lnTo>
                                <a:lnTo>
                                  <a:pt x="2630" y="997"/>
                                </a:lnTo>
                                <a:lnTo>
                                  <a:pt x="2658" y="950"/>
                                </a:lnTo>
                                <a:lnTo>
                                  <a:pt x="2678" y="926"/>
                                </a:lnTo>
                                <a:lnTo>
                                  <a:pt x="2697" y="904"/>
                                </a:lnTo>
                                <a:lnTo>
                                  <a:pt x="2716" y="885"/>
                                </a:lnTo>
                                <a:lnTo>
                                  <a:pt x="2731" y="871"/>
                                </a:lnTo>
                                <a:lnTo>
                                  <a:pt x="2745" y="863"/>
                                </a:lnTo>
                                <a:lnTo>
                                  <a:pt x="2755" y="859"/>
                                </a:lnTo>
                                <a:lnTo>
                                  <a:pt x="2767" y="863"/>
                                </a:lnTo>
                                <a:lnTo>
                                  <a:pt x="2778" y="873"/>
                                </a:lnTo>
                                <a:lnTo>
                                  <a:pt x="2782" y="888"/>
                                </a:lnTo>
                                <a:lnTo>
                                  <a:pt x="2782" y="893"/>
                                </a:lnTo>
                                <a:lnTo>
                                  <a:pt x="2781" y="898"/>
                                </a:lnTo>
                                <a:lnTo>
                                  <a:pt x="2779" y="902"/>
                                </a:lnTo>
                                <a:lnTo>
                                  <a:pt x="2776" y="907"/>
                                </a:lnTo>
                                <a:lnTo>
                                  <a:pt x="2755" y="940"/>
                                </a:lnTo>
                                <a:lnTo>
                                  <a:pt x="2734" y="980"/>
                                </a:lnTo>
                                <a:lnTo>
                                  <a:pt x="2720" y="1025"/>
                                </a:lnTo>
                                <a:lnTo>
                                  <a:pt x="2711" y="1075"/>
                                </a:lnTo>
                                <a:lnTo>
                                  <a:pt x="2711" y="1126"/>
                                </a:lnTo>
                                <a:lnTo>
                                  <a:pt x="2717" y="1164"/>
                                </a:lnTo>
                                <a:lnTo>
                                  <a:pt x="2727" y="1198"/>
                                </a:lnTo>
                                <a:lnTo>
                                  <a:pt x="2742" y="1227"/>
                                </a:lnTo>
                                <a:lnTo>
                                  <a:pt x="2761" y="1252"/>
                                </a:lnTo>
                                <a:lnTo>
                                  <a:pt x="2781" y="1269"/>
                                </a:lnTo>
                                <a:lnTo>
                                  <a:pt x="2806" y="1280"/>
                                </a:lnTo>
                                <a:lnTo>
                                  <a:pt x="2832" y="1282"/>
                                </a:lnTo>
                                <a:lnTo>
                                  <a:pt x="2857" y="1277"/>
                                </a:lnTo>
                                <a:lnTo>
                                  <a:pt x="2880" y="1266"/>
                                </a:lnTo>
                                <a:lnTo>
                                  <a:pt x="2904" y="1251"/>
                                </a:lnTo>
                                <a:lnTo>
                                  <a:pt x="2925" y="1229"/>
                                </a:lnTo>
                                <a:lnTo>
                                  <a:pt x="2888" y="1207"/>
                                </a:lnTo>
                                <a:lnTo>
                                  <a:pt x="2855" y="1178"/>
                                </a:lnTo>
                                <a:lnTo>
                                  <a:pt x="2828" y="1145"/>
                                </a:lnTo>
                                <a:lnTo>
                                  <a:pt x="2804" y="1106"/>
                                </a:lnTo>
                                <a:lnTo>
                                  <a:pt x="2789" y="1064"/>
                                </a:lnTo>
                                <a:lnTo>
                                  <a:pt x="2781" y="1017"/>
                                </a:lnTo>
                                <a:lnTo>
                                  <a:pt x="2781" y="989"/>
                                </a:lnTo>
                                <a:lnTo>
                                  <a:pt x="2782" y="961"/>
                                </a:lnTo>
                                <a:lnTo>
                                  <a:pt x="2789" y="933"/>
                                </a:lnTo>
                                <a:lnTo>
                                  <a:pt x="2796" y="905"/>
                                </a:lnTo>
                                <a:lnTo>
                                  <a:pt x="2809" y="879"/>
                                </a:lnTo>
                                <a:lnTo>
                                  <a:pt x="2824" y="854"/>
                                </a:lnTo>
                                <a:lnTo>
                                  <a:pt x="2845" y="834"/>
                                </a:lnTo>
                                <a:lnTo>
                                  <a:pt x="2868" y="817"/>
                                </a:lnTo>
                                <a:lnTo>
                                  <a:pt x="2894" y="806"/>
                                </a:lnTo>
                                <a:lnTo>
                                  <a:pt x="2925" y="800"/>
                                </a:lnTo>
                                <a:lnTo>
                                  <a:pt x="2952" y="800"/>
                                </a:lnTo>
                                <a:lnTo>
                                  <a:pt x="2977" y="806"/>
                                </a:lnTo>
                                <a:lnTo>
                                  <a:pt x="3003" y="817"/>
                                </a:lnTo>
                                <a:lnTo>
                                  <a:pt x="3026" y="835"/>
                                </a:lnTo>
                                <a:lnTo>
                                  <a:pt x="3050" y="857"/>
                                </a:lnTo>
                                <a:lnTo>
                                  <a:pt x="3068" y="884"/>
                                </a:lnTo>
                                <a:lnTo>
                                  <a:pt x="3081" y="913"/>
                                </a:lnTo>
                                <a:lnTo>
                                  <a:pt x="3090" y="944"/>
                                </a:lnTo>
                                <a:lnTo>
                                  <a:pt x="3095" y="978"/>
                                </a:lnTo>
                                <a:lnTo>
                                  <a:pt x="3095" y="1025"/>
                                </a:lnTo>
                                <a:lnTo>
                                  <a:pt x="3087" y="1075"/>
                                </a:lnTo>
                                <a:lnTo>
                                  <a:pt x="3071" y="1125"/>
                                </a:lnTo>
                                <a:lnTo>
                                  <a:pt x="3046" y="1173"/>
                                </a:lnTo>
                                <a:lnTo>
                                  <a:pt x="3062" y="1174"/>
                                </a:lnTo>
                                <a:lnTo>
                                  <a:pt x="3076" y="1173"/>
                                </a:lnTo>
                                <a:lnTo>
                                  <a:pt x="3110" y="1167"/>
                                </a:lnTo>
                                <a:lnTo>
                                  <a:pt x="3143" y="1153"/>
                                </a:lnTo>
                                <a:lnTo>
                                  <a:pt x="3174" y="1131"/>
                                </a:lnTo>
                                <a:lnTo>
                                  <a:pt x="3203" y="1098"/>
                                </a:lnTo>
                                <a:lnTo>
                                  <a:pt x="3203" y="1098"/>
                                </a:lnTo>
                                <a:lnTo>
                                  <a:pt x="3200" y="1061"/>
                                </a:lnTo>
                                <a:lnTo>
                                  <a:pt x="3197" y="1006"/>
                                </a:lnTo>
                                <a:lnTo>
                                  <a:pt x="3197" y="955"/>
                                </a:lnTo>
                                <a:lnTo>
                                  <a:pt x="3199" y="912"/>
                                </a:lnTo>
                                <a:lnTo>
                                  <a:pt x="3206" y="873"/>
                                </a:lnTo>
                                <a:lnTo>
                                  <a:pt x="3216" y="849"/>
                                </a:lnTo>
                                <a:lnTo>
                                  <a:pt x="3230" y="826"/>
                                </a:lnTo>
                                <a:lnTo>
                                  <a:pt x="3250" y="804"/>
                                </a:lnTo>
                                <a:lnTo>
                                  <a:pt x="3272" y="787"/>
                                </a:lnTo>
                                <a:lnTo>
                                  <a:pt x="3293" y="775"/>
                                </a:lnTo>
                                <a:lnTo>
                                  <a:pt x="3315" y="770"/>
                                </a:lnTo>
                                <a:lnTo>
                                  <a:pt x="3329" y="772"/>
                                </a:lnTo>
                                <a:lnTo>
                                  <a:pt x="3340" y="776"/>
                                </a:lnTo>
                                <a:lnTo>
                                  <a:pt x="3349" y="786"/>
                                </a:lnTo>
                                <a:lnTo>
                                  <a:pt x="3352" y="801"/>
                                </a:lnTo>
                                <a:lnTo>
                                  <a:pt x="3352" y="814"/>
                                </a:lnTo>
                                <a:lnTo>
                                  <a:pt x="3349" y="828"/>
                                </a:lnTo>
                                <a:lnTo>
                                  <a:pt x="3335" y="888"/>
                                </a:lnTo>
                                <a:lnTo>
                                  <a:pt x="3326" y="947"/>
                                </a:lnTo>
                                <a:lnTo>
                                  <a:pt x="3323" y="1006"/>
                                </a:lnTo>
                                <a:lnTo>
                                  <a:pt x="3324" y="1062"/>
                                </a:lnTo>
                                <a:lnTo>
                                  <a:pt x="3327" y="1090"/>
                                </a:lnTo>
                                <a:lnTo>
                                  <a:pt x="3332" y="1122"/>
                                </a:lnTo>
                                <a:lnTo>
                                  <a:pt x="3338" y="1154"/>
                                </a:lnTo>
                                <a:lnTo>
                                  <a:pt x="3346" y="1184"/>
                                </a:lnTo>
                                <a:lnTo>
                                  <a:pt x="3354" y="1207"/>
                                </a:lnTo>
                                <a:lnTo>
                                  <a:pt x="3355" y="1212"/>
                                </a:lnTo>
                                <a:lnTo>
                                  <a:pt x="3357" y="1216"/>
                                </a:lnTo>
                                <a:lnTo>
                                  <a:pt x="3359" y="1220"/>
                                </a:lnTo>
                                <a:lnTo>
                                  <a:pt x="3362" y="1221"/>
                                </a:lnTo>
                                <a:lnTo>
                                  <a:pt x="3366" y="1221"/>
                                </a:lnTo>
                                <a:lnTo>
                                  <a:pt x="3373" y="1218"/>
                                </a:lnTo>
                                <a:lnTo>
                                  <a:pt x="3383" y="1209"/>
                                </a:lnTo>
                                <a:lnTo>
                                  <a:pt x="3397" y="1193"/>
                                </a:lnTo>
                                <a:lnTo>
                                  <a:pt x="3414" y="1173"/>
                                </a:lnTo>
                                <a:lnTo>
                                  <a:pt x="3433" y="1148"/>
                                </a:lnTo>
                                <a:lnTo>
                                  <a:pt x="3453" y="1120"/>
                                </a:lnTo>
                                <a:lnTo>
                                  <a:pt x="3475" y="1089"/>
                                </a:lnTo>
                                <a:lnTo>
                                  <a:pt x="3495" y="1056"/>
                                </a:lnTo>
                                <a:lnTo>
                                  <a:pt x="3514" y="1020"/>
                                </a:lnTo>
                                <a:lnTo>
                                  <a:pt x="3487" y="1003"/>
                                </a:lnTo>
                                <a:lnTo>
                                  <a:pt x="3464" y="980"/>
                                </a:lnTo>
                                <a:lnTo>
                                  <a:pt x="3444" y="952"/>
                                </a:lnTo>
                                <a:lnTo>
                                  <a:pt x="3430" y="921"/>
                                </a:lnTo>
                                <a:lnTo>
                                  <a:pt x="3419" y="887"/>
                                </a:lnTo>
                                <a:lnTo>
                                  <a:pt x="3413" y="848"/>
                                </a:lnTo>
                                <a:lnTo>
                                  <a:pt x="3413" y="806"/>
                                </a:lnTo>
                                <a:lnTo>
                                  <a:pt x="3419" y="768"/>
                                </a:lnTo>
                                <a:lnTo>
                                  <a:pt x="3428" y="734"/>
                                </a:lnTo>
                                <a:lnTo>
                                  <a:pt x="3442" y="706"/>
                                </a:lnTo>
                                <a:lnTo>
                                  <a:pt x="3461" y="683"/>
                                </a:lnTo>
                                <a:lnTo>
                                  <a:pt x="3481" y="663"/>
                                </a:lnTo>
                                <a:lnTo>
                                  <a:pt x="3505" y="649"/>
                                </a:lnTo>
                                <a:lnTo>
                                  <a:pt x="3529" y="639"/>
                                </a:lnTo>
                                <a:lnTo>
                                  <a:pt x="3556" y="635"/>
                                </a:lnTo>
                                <a:lnTo>
                                  <a:pt x="3581" y="636"/>
                                </a:lnTo>
                                <a:lnTo>
                                  <a:pt x="3605" y="642"/>
                                </a:lnTo>
                                <a:lnTo>
                                  <a:pt x="3629" y="653"/>
                                </a:lnTo>
                                <a:lnTo>
                                  <a:pt x="3647" y="672"/>
                                </a:lnTo>
                                <a:lnTo>
                                  <a:pt x="3664" y="695"/>
                                </a:lnTo>
                                <a:lnTo>
                                  <a:pt x="3675" y="723"/>
                                </a:lnTo>
                                <a:lnTo>
                                  <a:pt x="3682" y="759"/>
                                </a:lnTo>
                                <a:lnTo>
                                  <a:pt x="3680" y="803"/>
                                </a:lnTo>
                                <a:lnTo>
                                  <a:pt x="3672" y="848"/>
                                </a:lnTo>
                                <a:lnTo>
                                  <a:pt x="3660" y="894"/>
                                </a:lnTo>
                                <a:lnTo>
                                  <a:pt x="3641" y="943"/>
                                </a:lnTo>
                                <a:lnTo>
                                  <a:pt x="3643" y="943"/>
                                </a:lnTo>
                                <a:lnTo>
                                  <a:pt x="3644" y="943"/>
                                </a:lnTo>
                                <a:lnTo>
                                  <a:pt x="3649" y="943"/>
                                </a:lnTo>
                                <a:lnTo>
                                  <a:pt x="3652" y="943"/>
                                </a:lnTo>
                                <a:lnTo>
                                  <a:pt x="3657" y="943"/>
                                </a:lnTo>
                                <a:lnTo>
                                  <a:pt x="3660" y="943"/>
                                </a:lnTo>
                                <a:lnTo>
                                  <a:pt x="3692" y="936"/>
                                </a:lnTo>
                                <a:lnTo>
                                  <a:pt x="3720" y="924"/>
                                </a:lnTo>
                                <a:lnTo>
                                  <a:pt x="3742" y="885"/>
                                </a:lnTo>
                                <a:lnTo>
                                  <a:pt x="3767" y="848"/>
                                </a:lnTo>
                                <a:lnTo>
                                  <a:pt x="3796" y="815"/>
                                </a:lnTo>
                                <a:lnTo>
                                  <a:pt x="3831" y="784"/>
                                </a:lnTo>
                                <a:lnTo>
                                  <a:pt x="3868" y="759"/>
                                </a:lnTo>
                                <a:lnTo>
                                  <a:pt x="3910" y="739"/>
                                </a:lnTo>
                                <a:lnTo>
                                  <a:pt x="3955" y="725"/>
                                </a:lnTo>
                                <a:lnTo>
                                  <a:pt x="4003" y="717"/>
                                </a:lnTo>
                                <a:lnTo>
                                  <a:pt x="4036" y="717"/>
                                </a:lnTo>
                                <a:lnTo>
                                  <a:pt x="4063" y="723"/>
                                </a:lnTo>
                                <a:lnTo>
                                  <a:pt x="4088" y="733"/>
                                </a:lnTo>
                                <a:lnTo>
                                  <a:pt x="4109" y="745"/>
                                </a:lnTo>
                                <a:lnTo>
                                  <a:pt x="4124" y="761"/>
                                </a:lnTo>
                                <a:lnTo>
                                  <a:pt x="4136" y="779"/>
                                </a:lnTo>
                                <a:lnTo>
                                  <a:pt x="4144" y="800"/>
                                </a:lnTo>
                                <a:lnTo>
                                  <a:pt x="4147" y="820"/>
                                </a:lnTo>
                                <a:lnTo>
                                  <a:pt x="4146" y="851"/>
                                </a:lnTo>
                                <a:lnTo>
                                  <a:pt x="4136" y="884"/>
                                </a:lnTo>
                                <a:lnTo>
                                  <a:pt x="4121" y="916"/>
                                </a:lnTo>
                                <a:lnTo>
                                  <a:pt x="4101" y="950"/>
                                </a:lnTo>
                                <a:lnTo>
                                  <a:pt x="4074" y="985"/>
                                </a:lnTo>
                                <a:lnTo>
                                  <a:pt x="4045" y="1016"/>
                                </a:lnTo>
                                <a:lnTo>
                                  <a:pt x="4011" y="1047"/>
                                </a:lnTo>
                                <a:lnTo>
                                  <a:pt x="3977" y="1076"/>
                                </a:lnTo>
                                <a:lnTo>
                                  <a:pt x="3939" y="1103"/>
                                </a:lnTo>
                                <a:lnTo>
                                  <a:pt x="3902" y="1125"/>
                                </a:lnTo>
                                <a:lnTo>
                                  <a:pt x="3894" y="1128"/>
                                </a:lnTo>
                                <a:lnTo>
                                  <a:pt x="3888" y="1131"/>
                                </a:lnTo>
                                <a:lnTo>
                                  <a:pt x="3882" y="1132"/>
                                </a:lnTo>
                                <a:lnTo>
                                  <a:pt x="3868" y="1129"/>
                                </a:lnTo>
                                <a:lnTo>
                                  <a:pt x="3859" y="1123"/>
                                </a:lnTo>
                                <a:lnTo>
                                  <a:pt x="3854" y="1112"/>
                                </a:lnTo>
                                <a:lnTo>
                                  <a:pt x="3857" y="1100"/>
                                </a:lnTo>
                                <a:lnTo>
                                  <a:pt x="3863" y="1086"/>
                                </a:lnTo>
                                <a:lnTo>
                                  <a:pt x="3877" y="1072"/>
                                </a:lnTo>
                                <a:lnTo>
                                  <a:pt x="3919" y="1028"/>
                                </a:lnTo>
                                <a:lnTo>
                                  <a:pt x="3953" y="988"/>
                                </a:lnTo>
                                <a:lnTo>
                                  <a:pt x="3978" y="950"/>
                                </a:lnTo>
                                <a:lnTo>
                                  <a:pt x="3997" y="916"/>
                                </a:lnTo>
                                <a:lnTo>
                                  <a:pt x="4009" y="885"/>
                                </a:lnTo>
                                <a:lnTo>
                                  <a:pt x="4014" y="857"/>
                                </a:lnTo>
                                <a:lnTo>
                                  <a:pt x="4015" y="834"/>
                                </a:lnTo>
                                <a:lnTo>
                                  <a:pt x="4012" y="815"/>
                                </a:lnTo>
                                <a:lnTo>
                                  <a:pt x="4004" y="801"/>
                                </a:lnTo>
                                <a:lnTo>
                                  <a:pt x="3995" y="792"/>
                                </a:lnTo>
                                <a:lnTo>
                                  <a:pt x="3983" y="786"/>
                                </a:lnTo>
                                <a:lnTo>
                                  <a:pt x="3969" y="786"/>
                                </a:lnTo>
                                <a:lnTo>
                                  <a:pt x="3942" y="792"/>
                                </a:lnTo>
                                <a:lnTo>
                                  <a:pt x="3918" y="809"/>
                                </a:lnTo>
                                <a:lnTo>
                                  <a:pt x="3893" y="832"/>
                                </a:lnTo>
                                <a:lnTo>
                                  <a:pt x="3871" y="863"/>
                                </a:lnTo>
                                <a:lnTo>
                                  <a:pt x="3852" y="899"/>
                                </a:lnTo>
                                <a:lnTo>
                                  <a:pt x="3837" y="940"/>
                                </a:lnTo>
                                <a:lnTo>
                                  <a:pt x="3826" y="980"/>
                                </a:lnTo>
                                <a:lnTo>
                                  <a:pt x="3820" y="1024"/>
                                </a:lnTo>
                                <a:lnTo>
                                  <a:pt x="3820" y="1066"/>
                                </a:lnTo>
                                <a:lnTo>
                                  <a:pt x="3826" y="1100"/>
                                </a:lnTo>
                                <a:lnTo>
                                  <a:pt x="3837" y="1128"/>
                                </a:lnTo>
                                <a:lnTo>
                                  <a:pt x="3854" y="1151"/>
                                </a:lnTo>
                                <a:lnTo>
                                  <a:pt x="3876" y="1168"/>
                                </a:lnTo>
                                <a:lnTo>
                                  <a:pt x="3902" y="1181"/>
                                </a:lnTo>
                                <a:lnTo>
                                  <a:pt x="3932" y="1187"/>
                                </a:lnTo>
                                <a:lnTo>
                                  <a:pt x="3964" y="1187"/>
                                </a:lnTo>
                                <a:lnTo>
                                  <a:pt x="4003" y="1181"/>
                                </a:lnTo>
                                <a:lnTo>
                                  <a:pt x="4043" y="1167"/>
                                </a:lnTo>
                                <a:lnTo>
                                  <a:pt x="4085" y="1145"/>
                                </a:lnTo>
                                <a:lnTo>
                                  <a:pt x="4127" y="1114"/>
                                </a:lnTo>
                                <a:lnTo>
                                  <a:pt x="4169" y="1076"/>
                                </a:lnTo>
                                <a:lnTo>
                                  <a:pt x="4169" y="1075"/>
                                </a:lnTo>
                                <a:lnTo>
                                  <a:pt x="4171" y="1020"/>
                                </a:lnTo>
                                <a:lnTo>
                                  <a:pt x="4181" y="964"/>
                                </a:lnTo>
                                <a:lnTo>
                                  <a:pt x="4200" y="912"/>
                                </a:lnTo>
                                <a:lnTo>
                                  <a:pt x="4227" y="862"/>
                                </a:lnTo>
                                <a:lnTo>
                                  <a:pt x="4261" y="815"/>
                                </a:lnTo>
                                <a:lnTo>
                                  <a:pt x="4300" y="773"/>
                                </a:lnTo>
                                <a:lnTo>
                                  <a:pt x="4341" y="739"/>
                                </a:lnTo>
                                <a:lnTo>
                                  <a:pt x="4388" y="711"/>
                                </a:lnTo>
                                <a:lnTo>
                                  <a:pt x="4436" y="692"/>
                                </a:lnTo>
                                <a:lnTo>
                                  <a:pt x="4484" y="683"/>
                                </a:lnTo>
                                <a:lnTo>
                                  <a:pt x="4494" y="683"/>
                                </a:lnTo>
                                <a:lnTo>
                                  <a:pt x="4511" y="681"/>
                                </a:lnTo>
                                <a:lnTo>
                                  <a:pt x="4532" y="683"/>
                                </a:lnTo>
                                <a:lnTo>
                                  <a:pt x="4546" y="608"/>
                                </a:lnTo>
                                <a:lnTo>
                                  <a:pt x="4565" y="534"/>
                                </a:lnTo>
                                <a:lnTo>
                                  <a:pt x="4585" y="462"/>
                                </a:lnTo>
                                <a:lnTo>
                                  <a:pt x="4607" y="394"/>
                                </a:lnTo>
                                <a:lnTo>
                                  <a:pt x="4632" y="330"/>
                                </a:lnTo>
                                <a:lnTo>
                                  <a:pt x="4658" y="268"/>
                                </a:lnTo>
                                <a:lnTo>
                                  <a:pt x="4685" y="212"/>
                                </a:lnTo>
                                <a:lnTo>
                                  <a:pt x="4711" y="160"/>
                                </a:lnTo>
                                <a:lnTo>
                                  <a:pt x="4737" y="115"/>
                                </a:lnTo>
                                <a:lnTo>
                                  <a:pt x="4764" y="76"/>
                                </a:lnTo>
                                <a:lnTo>
                                  <a:pt x="4789" y="45"/>
                                </a:lnTo>
                                <a:lnTo>
                                  <a:pt x="4813" y="22"/>
                                </a:lnTo>
                                <a:lnTo>
                                  <a:pt x="4835" y="6"/>
                                </a:lnTo>
                                <a:lnTo>
                                  <a:pt x="4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9050">
                            <a:solidFill>
                              <a:schemeClr val="bg1">
                                <a:lumMod val="9500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ffectLst>
                            <a:outerShdw dist="12700" dir="3000000" algn="tl" rotWithShape="0">
                              <a:schemeClr val="tx1"/>
                            </a:outerShdw>
                          </a:effectLst>
                        </wps:spPr>
                        <wps:bodyPr rot="0" vert="horz" wrap="none" lIns="0" tIns="0" rIns="0" bIns="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8" name="Picture 3868" descr="&quot;Improved&quot; text in fancy script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47" y="37907"/>
                            <a:ext cx="4005080" cy="1591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391DA" id="Group 13" o:spid="_x0000_s1026" alt="&quot;Improved&quot; text in fancy script" style="position:absolute;margin-left:223.2pt;margin-top:79.2pt;width:320.4pt;height:131.05pt;z-index:251677696;mso-wrap-distance-left:7.2pt;mso-wrap-distance-right:7.2pt;mso-position-horizontal-relative:page;mso-position-vertical-relative:page;mso-width-relative:margin;mso-height-relative:margin" coordsize="40655,16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">
                <v:shape id="Freeform 3867" o:spid="_x0000_s1027" style="position:absolute;width:40655;height:16668;visibility:visible;mso-wrap-style:none;v-text-anchor:middle" coordsize="5122,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" path="m1779,1296r-20,4l1742,1310r-11,14l1725,1339r-1,17l1727,1369r7,9l1745,1384r16,2l1784,1380r23,-16l1831,1339r20,-32l1828,1300r-25,-4l1779,1296xm2899,893r-19,5l2865,908r-11,16l2846,943r-3,20l2843,985r9,40l2871,1062r26,36l2930,1128r39,23l2978,1112r5,-40l2983,1031r-5,-29l2972,972r-9,-26l2952,924r-16,-17l2919,896r-20,-3xm2255,803r-11,4l2234,817r-7,12l2224,846r-2,16l2227,885r10,22l2250,924r12,14l2273,910r6,-30l2281,849r-3,-23l2272,812r-8,-8l2255,803xm4466,765r-31,7l4407,786r-27,18l4359,829r-21,30l4323,891r-13,36l4303,964r-3,39l4300,1042r6,38l4315,1111r14,25l4346,1153r22,11l4391,1165r23,-5l4441,1148r26,-19l4495,1103r28,-33l4518,1038r-4,-36l4511,954r,-50l4497,902r-13,-3l4473,893r-7,-8l4461,876r3,-6l4470,863r10,-4l4489,854r11,-8l4509,837r5,-14l4515,803r-4,-16l4503,776r-11,-6l4480,767r-14,-2xm3517,711r-12,5l3495,725r-4,15l3487,756r,17l3495,812r16,37l3532,882r25,28l3568,856r2,-53l3565,773r-8,-25l3548,731r-9,-12l3526,712r-9,-1xm688,316r14,1l714,324r8,12l725,350r,9l724,369r-2,4l719,387r-6,22l705,437r-9,36l685,515r-13,47l660,613r-14,54l630,725r-15,61l599,848r-17,62l567,972r-17,61l534,1094r-14,57l505,1206r-13,51l480,1304r-11,42l450,1406r-21,55l405,1509r-26,42l351,1587r-30,31l292,1643r-31,20l230,1678r-31,11l169,1697r-29,3l126,1702r-11,-3l106,1694r-5,-11l104,1672r9,-9l130,1654r25,-11l180,1629r27,-19l231,1584r24,-32l273,1517r16,-39l559,437r-30,3l497,445r-36,8l422,462r-37,14l346,493r-37,22l272,541r-33,31l208,611r-29,45l155,705r-15,49l129,804r-6,48l124,898r6,42l143,975r17,33l182,1034r25,22l233,1070r28,10l287,1080r17,1l318,1086r8,9l331,1104r-2,11l321,1128r-10,12l293,1153r-23,11l241,1173r-38,5l165,1176r-36,-9l95,1148,65,1123,42,1092,22,1056,8,1014,2,971,,921,6,868,19,814,37,756,64,698,96,642r39,-54l183,537r58,-50l301,445r64,-36l432,378r65,-23l564,336r63,-12l688,316xm4765,208r-9,5l4747,229r-11,23l4725,282r-12,37l4702,362r-13,47l4678,460r-11,53l4658,569r-8,56l4643,681r-5,55l4636,761r,28l4635,817r,25l4635,863r1,14l4660,824r20,-56l4699,711r15,-59l4728,594r12,-56l4751,484r8,-52l4767,386r5,-41l4776,310r2,-28l4779,261r,-11l4778,230r-3,-12l4770,210r-5,-2xm4855,r14,3l4880,12r11,16l4897,53r5,31l4904,135r-4,58l4894,255r-11,67l4869,390r-17,72l4832,534r-23,71l4786,677r-27,68l4731,810r-28,63l4674,929r-30,51l4650,1022r8,34l4667,1083r10,18l4688,1114r11,8l4711,1123r19,-5l4750,1106r23,-17l4796,1066r25,-28l4848,1006r28,-35l4876,971r31,-41l4939,899r30,-22l4998,863r28,-6l5054,859r23,6l5096,876r14,17l5119,915r3,25l5122,968r-4,31l5110,1031r-22,52l5059,1131r-37,47l4976,1223r-52,42l4863,1304r-68,35l4720,1374r-84,29l4545,1430r-100,23l4338,1473r-116,16l4099,1500r-129,10l3851,1520r-109,8l3641,1537r-93,8l3463,1552r-80,8l3310,1570r-68,7l3177,1585r-62,9l3054,1604r-57,9l2938,1624r-58,11l2820,1647r-61,13l2694,1674r-68,15l2554,1706r-77,18l2393,1744r-92,20l2273,1770r-23,3l2228,1773r-23,-7l2118,1731r-95,-32l1922,1668r-105,-30l1705,1610r-16,-6l1678,1594r-3,-10l1677,1574r6,-9l1696,1559r18,-3l4211,1369r99,-9l4400,1349r83,-13l4556,1321r66,-16l4680,1286r53,-18l4778,1248r40,-21l4852,1204r30,-22l4908,1159r20,-23l4947,1112r16,-23l4975,1066r9,-24l4994,1019r4,-17l5003,985r,-13l5001,966r-1,-6l4997,955r-5,-3l4987,950r-4,l4972,954r-14,7l4942,975r-17,22l4907,1024r-2,1l4868,1073r-34,41l4799,1148r-31,28l4739,1196r-26,16l4686,1221r-23,3l4636,1224r-24,-8l4591,1202r-18,-18l4556,1160r-14,-28l4506,1170r-37,31l4428,1226r-38,15l4349,1249r-36,-1l4279,1240r-29,-16l4223,1202r-21,-26l4185,1143r-49,44l4084,1224r-56,28l3970,1272r-59,10l3868,1282r-41,-8l3790,1260r-32,-20l3730,1213r-21,-32l3694,1143r-8,-40l3686,1062r5,-42l3655,1036r-34,6l3605,1044r-15,-2l3553,1103r-39,53l3477,1204r-36,39l3405,1276r-32,24l3346,1314r-23,10l3301,1328r-14,l3273,1324r-11,-10l3247,1288r-13,-33l3223,1218r-9,-44l3185,1204r-31,22l3121,1243r-34,9l3053,1258r-31,l2991,1254r-41,39l2907,1322r-44,24l2818,1361r-43,8l2739,1369r-31,-6l2678,1352r-24,-17l2633,1314r-18,-23l2601,1265r-41,40l2525,1339r-36,25l2455,1381r-30,11l2396,1397r-31,-2l2337,1388r-23,-13l2295,1356r-14,-21l2272,1311r-5,-23l2269,1265r4,-28l2284,1207r17,-34l2326,1139r33,-38l2303,1095r-53,-12l2224,1125r-27,39l2172,1201r-23,33l2149,1234r-31,37l2087,1299r-31,19l2026,1328r-29,5l1961,1332r-34,-7l1899,1361r-30,28l1837,1411r-31,17l1776,1439r-28,6l1725,1448r-25,l1677,1444r-19,-10l1643,1422r-11,-19l1627,1381r,-12l1629,1353r4,-17l1640,1319r11,-19l1666,1285r19,-16l1710,1257r31,-9l1778,1241r29,l1840,1243r37,3l1887,1206r7,-42l1897,1123r-1,-37l1893,1061r-6,-23l1879,1017r-13,-17l1852,989r-17,-7l1814,982r-25,6l1762,1003r-26,25l1711,1058r-25,36l1665,1132r-21,42l1627,1218r-12,44l1422,1997r-12,28l1394,2050r-20,20l1352,2086r-21,9l1311,2100r-13,l1287,2095r-6,-9l1278,2074r,-13l1281,2046r177,-682l1424,1398r-34,28l1357,1450r-31,17l1298,1478r-26,4l1245,1482r-23,-4l1203,1467r-15,-14l1177,1436r-8,-22l1166,1389r-1,-22l1168,1344r4,-26l1183,1268r14,-47l1210,1182r14,-36l1236,1117r9,-25l1250,1073r3,-12l1251,1058r-1,-3l1248,1053r-4,-1l1233,1056r-16,10l1200,1081r-20,20l1158,1125r-21,25l1115,1179r-20,30l1076,1238r-17,30l1047,1297r-10,27l1015,1408r-10,28l989,1459r-20,22l947,1496r-22,10l904,1510r-13,l882,1506r-8,-10l871,1484r,-12l874,1456r93,-359l969,1092r1,-6l970,1083r-1,-5l967,1076r-3,-3l960,1073r-11,5l935,1087r-19,16l897,1122r-21,23l854,1171r-22,28l812,1229r-19,29l778,1288r-13,28l756,1342r-23,88l722,1458r-16,23l686,1501r-21,16l643,1528r-20,4l610,1532r-11,-4l592,1518r-4,-12l588,1493r4,-15l683,1123r5,-15l689,1097r,-3l688,1090r-3,l682,1089r-3,1l674,1092r-5,2l663,1095r-8,-1l647,1092r-6,-6l638,1078r2,-11l647,1053r13,-17l677,1020r20,-17l722,988r26,-13l778,966r31,-5l821,961r13,7l842,977r3,12l845,1002r-3,15l812,1128r30,-38l873,1056r31,-31l936,999r33,-24l1000,958r28,-11l1054,943r17,l1087,949r11,11l1106,975r4,22l1110,1019r-3,25l1101,1075r-11,43l1121,1078r34,-36l1192,1008r36,-28l1264,955r34,-19l1329,924r28,-5l1374,919r14,5l1399,933r8,13l1410,963r,17l1407,1002r-6,23l1391,1052r-18,49l1352,1156r-18,57l1317,1274r-14,59l1300,1353r,16l1301,1375r,6l1304,1386r2,3l1309,1392r5,2l1318,1394r16,-5l1352,1380r22,-17l1399,1339r30,-29l1460,1274r32,-42l1537,1058r5,-16l1543,1031r-1,-3l1542,1027r-3,-2l1536,1025r-3,l1528,1027r-6,1l1515,1030r-4,l1506,1028r-3,-1l1498,1025r-3,-3l1492,1017r,-4l1494,999r11,-17l1520,964r20,-18l1567,927r29,-14l1629,902r34,-6l1675,898r11,4l1694,912r5,12l1697,938r-1,16l1677,1017r39,-46l1755,933r40,-28l1835,888r39,-9l1905,880r27,8l1956,899r21,17l1994,936r14,24l2019,985r7,25l2029,1034r,47l2022,1126r-13,45l1994,1215r-20,40l1978,1255r9,l2000,1255r28,-4l2051,1243r20,-11l2087,1218r15,-17l2118,1181r,l2137,1154r20,-29l2178,1094r21,-33l2169,1042r-22,-20l2130,999r-11,-28l2115,940r1,-42l2126,860r15,-36l2163,795r25,-25l2216,751r29,-14l2273,733r25,1l2318,740r17,13l2348,768r9,19l2360,809r,39l2352,885r-14,39l2320,961r40,3l2399,966r39,-2l2470,963r16,1l2500,971r11,9l2519,994r4,19l2522,1025r-5,14l2509,1050r-11,12l2484,1080r-17,21l2449,1125r-17,28l2416,1181r-12,28l2396,1237r-2,26l2397,1283r8,13l2416,1302r14,2l2450,1299r23,-11l2500,1271r28,-22l2556,1223r29,-30l2585,1146r8,-49l2607,1047r23,-50l2658,950r20,-24l2697,904r19,-19l2731,871r14,-8l2755,859r12,4l2778,873r4,15l2782,893r-1,5l2779,902r-3,5l2755,940r-21,40l2720,1025r-9,50l2711,1126r6,38l2727,1198r15,29l2761,1252r20,17l2806,1280r26,2l2857,1277r23,-11l2904,1251r21,-22l2888,1207r-33,-29l2828,1145r-24,-39l2789,1064r-8,-47l2781,989r1,-28l2789,933r7,-28l2809,879r15,-25l2845,834r23,-17l2894,806r31,-6l2952,800r25,6l3003,817r23,18l3050,857r18,27l3081,913r9,31l3095,978r,47l3087,1075r-16,50l3046,1173r16,1l3076,1173r34,-6l3143,1153r31,-22l3203,1098r,l3200,1061r-3,-55l3197,955r2,-43l3206,873r10,-24l3230,826r20,-22l3272,787r21,-12l3315,770r14,2l3340,776r9,10l3352,801r,13l3349,828r-14,60l3326,947r-3,59l3324,1062r3,28l3332,1122r6,32l3346,1184r8,23l3355,1212r2,4l3359,1220r3,1l3366,1221r7,-3l3383,1209r14,-16l3414,1173r19,-25l3453,1120r22,-31l3495,1056r19,-36l3487,1003r-23,-23l3444,952r-14,-31l3419,887r-6,-39l3413,806r6,-38l3428,734r14,-28l3461,683r20,-20l3505,649r24,-10l3556,635r25,1l3605,642r24,11l3647,672r17,23l3675,723r7,36l3680,803r-8,45l3660,894r-19,49l3643,943r1,l3649,943r3,l3657,943r3,l3692,936r28,-12l3742,885r25,-37l3796,815r35,-31l3868,759r42,-20l3955,725r48,-8l4036,717r27,6l4088,733r21,12l4124,761r12,18l4144,800r3,20l4146,851r-10,33l4121,916r-20,34l4074,985r-29,31l4011,1047r-34,29l3939,1103r-37,22l3894,1128r-6,3l3882,1132r-14,-3l3859,1123r-5,-11l3857,1100r6,-14l3877,1072r42,-44l3953,988r25,-38l3997,916r12,-31l4014,857r1,-23l4012,815r-8,-14l3995,792r-12,-6l3969,786r-27,6l3918,809r-25,23l3871,863r-19,36l3837,940r-11,40l3820,1024r,42l3826,1100r11,28l3854,1151r22,17l3902,1181r30,6l3964,1187r39,-6l4043,1167r42,-22l4127,1114r42,-38l4169,1075r2,-55l4181,964r19,-52l4227,862r34,-47l4300,773r41,-34l4388,711r48,-19l4484,683r10,l4511,681r21,2l4546,608r19,-74l4585,462r22,-68l4632,330r26,-62l4685,212r26,-52l4737,115r27,-39l4789,45r24,-23l4835,6,4855,xe" fillcolor="#2f8440 [3205]" strokecolor="#f2f2f2 [3052]" strokeweight="1.5pt">
                  <v:stroke joinstyle="miter"/>
                  <v:shadow on="t" color="black [3213]" origin="-.5,-.5" offset=".22675mm,.27025mm"/>
                  <v:path arrowok="t" o:connecttype="custom" o:connectlocs="2301082,708819;2343150,733425;1803400,644525;3467100,923925;3556000,681831;2786857,673894;573088,296069;390525,997744;80169,1335881;245269,408781;241300,858044;1588,770731;3775075,169069;3679825,696119;3782219,165100;3733007,692944;3894932,738188;3908425,1004094;2573338,1251744;1750219,1401763;3668713,1035844;3968750,762000;3701257,971550;3282950,942181;2849563,827088;2503488,973138;2032000,1035844;1872456,873919;1433513,1133475;1381919,990600;1377950,815975;1014413,1635919;930275,1046163;902494,912813;691356,1168400;629444,998538;546100,879475;553244,796131;815975,751681;1077119,729456;1032669,1096169;1221581,813594;1266825,724694;1569244,727075;1668463,953294;1781969,584994;1993106,777875;1928813,1035050;2196307,685006;2247900,1017588;2276475,648494;2468563,926306;2658269,623888;2677319,966788;2732088,560388;2892425,748506;3261519,591344;3070225,896144;3128963,628650;3242469,908844;3623469,423863" o:connectangles="0,0,0,0,0,0,0,0,0,0,0,0,0,0,0,0,0,0,0,0,0,0,0,0,0,0,0,0,0,0,0,0,0,0,0,0,0,0,0,0,0,0,0,0,0,0,0,0,0,0,0,0,0,0,0,0,0,0,0,0,0"/>
                  <o:lock v:ext="edit" verticies="t"/>
                </v:shape>
                <v:shape id="Picture 3868" o:spid="_x0000_s1028" type="#_x0000_t75" alt="&quot;Improved&quot; text in fancy script" style="position:absolute;left:310;top:379;width:40051;height:15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">
                  <v:imagedata r:id="rId8" o:title="&quot;Improved&quot; text in fancy script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4336F5">
        <w:t xml:space="preserve"> </w:t>
      </w:r>
      <w:sdt>
        <w:sdtPr>
          <w:alias w:val="Player:"/>
          <w:tag w:val="Player:"/>
          <w:id w:val="168841047"/>
          <w:placeholder>
            <w:docPart w:val="EFB5012262EE47179D1AF1827AEE8F1B"/>
          </w:placeholder>
          <w:temporary/>
          <w:showingPlcHdr/>
          <w15:appearance w15:val="hidden"/>
        </w:sdtPr>
        <w:sdtEndPr/>
        <w:sdtContent>
          <w:r w:rsidR="004336F5">
            <w:t>Player</w:t>
          </w:r>
        </w:sdtContent>
      </w:sdt>
    </w:p>
    <w:p w:rsidR="004336F5" w:rsidRPr="004336F5" w:rsidRDefault="004336F5" w:rsidP="00BB489B">
      <w:pPr>
        <w:pStyle w:val="Heading1"/>
        <w:rPr>
          <w:sz w:val="44"/>
          <w:szCs w:val="44"/>
        </w:rPr>
      </w:pPr>
      <w:r>
        <w:rPr>
          <w:sz w:val="44"/>
          <w:szCs w:val="44"/>
        </w:rPr>
        <w:t>MAN OF THE MATCH</w:t>
      </w:r>
    </w:p>
    <w:sdt>
      <w:sdtPr>
        <w:alias w:val="Certificate description:"/>
        <w:tag w:val="Certificate description:"/>
        <w:id w:val="355160756"/>
        <w:placeholder>
          <w:docPart w:val="A5653D59EAEF4CE28313677F34372866"/>
        </w:placeholder>
        <w:temporary/>
        <w:showingPlcHdr/>
        <w15:appearance w15:val="hidden"/>
      </w:sdtPr>
      <w:sdtEndPr/>
      <w:sdtContent>
        <w:p w:rsidR="004336F5" w:rsidRDefault="004336F5">
          <w:r>
            <w:t>is hereby recognized as this season’s Most Improved Player for phenomenal participation on</w:t>
          </w:r>
        </w:p>
      </w:sdtContent>
    </w:sdt>
    <w:p w:rsidR="004336F5" w:rsidRPr="00BB489B" w:rsidRDefault="004336F5" w:rsidP="00BB489B">
      <w:pPr>
        <w:pStyle w:val="Heading2"/>
      </w:pPr>
      <w:r w:rsidRPr="004336F5">
        <w:rPr>
          <w:highlight w:val="lightGray"/>
        </w:rPr>
        <w:t>TUG OF WAR TEAM</w:t>
      </w:r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Award seal and signature table"/>
      </w:tblPr>
      <w:tblGrid>
        <w:gridCol w:w="3123"/>
        <w:gridCol w:w="9549"/>
      </w:tblGrid>
      <w:tr w:rsidR="004336F5" w:rsidTr="00AD18FD">
        <w:trPr>
          <w:trHeight w:val="3024"/>
        </w:trPr>
        <w:tc>
          <w:tcPr>
            <w:tcW w:w="3123" w:type="dxa"/>
            <w:vAlign w:val="center"/>
          </w:tcPr>
          <w:p w:rsidR="004336F5" w:rsidRDefault="004336F5" w:rsidP="00067B34">
            <w:pPr>
              <w:spacing w:after="0" w:line="240" w:lineRule="auto"/>
            </w:pPr>
            <w:r>
              <w:rPr>
                <w:noProof/>
                <w:lang w:val="en-IN" w:eastAsia="en-IN"/>
              </w:rPr>
              <mc:AlternateContent>
                <mc:Choice Requires="wpg">
                  <w:drawing>
                    <wp:inline distT="0" distB="0" distL="0" distR="0" wp14:anchorId="20734651" wp14:editId="015D5CE2">
                      <wp:extent cx="1892300" cy="1892300"/>
                      <wp:effectExtent l="0" t="0" r="0" b="0"/>
                      <wp:docPr id="3869" name="Group 3869" descr="Award sea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92300" cy="1892300"/>
                                <a:chOff x="0" y="0"/>
                                <a:chExt cx="1892300" cy="1892300"/>
                              </a:xfrm>
                            </wpg:grpSpPr>
                            <wpg:grpSp>
                              <wpg:cNvPr id="3870" name="Seal" descr="Award Seal"/>
                              <wpg:cNvGrpSpPr/>
                              <wpg:grpSpPr>
                                <a:xfrm>
                                  <a:off x="0" y="0"/>
                                  <a:ext cx="1892300" cy="1892300"/>
                                  <a:chOff x="0" y="0"/>
                                  <a:chExt cx="1895475" cy="1901825"/>
                                </a:xfrm>
                              </wpg:grpSpPr>
                              <wps:wsp>
                                <wps:cNvPr id="3871" name="Seal Shape" descr="Award seal shape"/>
                                <wps:cNvSpPr>
                                  <a:spLocks noChangeAspect="1"/>
                                </wps:cNvSpPr>
                                <wps:spPr bwMode="auto">
                                  <a:xfrm>
                                    <a:off x="0" y="9525"/>
                                    <a:ext cx="1892300" cy="1892300"/>
                                  </a:xfrm>
                                  <a:custGeom>
                                    <a:avLst/>
                                    <a:gdLst>
                                      <a:gd name="T0" fmla="*/ 1674 w 3366"/>
                                      <a:gd name="T1" fmla="*/ 214 h 3348"/>
                                      <a:gd name="T2" fmla="*/ 1888 w 3366"/>
                                      <a:gd name="T3" fmla="*/ 0 h 3348"/>
                                      <a:gd name="T4" fmla="*/ 2048 w 3366"/>
                                      <a:gd name="T5" fmla="*/ 267 h 3348"/>
                                      <a:gd name="T6" fmla="*/ 2297 w 3366"/>
                                      <a:gd name="T7" fmla="*/ 107 h 3348"/>
                                      <a:gd name="T8" fmla="*/ 2386 w 3366"/>
                                      <a:gd name="T9" fmla="*/ 392 h 3348"/>
                                      <a:gd name="T10" fmla="*/ 2671 w 3366"/>
                                      <a:gd name="T11" fmla="*/ 303 h 3348"/>
                                      <a:gd name="T12" fmla="*/ 2671 w 3366"/>
                                      <a:gd name="T13" fmla="*/ 605 h 3348"/>
                                      <a:gd name="T14" fmla="*/ 2974 w 3366"/>
                                      <a:gd name="T15" fmla="*/ 588 h 3348"/>
                                      <a:gd name="T16" fmla="*/ 2903 w 3366"/>
                                      <a:gd name="T17" fmla="*/ 890 h 3348"/>
                                      <a:gd name="T18" fmla="*/ 3206 w 3366"/>
                                      <a:gd name="T19" fmla="*/ 944 h 3348"/>
                                      <a:gd name="T20" fmla="*/ 3063 w 3366"/>
                                      <a:gd name="T21" fmla="*/ 1211 h 3348"/>
                                      <a:gd name="T22" fmla="*/ 3330 w 3366"/>
                                      <a:gd name="T23" fmla="*/ 1353 h 3348"/>
                                      <a:gd name="T24" fmla="*/ 3134 w 3366"/>
                                      <a:gd name="T25" fmla="*/ 1585 h 3348"/>
                                      <a:gd name="T26" fmla="*/ 3366 w 3366"/>
                                      <a:gd name="T27" fmla="*/ 1781 h 3348"/>
                                      <a:gd name="T28" fmla="*/ 3117 w 3366"/>
                                      <a:gd name="T29" fmla="*/ 1941 h 3348"/>
                                      <a:gd name="T30" fmla="*/ 3277 w 3366"/>
                                      <a:gd name="T31" fmla="*/ 2190 h 3348"/>
                                      <a:gd name="T32" fmla="*/ 2992 w 3366"/>
                                      <a:gd name="T33" fmla="*/ 2297 h 3348"/>
                                      <a:gd name="T34" fmla="*/ 3099 w 3366"/>
                                      <a:gd name="T35" fmla="*/ 2564 h 3348"/>
                                      <a:gd name="T36" fmla="*/ 2796 w 3366"/>
                                      <a:gd name="T37" fmla="*/ 2600 h 3348"/>
                                      <a:gd name="T38" fmla="*/ 2832 w 3366"/>
                                      <a:gd name="T39" fmla="*/ 2903 h 3348"/>
                                      <a:gd name="T40" fmla="*/ 2529 w 3366"/>
                                      <a:gd name="T41" fmla="*/ 2849 h 3348"/>
                                      <a:gd name="T42" fmla="*/ 2493 w 3366"/>
                                      <a:gd name="T43" fmla="*/ 3152 h 3348"/>
                                      <a:gd name="T44" fmla="*/ 2208 w 3366"/>
                                      <a:gd name="T45" fmla="*/ 3027 h 3348"/>
                                      <a:gd name="T46" fmla="*/ 2101 w 3366"/>
                                      <a:gd name="T47" fmla="*/ 3294 h 3348"/>
                                      <a:gd name="T48" fmla="*/ 1870 w 3366"/>
                                      <a:gd name="T49" fmla="*/ 3116 h 3348"/>
                                      <a:gd name="T50" fmla="*/ 1674 w 3366"/>
                                      <a:gd name="T51" fmla="*/ 3348 h 3348"/>
                                      <a:gd name="T52" fmla="*/ 1496 w 3366"/>
                                      <a:gd name="T53" fmla="*/ 3116 h 3348"/>
                                      <a:gd name="T54" fmla="*/ 1264 w 3366"/>
                                      <a:gd name="T55" fmla="*/ 3294 h 3348"/>
                                      <a:gd name="T56" fmla="*/ 1140 w 3366"/>
                                      <a:gd name="T57" fmla="*/ 3027 h 3348"/>
                                      <a:gd name="T58" fmla="*/ 872 w 3366"/>
                                      <a:gd name="T59" fmla="*/ 3152 h 3348"/>
                                      <a:gd name="T60" fmla="*/ 819 w 3366"/>
                                      <a:gd name="T61" fmla="*/ 2849 h 3348"/>
                                      <a:gd name="T62" fmla="*/ 534 w 3366"/>
                                      <a:gd name="T63" fmla="*/ 2903 h 3348"/>
                                      <a:gd name="T64" fmla="*/ 552 w 3366"/>
                                      <a:gd name="T65" fmla="*/ 2600 h 3348"/>
                                      <a:gd name="T66" fmla="*/ 249 w 3366"/>
                                      <a:gd name="T67" fmla="*/ 2564 h 3348"/>
                                      <a:gd name="T68" fmla="*/ 356 w 3366"/>
                                      <a:gd name="T69" fmla="*/ 2297 h 3348"/>
                                      <a:gd name="T70" fmla="*/ 71 w 3366"/>
                                      <a:gd name="T71" fmla="*/ 2190 h 3348"/>
                                      <a:gd name="T72" fmla="*/ 249 w 3366"/>
                                      <a:gd name="T73" fmla="*/ 1941 h 3348"/>
                                      <a:gd name="T74" fmla="*/ 0 w 3366"/>
                                      <a:gd name="T75" fmla="*/ 1781 h 3348"/>
                                      <a:gd name="T76" fmla="*/ 231 w 3366"/>
                                      <a:gd name="T77" fmla="*/ 1585 h 3348"/>
                                      <a:gd name="T78" fmla="*/ 18 w 3366"/>
                                      <a:gd name="T79" fmla="*/ 1353 h 3348"/>
                                      <a:gd name="T80" fmla="*/ 302 w 3366"/>
                                      <a:gd name="T81" fmla="*/ 1211 h 3348"/>
                                      <a:gd name="T82" fmla="*/ 160 w 3366"/>
                                      <a:gd name="T83" fmla="*/ 944 h 3348"/>
                                      <a:gd name="T84" fmla="*/ 445 w 3366"/>
                                      <a:gd name="T85" fmla="*/ 890 h 3348"/>
                                      <a:gd name="T86" fmla="*/ 374 w 3366"/>
                                      <a:gd name="T87" fmla="*/ 588 h 3348"/>
                                      <a:gd name="T88" fmla="*/ 677 w 3366"/>
                                      <a:gd name="T89" fmla="*/ 605 h 3348"/>
                                      <a:gd name="T90" fmla="*/ 694 w 3366"/>
                                      <a:gd name="T91" fmla="*/ 303 h 3348"/>
                                      <a:gd name="T92" fmla="*/ 979 w 3366"/>
                                      <a:gd name="T93" fmla="*/ 392 h 3348"/>
                                      <a:gd name="T94" fmla="*/ 1051 w 3366"/>
                                      <a:gd name="T95" fmla="*/ 107 h 3348"/>
                                      <a:gd name="T96" fmla="*/ 1318 w 3366"/>
                                      <a:gd name="T97" fmla="*/ 267 h 3348"/>
                                      <a:gd name="T98" fmla="*/ 1460 w 3366"/>
                                      <a:gd name="T99" fmla="*/ 0 h 3348"/>
                                      <a:gd name="T100" fmla="*/ 1674 w 3366"/>
                                      <a:gd name="T101" fmla="*/ 214 h 334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3366" h="3348">
                                        <a:moveTo>
                                          <a:pt x="1674" y="214"/>
                                        </a:moveTo>
                                        <a:lnTo>
                                          <a:pt x="1888" y="0"/>
                                        </a:lnTo>
                                        <a:lnTo>
                                          <a:pt x="2048" y="267"/>
                                        </a:lnTo>
                                        <a:lnTo>
                                          <a:pt x="2297" y="107"/>
                                        </a:lnTo>
                                        <a:lnTo>
                                          <a:pt x="2386" y="392"/>
                                        </a:lnTo>
                                        <a:lnTo>
                                          <a:pt x="2671" y="303"/>
                                        </a:lnTo>
                                        <a:lnTo>
                                          <a:pt x="2671" y="605"/>
                                        </a:lnTo>
                                        <a:lnTo>
                                          <a:pt x="2974" y="588"/>
                                        </a:lnTo>
                                        <a:lnTo>
                                          <a:pt x="2903" y="890"/>
                                        </a:lnTo>
                                        <a:lnTo>
                                          <a:pt x="3206" y="944"/>
                                        </a:lnTo>
                                        <a:lnTo>
                                          <a:pt x="3063" y="1211"/>
                                        </a:lnTo>
                                        <a:lnTo>
                                          <a:pt x="3330" y="1353"/>
                                        </a:lnTo>
                                        <a:lnTo>
                                          <a:pt x="3134" y="1585"/>
                                        </a:lnTo>
                                        <a:lnTo>
                                          <a:pt x="3366" y="1781"/>
                                        </a:lnTo>
                                        <a:lnTo>
                                          <a:pt x="3117" y="1941"/>
                                        </a:lnTo>
                                        <a:lnTo>
                                          <a:pt x="3277" y="2190"/>
                                        </a:lnTo>
                                        <a:lnTo>
                                          <a:pt x="2992" y="2297"/>
                                        </a:lnTo>
                                        <a:lnTo>
                                          <a:pt x="3099" y="2564"/>
                                        </a:lnTo>
                                        <a:lnTo>
                                          <a:pt x="2796" y="2600"/>
                                        </a:lnTo>
                                        <a:lnTo>
                                          <a:pt x="2832" y="2903"/>
                                        </a:lnTo>
                                        <a:lnTo>
                                          <a:pt x="2529" y="2849"/>
                                        </a:lnTo>
                                        <a:lnTo>
                                          <a:pt x="2493" y="3152"/>
                                        </a:lnTo>
                                        <a:lnTo>
                                          <a:pt x="2208" y="3027"/>
                                        </a:lnTo>
                                        <a:lnTo>
                                          <a:pt x="2101" y="3294"/>
                                        </a:lnTo>
                                        <a:lnTo>
                                          <a:pt x="1870" y="3116"/>
                                        </a:lnTo>
                                        <a:lnTo>
                                          <a:pt x="1674" y="3348"/>
                                        </a:lnTo>
                                        <a:lnTo>
                                          <a:pt x="1496" y="3116"/>
                                        </a:lnTo>
                                        <a:lnTo>
                                          <a:pt x="1264" y="3294"/>
                                        </a:lnTo>
                                        <a:lnTo>
                                          <a:pt x="1140" y="3027"/>
                                        </a:lnTo>
                                        <a:lnTo>
                                          <a:pt x="872" y="3152"/>
                                        </a:lnTo>
                                        <a:lnTo>
                                          <a:pt x="819" y="2849"/>
                                        </a:lnTo>
                                        <a:lnTo>
                                          <a:pt x="534" y="2903"/>
                                        </a:lnTo>
                                        <a:lnTo>
                                          <a:pt x="552" y="2600"/>
                                        </a:lnTo>
                                        <a:lnTo>
                                          <a:pt x="249" y="2564"/>
                                        </a:lnTo>
                                        <a:lnTo>
                                          <a:pt x="356" y="2297"/>
                                        </a:lnTo>
                                        <a:lnTo>
                                          <a:pt x="71" y="2190"/>
                                        </a:lnTo>
                                        <a:lnTo>
                                          <a:pt x="249" y="1941"/>
                                        </a:lnTo>
                                        <a:lnTo>
                                          <a:pt x="0" y="1781"/>
                                        </a:lnTo>
                                        <a:lnTo>
                                          <a:pt x="231" y="1585"/>
                                        </a:lnTo>
                                        <a:lnTo>
                                          <a:pt x="18" y="1353"/>
                                        </a:lnTo>
                                        <a:lnTo>
                                          <a:pt x="302" y="1211"/>
                                        </a:lnTo>
                                        <a:lnTo>
                                          <a:pt x="160" y="944"/>
                                        </a:lnTo>
                                        <a:lnTo>
                                          <a:pt x="445" y="890"/>
                                        </a:lnTo>
                                        <a:lnTo>
                                          <a:pt x="374" y="588"/>
                                        </a:lnTo>
                                        <a:lnTo>
                                          <a:pt x="677" y="605"/>
                                        </a:lnTo>
                                        <a:lnTo>
                                          <a:pt x="694" y="303"/>
                                        </a:lnTo>
                                        <a:lnTo>
                                          <a:pt x="979" y="392"/>
                                        </a:lnTo>
                                        <a:lnTo>
                                          <a:pt x="1051" y="107"/>
                                        </a:lnTo>
                                        <a:lnTo>
                                          <a:pt x="1318" y="267"/>
                                        </a:lnTo>
                                        <a:lnTo>
                                          <a:pt x="1460" y="0"/>
                                        </a:lnTo>
                                        <a:lnTo>
                                          <a:pt x="1674" y="2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2"/>
                                  </a:solidFill>
                                  <a:ln>
                                    <a:noFill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872" name="Seal Texture" descr="Award seal textur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/>
                                      </a:ext>
                                    </a:extLst>
                                  </a:blip>
                                  <a:srcRect l="29653" t="-3302" r="-144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95475" cy="1895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873" name="Soccer ball" descr="Soccer ball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0" y="385762"/>
                                  <a:ext cx="1123950" cy="11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E38E90" id="Group 3869" o:spid="_x0000_s1026" alt="Award seal" style="width:149pt;height:149pt;mso-position-horizontal-relative:char;mso-position-vertical-relative:line" coordsize="18923,18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">
                      <v:group id="Seal" o:spid="_x0000_s1027" alt="Award Seal" style="position:absolute;width:18923;height:18923" coordsize="18954,1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">
                        <v:shape id="Seal Shape" o:spid="_x0000_s1028" alt="Award seal shape" style="position:absolute;top:95;width:18923;height:18923;visibility:visible;mso-wrap-style:square;v-text-anchor:top" coordsize="3366,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" path="m1674,214l1888,r160,267l2297,107r89,285l2671,303r,302l2974,588r-71,302l3206,944r-143,267l3330,1353r-196,232l3366,1781r-249,160l3277,2190r-285,107l3099,2564r-303,36l2832,2903r-303,-54l2493,3152,2208,3027r-107,267l1870,3116r-196,232l1496,3116r-232,178l1140,3027,872,3152,819,2849r-285,54l552,2600,249,2564,356,2297,71,2190,249,1941,,1781,231,1585,18,1353,302,1211,160,944,445,890,374,588r303,17l694,303r285,89l1051,107r267,160l1460,r214,214xe" fillcolor="#2f8440 [3205]" stroked="f">
                          <v:path arrowok="t" o:connecttype="custom" o:connectlocs="941090,120953;1061397,0;1151346,150909;1291329,60477;1341363,221560;1501584,171257;1501584,341948;1671925,332339;1632010,503031;1802351,533552;1721959,684461;1872061,764720;1761874,895847;1892300,1006627;1752317,1097059;1842266,1237795;1682044,1298272;1742198,1449181;1571857,1469528;1592096,1640785;1421755,1610264;1401516,1781520;1241295,1710870;1181142,1861779;1051278,1761173;941090,1892300;841022,1761173;710596,1861779;640886,1710870;490222,1781520;460426,1610264;300204,1640785;310324,1469528;139983,1449181;200136,1298272;39915,1237795;139983,1097059;0,1006627;129864,895847;10119,764720;169779,684461;89949,533552;250170,503031;210256,332339;380596,341948;390153,171257;550375,221560;590852,60477;740954,150909;820784,0;941090,120953" o:connectangles="0,0,0,0,0,0,0,0,0,0,0,0,0,0,0,0,0,0,0,0,0,0,0,0,0,0,0,0,0,0,0,0,0,0,0,0,0,0,0,0,0,0,0,0,0,0,0,0,0,0,0"/>
                          <o:lock v:ext="edit" aspectratio="t"/>
                        </v:shape>
                        <v:shape id="Seal Texture" o:spid="_x0000_s1029" type="#_x0000_t75" alt="Award seal texture" style="position:absolute;width:18954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">
                          <v:imagedata r:id="rId11" o:title="Award seal texture" croptop="-2164f" cropleft="19433f" cropright="-949f"/>
                          <v:path arrowok="t"/>
                        </v:shape>
                      </v:group>
                      <v:shape id="Soccer ball" o:spid="_x0000_s1030" type="#_x0000_t75" alt="Soccer ball" style="position:absolute;left:3810;top:3857;width:1123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">
                        <v:imagedata r:id="rId12" o:title="Soccer ball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549" w:type="dxa"/>
            <w:tcMar>
              <w:left w:w="950" w:type="dxa"/>
            </w:tcMar>
          </w:tcPr>
          <w:tbl>
            <w:tblPr>
              <w:tblW w:w="5000" w:type="pct"/>
              <w:jc w:val="right"/>
              <w:tblBorders>
                <w:bottom w:val="single" w:sz="8" w:space="0" w:color="A18F8F" w:themeColor="text2" w:themeTint="99"/>
                <w:insideH w:val="single" w:sz="8" w:space="0" w:color="A18F8F" w:themeColor="text2" w:themeTint="99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Date and signature table"/>
            </w:tblPr>
            <w:tblGrid>
              <w:gridCol w:w="2411"/>
              <w:gridCol w:w="6188"/>
            </w:tblGrid>
            <w:tr w:rsidR="004336F5" w:rsidTr="00AD18FD">
              <w:trPr>
                <w:trHeight w:val="1613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DC32FD" w:rsidRDefault="000F6A5C" w:rsidP="00DC32FD">
                  <w:pPr>
                    <w:pStyle w:val="Heading3"/>
                  </w:pPr>
                  <w:sdt>
                    <w:sdtPr>
                      <w:alias w:val="Presented by:"/>
                      <w:tag w:val="Presented by:"/>
                      <w:id w:val="242227511"/>
                      <w:placeholder>
                        <w:docPart w:val="8B165E89E7C44731A1D8167A6DE6A890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DC32FD">
                        <w:t>Presented By:</w:t>
                      </w:r>
                    </w:sdtContent>
                  </w:sdt>
                </w:p>
              </w:tc>
              <w:tc>
                <w:tcPr>
                  <w:tcW w:w="6188" w:type="dxa"/>
                  <w:vAlign w:val="bottom"/>
                </w:tcPr>
                <w:p w:rsidR="004336F5" w:rsidRPr="00CC4C87" w:rsidRDefault="004336F5" w:rsidP="00CD7E11">
                  <w:pPr>
                    <w:pStyle w:val="Heading4"/>
                  </w:pPr>
                  <w:r w:rsidRPr="008364CD">
                    <w:rPr>
                      <w:noProof/>
                    </w:rPr>
                    <w:t>Dhruv</w:t>
                  </w:r>
                  <w:r>
                    <w:t xml:space="preserve"> </w:t>
                  </w:r>
                  <w:r w:rsidRPr="008364CD">
                    <w:rPr>
                      <w:noProof/>
                    </w:rPr>
                    <w:t>Desai</w:t>
                  </w:r>
                </w:p>
              </w:tc>
            </w:tr>
            <w:tr w:rsidR="004336F5" w:rsidTr="00AD18FD">
              <w:trPr>
                <w:trHeight w:val="1080"/>
                <w:jc w:val="right"/>
              </w:trPr>
              <w:tc>
                <w:tcPr>
                  <w:tcW w:w="2411" w:type="dxa"/>
                  <w:vAlign w:val="bottom"/>
                </w:tcPr>
                <w:p w:rsidR="004336F5" w:rsidRPr="00B50892" w:rsidRDefault="000F6A5C" w:rsidP="00B50892">
                  <w:pPr>
                    <w:pStyle w:val="Heading3"/>
                  </w:pPr>
                  <w:sdt>
                    <w:sdtPr>
                      <w:alias w:val="On this day:"/>
                      <w:tag w:val="On this day:"/>
                      <w:id w:val="-1840842899"/>
                      <w:placeholder>
                        <w:docPart w:val="6FB174E91DAA46B5BB6666C5858605DD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4336F5" w:rsidRPr="00CC4C87">
                        <w:t>On This Day:</w:t>
                      </w:r>
                    </w:sdtContent>
                  </w:sdt>
                </w:p>
              </w:tc>
              <w:tc>
                <w:tcPr>
                  <w:tcW w:w="6188" w:type="dxa"/>
                  <w:tcMar>
                    <w:top w:w="144" w:type="dxa"/>
                  </w:tcMar>
                  <w:vAlign w:val="bottom"/>
                </w:tcPr>
                <w:p w:rsidR="004336F5" w:rsidRDefault="008439C2" w:rsidP="00CD7E11">
                  <w:pPr>
                    <w:pStyle w:val="Heading4"/>
                  </w:pPr>
                  <w:r>
                    <w:rPr>
                      <w:noProof/>
                    </w:rPr>
                    <w:t>7/7</w:t>
                  </w:r>
                  <w:bookmarkStart w:id="0" w:name="_GoBack"/>
                  <w:bookmarkEnd w:id="0"/>
                  <w:r w:rsidR="004336F5" w:rsidRPr="008364CD">
                    <w:rPr>
                      <w:noProof/>
                    </w:rPr>
                    <w:t>/2025</w:t>
                  </w:r>
                </w:p>
              </w:tc>
            </w:tr>
          </w:tbl>
          <w:p w:rsidR="004336F5" w:rsidRPr="00B50892" w:rsidRDefault="004336F5" w:rsidP="00B50892"/>
        </w:tc>
      </w:tr>
    </w:tbl>
    <w:p w:rsidR="004336F5" w:rsidRDefault="004336F5" w:rsidP="00475437">
      <w:pPr>
        <w:pStyle w:val="NoSpacing"/>
        <w:sectPr w:rsidR="004336F5" w:rsidSect="004336F5">
          <w:headerReference w:type="default" r:id="rId31"/>
          <w:footerReference w:type="default" r:id="rId32"/>
          <w:headerReference w:type="first" r:id="rId33"/>
          <w:pgSz w:w="15840" w:h="12240" w:orient="landscape"/>
          <w:pgMar w:top="2592" w:right="1584" w:bottom="1152" w:left="1584" w:header="1080" w:footer="1080" w:gutter="0"/>
          <w:pgNumType w:start="1"/>
          <w:cols w:space="720"/>
          <w:titlePg/>
          <w:docGrid w:linePitch="360"/>
        </w:sectPr>
      </w:pPr>
    </w:p>
    <w:p w:rsidR="004336F5" w:rsidRPr="00475437" w:rsidRDefault="004336F5" w:rsidP="00475437">
      <w:pPr>
        <w:pStyle w:val="NoSpacing"/>
      </w:pPr>
    </w:p>
    <w:sectPr w:rsidR="004336F5" w:rsidRPr="00475437" w:rsidSect="004336F5">
      <w:headerReference w:type="default" r:id="rId34"/>
      <w:footerReference w:type="default" r:id="rId35"/>
      <w:headerReference w:type="first" r:id="rId36"/>
      <w:type w:val="continuous"/>
      <w:pgSz w:w="15840" w:h="12240" w:orient="landscape"/>
      <w:pgMar w:top="2592" w:right="1584" w:bottom="1152" w:left="1584" w:header="1080" w:footer="10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6A5C" w:rsidRDefault="000F6A5C">
      <w:pPr>
        <w:spacing w:after="0" w:line="240" w:lineRule="auto"/>
      </w:pPr>
      <w:r>
        <w:separator/>
      </w:r>
    </w:p>
  </w:endnote>
  <w:endnote w:type="continuationSeparator" w:id="0">
    <w:p w:rsidR="000F6A5C" w:rsidRDefault="000F6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ntagenet Cherokee">
    <w:altName w:val="Gadugi"/>
    <w:charset w:val="00"/>
    <w:family w:val="roman"/>
    <w:pitch w:val="variable"/>
    <w:sig w:usb0="00000003" w:usb1="00000000" w:usb2="00001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378036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970695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6043796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88655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349704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4183697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57009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336F5" w:rsidRDefault="004336F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889762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B2398" w:rsidRDefault="00DB239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089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6A5C" w:rsidRDefault="000F6A5C">
      <w:pPr>
        <w:spacing w:after="0" w:line="240" w:lineRule="auto"/>
      </w:pPr>
      <w:r>
        <w:separator/>
      </w:r>
    </w:p>
  </w:footnote>
  <w:footnote w:type="continuationSeparator" w:id="0">
    <w:p w:rsidR="000F6A5C" w:rsidRDefault="000F6A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" name="Group 3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4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8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4D968AA" id="Group 3" o:spid="_x0000_s1026" alt="2 rectangle frames interwoven at the corners with starburst rays extending from the center to the edges" style="position:absolute;margin-left:0;margin-top:0;width:724.3pt;height:540.7pt;z-index:-251653120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32" name="Group 3832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33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834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35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DDD08D" id="Group 3832" o:spid="_x0000_s1026" alt="2 rectangle frames interwoven at the corners with starburst rays extending from the center to the edges" style="position:absolute;margin-left:0;margin-top:0;width:724.3pt;height:540.7pt;z-index:-251641856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51" name="Group 3851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52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53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54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BFD764E" id="Group 3851" o:spid="_x0000_s1026" alt="2 rectangle frames interwoven at the corners with starburst rays extending from the center to the edges" style="position:absolute;margin-left:0;margin-top:0;width:724.3pt;height:540.7pt;z-index:-251637760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55" name="Group 3855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56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857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58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C5FDD75" id="Group 3855" o:spid="_x0000_s1026" alt="2 rectangle frames interwoven at the corners with starburst rays extending from the center to the edges" style="position:absolute;margin-left:0;margin-top:0;width:724.3pt;height:540.7pt;z-index:-251638784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74" name="Group 3874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75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76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77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7437C3D" id="Group 3874" o:spid="_x0000_s1026" alt="2 rectangle frames interwoven at the corners with starburst rays extending from the center to the edges" style="position:absolute;margin-left:0;margin-top:0;width:724.3pt;height:540.7pt;z-index:-251634688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78" name="Group 3878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79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880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81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ECEE401" id="Group 3878" o:spid="_x0000_s1026" alt="2 rectangle frames interwoven at the corners with starburst rays extending from the center to the edges" style="position:absolute;margin-left:0;margin-top:0;width:724.3pt;height:540.7pt;z-index:-251635712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D9A" w:rsidRDefault="00A91E86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0" name="Group 30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1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08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09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CE5BCF9" id="Group 30" o:spid="_x0000_s1026" alt="2 rectangle frames interwoven at the corners with starburst rays extending from the center to the edges" style="position:absolute;margin-left:0;margin-top:0;width:724.3pt;height:540.7pt;z-index:-251656192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2EB9" w:rsidRDefault="00A91E86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27" name="Group 27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19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6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AE423CA" id="Group 27" o:spid="_x0000_s1026" alt="2 rectangle frames interwoven at the corners with starburst rays extending from the center to the edges" style="position:absolute;margin-left:0;margin-top:0;width:724.3pt;height:540.7pt;z-index:-251657216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9" name="Group 9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11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108650B" id="Group 9" o:spid="_x0000_s1026" alt="2 rectangle frames interwoven at the corners with starburst rays extending from the center to the edges" style="position:absolute;margin-left:0;margin-top:0;width:724.3pt;height:540.7pt;z-index:-251654144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44" name="Group 44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45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6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7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878B454" id="Group 44" o:spid="_x0000_s1026" alt="2 rectangle frames interwoven at the corners with starburst rays extending from the center to the edges" style="position:absolute;margin-left:0;margin-top:0;width:724.3pt;height:540.7pt;z-index:-251650048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48" name="Group 48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49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0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823F085" id="Group 48" o:spid="_x0000_s1026" alt="2 rectangle frames interwoven at the corners with starburst rays extending from the center to the edges" style="position:absolute;margin-left:0;margin-top:0;width:724.3pt;height:540.7pt;z-index:-251651072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779" name="Group 3779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780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81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782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8DCFC12" id="Group 3779" o:spid="_x0000_s1026" alt="2 rectangle frames interwoven at the corners with starburst rays extending from the center to the edges" style="position:absolute;margin-left:0;margin-top:0;width:724.3pt;height:540.7pt;z-index:-251646976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783" name="Group 3783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784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785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86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E6847FA" id="Group 3783" o:spid="_x0000_s1026" alt="2 rectangle frames interwoven at the corners with starburst rays extending from the center to the edges" style="position:absolute;margin-left:0;margin-top:0;width:724.3pt;height:540.7pt;z-index:-251648000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02" name="Group 3802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03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04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05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E832687" id="Group 3802" o:spid="_x0000_s1026" alt="2 rectangle frames interwoven at the corners with starburst rays extending from the center to the edges" style="position:absolute;margin-left:0;margin-top:0;width:724.3pt;height:540.7pt;z-index:-251643904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06" name="Group 3806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07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810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11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252D17A" id="Group 3806" o:spid="_x0000_s1026" alt="2 rectangle frames interwoven at the corners with starburst rays extending from the center to the edges" style="position:absolute;margin-left:0;margin-top:0;width:724.3pt;height:540.7pt;z-index:-251644928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">
                <v:imagedata r:id="rId3" o:title="2 rectangle frames interwoven at the corners with starburst rays extending from the center to the edges"/>
                <v:path arrowok="t"/>
              </v:shape>
              <v:shape id="Black border" o:spid="_x0000_s1028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">
                <v:imagedata r:id="rId4" o:title="2 rectangle frames interwoven at the corners with starburst rays extending from the center to the edges"/>
                <v:path arrowok="t"/>
              </v:shape>
              <v:rect id="Rectangle border" o:spid="_x0000_s1029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" filled="f" strokecolor="#2f8440 [3205]" strokeweight="6.5pt">
                <v:path arrowok="t"/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36F5" w:rsidRDefault="004336F5">
    <w:pPr>
      <w:pStyle w:val="Head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5A9B3056" wp14:editId="0E9A36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198864" cy="6867144"/>
              <wp:effectExtent l="0" t="0" r="2540" b="0"/>
              <wp:wrapNone/>
              <wp:docPr id="3828" name="Group 3828" descr="2 rectangle frames interwoven at the corners with starburst rays extending from the center to the ed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98864" cy="6867144"/>
                        <a:chOff x="0" y="0"/>
                        <a:chExt cx="9198610" cy="6866890"/>
                      </a:xfrm>
                    </wpg:grpSpPr>
                    <pic:pic xmlns:pic="http://schemas.openxmlformats.org/drawingml/2006/picture">
                      <pic:nvPicPr>
                        <pic:cNvPr id="3829" name="Rays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98610" cy="68573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30" name="Rectangle border"/>
                      <wps:cNvSpPr>
                        <a:spLocks noChangeAspect="1"/>
                      </wps:cNvSpPr>
                      <wps:spPr>
                        <a:xfrm>
                          <a:off x="180975" y="171450"/>
                          <a:ext cx="8833348" cy="6538202"/>
                        </a:xfrm>
                        <a:prstGeom prst="rect">
                          <a:avLst/>
                        </a:prstGeom>
                        <a:noFill/>
                        <a:ln w="82550">
                          <a:solidFill>
                            <a:schemeClr val="accent2"/>
                          </a:solidFill>
                          <a:miter lim="800000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31" name="Black border" descr="2 rectangle frames interwoven at the corners with starburst rays extending from the center to the edges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9525" y="0"/>
                          <a:ext cx="9179560" cy="686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5AE87D" id="Group 3828" o:spid="_x0000_s1026" alt="2 rectangle frames interwoven at the corners with starburst rays extending from the center to the edges" style="position:absolute;margin-left:0;margin-top:0;width:724.3pt;height:540.7pt;z-index:-251640832;mso-position-horizontal:center;mso-position-horizontal-relative:page;mso-position-vertical:center;mso-position-vertical-relative:page;mso-width-relative:margin;mso-height-relative:margin" coordsize="91986,68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ys" o:spid="_x0000_s1027" type="#_x0000_t75" alt="2 rectangle frames interwoven at the corners with starburst rays extending from the center to the edges" style="position:absolute;width:91986;height:6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">
                <v:imagedata r:id="rId3" o:title="2 rectangle frames interwoven at the corners with starburst rays extending from the center to the edges"/>
                <v:path arrowok="t"/>
              </v:shape>
              <v:rect id="Rectangle border" o:spid="_x0000_s1028" style="position:absolute;left:1809;top:1714;width:88334;height:65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" filled="f" strokecolor="#2f8440 [3205]" strokeweight="6.5pt">
                <v:path arrowok="t"/>
                <o:lock v:ext="edit" aspectratio="t"/>
              </v:rect>
              <v:shape id="Black border" o:spid="_x0000_s1029" type="#_x0000_t75" alt="2 rectangle frames interwoven at the corners with starburst rays extending from the center to the edges" style="position:absolute;left:95;width:91795;height:68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">
                <v:imagedata r:id="rId4" o:title="2 rectangle frames interwoven at the corners with starburst rays extending from the center to the edges"/>
                <v:path arrowok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1">
    <w:nsid w:val="FFFFFF7C"/>
    <w:multiLevelType w:val="singleLevel"/>
    <w:tmpl w:val="3E56DCF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1">
    <w:nsid w:val="FFFFFF7D"/>
    <w:multiLevelType w:val="singleLevel"/>
    <w:tmpl w:val="13B42D7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1">
    <w:nsid w:val="FFFFFF7E"/>
    <w:multiLevelType w:val="singleLevel"/>
    <w:tmpl w:val="F04087C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1">
    <w:nsid w:val="FFFFFF7F"/>
    <w:multiLevelType w:val="singleLevel"/>
    <w:tmpl w:val="454CDE3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1">
    <w:nsid w:val="FFFFFF80"/>
    <w:multiLevelType w:val="singleLevel"/>
    <w:tmpl w:val="38D847C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1">
    <w:nsid w:val="FFFFFF81"/>
    <w:multiLevelType w:val="singleLevel"/>
    <w:tmpl w:val="B09E153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1">
    <w:nsid w:val="FFFFFF82"/>
    <w:multiLevelType w:val="singleLevel"/>
    <w:tmpl w:val="2BB4064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1">
    <w:nsid w:val="FFFFFF83"/>
    <w:multiLevelType w:val="singleLevel"/>
    <w:tmpl w:val="25546B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1">
    <w:nsid w:val="FFFFFF88"/>
    <w:multiLevelType w:val="singleLevel"/>
    <w:tmpl w:val="18CA844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1">
    <w:nsid w:val="FFFFFF89"/>
    <w:multiLevelType w:val="singleLevel"/>
    <w:tmpl w:val="BC2C5AC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0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E11"/>
    <w:rsid w:val="00032BD9"/>
    <w:rsid w:val="00067B34"/>
    <w:rsid w:val="0007675D"/>
    <w:rsid w:val="000F6A5C"/>
    <w:rsid w:val="0011140F"/>
    <w:rsid w:val="0011217B"/>
    <w:rsid w:val="00135D95"/>
    <w:rsid w:val="00173459"/>
    <w:rsid w:val="00223350"/>
    <w:rsid w:val="0028288D"/>
    <w:rsid w:val="0029018E"/>
    <w:rsid w:val="002A295B"/>
    <w:rsid w:val="002B7BB1"/>
    <w:rsid w:val="002E797E"/>
    <w:rsid w:val="003540E0"/>
    <w:rsid w:val="003D4946"/>
    <w:rsid w:val="004336F5"/>
    <w:rsid w:val="004528B9"/>
    <w:rsid w:val="00475437"/>
    <w:rsid w:val="00492EB9"/>
    <w:rsid w:val="00495437"/>
    <w:rsid w:val="004C1B72"/>
    <w:rsid w:val="004E6BE3"/>
    <w:rsid w:val="00514CAB"/>
    <w:rsid w:val="00534E68"/>
    <w:rsid w:val="00537CF1"/>
    <w:rsid w:val="00570630"/>
    <w:rsid w:val="006573D0"/>
    <w:rsid w:val="006605F5"/>
    <w:rsid w:val="00761526"/>
    <w:rsid w:val="007E4ED9"/>
    <w:rsid w:val="008439C2"/>
    <w:rsid w:val="008C3064"/>
    <w:rsid w:val="0093397B"/>
    <w:rsid w:val="00967D9A"/>
    <w:rsid w:val="00A04BE4"/>
    <w:rsid w:val="00A269E4"/>
    <w:rsid w:val="00A91E86"/>
    <w:rsid w:val="00AD18FD"/>
    <w:rsid w:val="00B06574"/>
    <w:rsid w:val="00B50892"/>
    <w:rsid w:val="00BB489B"/>
    <w:rsid w:val="00C16D43"/>
    <w:rsid w:val="00C71BB0"/>
    <w:rsid w:val="00C97EEF"/>
    <w:rsid w:val="00CC4C87"/>
    <w:rsid w:val="00CC6B88"/>
    <w:rsid w:val="00CD7E11"/>
    <w:rsid w:val="00CE29D9"/>
    <w:rsid w:val="00CE66A7"/>
    <w:rsid w:val="00D256C9"/>
    <w:rsid w:val="00DA218E"/>
    <w:rsid w:val="00DB2398"/>
    <w:rsid w:val="00DC203D"/>
    <w:rsid w:val="00DC32FD"/>
    <w:rsid w:val="00DD687F"/>
    <w:rsid w:val="00E81738"/>
    <w:rsid w:val="00EC4DC6"/>
    <w:rsid w:val="00EF5304"/>
    <w:rsid w:val="00EF71CE"/>
    <w:rsid w:val="00F45FEE"/>
    <w:rsid w:val="00F65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D66C92"/>
  <w15:docId w15:val="{A9294BF7-64CE-4835-9D09-D602A6405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262626" w:themeColor="text1" w:themeTint="D9"/>
        <w:sz w:val="26"/>
        <w:szCs w:val="26"/>
        <w:lang w:val="en-US" w:eastAsia="ja-JP" w:bidi="ar-SA"/>
      </w:rPr>
    </w:rPrDefault>
    <w:pPrDefault>
      <w:pPr>
        <w:spacing w:after="200" w:line="276" w:lineRule="auto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0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66A7"/>
  </w:style>
  <w:style w:type="paragraph" w:styleId="Heading1">
    <w:name w:val="heading 1"/>
    <w:basedOn w:val="Normal"/>
    <w:link w:val="Heading1Char"/>
    <w:uiPriority w:val="9"/>
    <w:qFormat/>
    <w:rsid w:val="00CE66A7"/>
    <w:pPr>
      <w:pBdr>
        <w:bottom w:val="single" w:sz="8" w:space="1" w:color="A18F8F" w:themeColor="text2" w:themeTint="99"/>
      </w:pBdr>
      <w:spacing w:before="300" w:line="240" w:lineRule="auto"/>
      <w:contextualSpacing/>
      <w:outlineLvl w:val="0"/>
    </w:pPr>
    <w:rPr>
      <w:rFonts w:eastAsiaTheme="majorEastAsia" w:cstheme="majorBidi"/>
      <w:sz w:val="114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CE66A7"/>
    <w:pPr>
      <w:spacing w:before="200" w:after="0" w:line="240" w:lineRule="auto"/>
      <w:contextualSpacing/>
      <w:outlineLvl w:val="1"/>
    </w:pPr>
    <w:rPr>
      <w:rFonts w:eastAsiaTheme="majorEastAsia" w:cstheme="majorBidi"/>
      <w:caps/>
      <w:sz w:val="66"/>
    </w:rPr>
  </w:style>
  <w:style w:type="paragraph" w:styleId="Heading3">
    <w:name w:val="heading 3"/>
    <w:basedOn w:val="Normal"/>
    <w:link w:val="Heading3Char"/>
    <w:uiPriority w:val="9"/>
    <w:unhideWhenUsed/>
    <w:qFormat/>
    <w:rsid w:val="00CE66A7"/>
    <w:pPr>
      <w:spacing w:before="160" w:after="0" w:line="240" w:lineRule="auto"/>
      <w:contextualSpacing/>
      <w:outlineLvl w:val="2"/>
    </w:pPr>
    <w:rPr>
      <w:rFonts w:eastAsiaTheme="majorEastAsia" w:cstheme="majorBidi"/>
      <w:caps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CC4C87"/>
    <w:pPr>
      <w:spacing w:after="0" w:line="240" w:lineRule="auto"/>
      <w:ind w:left="432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30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670A03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65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b/>
      <w:color w:val="45060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30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450602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30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30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22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22"/>
      <w:szCs w:val="16"/>
    </w:rPr>
  </w:style>
  <w:style w:type="character" w:styleId="PlaceholderText">
    <w:name w:val="Placeholder Text"/>
    <w:basedOn w:val="DefaultParagraphFont"/>
    <w:uiPriority w:val="99"/>
    <w:semiHidden/>
    <w:rsid w:val="00F45FEE"/>
    <w:rPr>
      <w:color w:val="595959" w:themeColor="text1" w:themeTint="A6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rsid w:val="00CE66A7"/>
    <w:pPr>
      <w:spacing w:after="1000" w:line="240" w:lineRule="auto"/>
      <w:contextualSpacing/>
    </w:pPr>
    <w:rPr>
      <w:rFonts w:asciiTheme="majorHAnsi" w:eastAsiaTheme="majorEastAsia" w:hAnsiTheme="majorHAnsi" w:cstheme="majorBidi"/>
      <w:b/>
      <w:bCs/>
      <w:caps/>
      <w:sz w:val="68"/>
      <w:szCs w:val="68"/>
      <w14:textOutline w14:w="12700" w14:cap="sq" w14:cmpd="sng" w14:algn="ctr">
        <w14:solidFill>
          <w14:schemeClr w14:val="tx1">
            <w14:lumMod w14:val="85000"/>
            <w14:lumOff w14:val="15000"/>
          </w14:schemeClr>
        </w14:solidFill>
        <w14:prstDash w14:val="solid"/>
        <w14:miter w14:lim="800000"/>
      </w14:textOutline>
    </w:rPr>
  </w:style>
  <w:style w:type="character" w:customStyle="1" w:styleId="TitleChar">
    <w:name w:val="Title Char"/>
    <w:basedOn w:val="DefaultParagraphFont"/>
    <w:link w:val="Title"/>
    <w:uiPriority w:val="1"/>
    <w:rsid w:val="00CE66A7"/>
    <w:rPr>
      <w:rFonts w:asciiTheme="majorHAnsi" w:eastAsiaTheme="majorEastAsia" w:hAnsiTheme="majorHAnsi" w:cstheme="majorBidi"/>
      <w:b/>
      <w:bCs/>
      <w:caps/>
      <w:sz w:val="68"/>
      <w:szCs w:val="68"/>
      <w14:textOutline w14:w="12700" w14:cap="sq" w14:cmpd="sng" w14:algn="ctr">
        <w14:solidFill>
          <w14:schemeClr w14:val="tx1">
            <w14:lumMod w14:val="85000"/>
            <w14:lumOff w14:val="15000"/>
          </w14:schemeClr>
        </w14:solidFill>
        <w14:prstDash w14:val="solid"/>
        <w14:miter w14:lim="800000"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CE66A7"/>
    <w:rPr>
      <w:rFonts w:eastAsiaTheme="majorEastAsia" w:cstheme="majorBidi"/>
      <w:sz w:val="11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66A7"/>
    <w:rPr>
      <w:rFonts w:eastAsiaTheme="majorEastAsia" w:cstheme="majorBidi"/>
      <w:caps/>
      <w:sz w:val="66"/>
    </w:rPr>
  </w:style>
  <w:style w:type="paragraph" w:styleId="Header">
    <w:name w:val="header"/>
    <w:basedOn w:val="Normal"/>
    <w:link w:val="HeaderChar"/>
    <w:uiPriority w:val="99"/>
    <w:unhideWhenUsed/>
    <w:rsid w:val="0011217B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17B"/>
  </w:style>
  <w:style w:type="paragraph" w:styleId="Footer">
    <w:name w:val="footer"/>
    <w:basedOn w:val="Normal"/>
    <w:link w:val="FooterChar"/>
    <w:uiPriority w:val="99"/>
    <w:unhideWhenUsed/>
    <w:rsid w:val="0011217B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17B"/>
  </w:style>
  <w:style w:type="paragraph" w:styleId="Bibliography">
    <w:name w:val="Bibliography"/>
    <w:basedOn w:val="Normal"/>
    <w:next w:val="Normal"/>
    <w:uiPriority w:val="37"/>
    <w:semiHidden/>
    <w:unhideWhenUsed/>
    <w:rsid w:val="00EF5304"/>
  </w:style>
  <w:style w:type="paragraph" w:styleId="BlockText">
    <w:name w:val="Block Text"/>
    <w:basedOn w:val="Normal"/>
    <w:uiPriority w:val="99"/>
    <w:semiHidden/>
    <w:unhideWhenUsed/>
    <w:rsid w:val="00EF5304"/>
    <w:pPr>
      <w:pBdr>
        <w:top w:val="single" w:sz="2" w:space="10" w:color="8B0E04" w:themeColor="accent1" w:shadow="1" w:frame="1"/>
        <w:left w:val="single" w:sz="2" w:space="10" w:color="8B0E04" w:themeColor="accent1" w:shadow="1" w:frame="1"/>
        <w:bottom w:val="single" w:sz="2" w:space="10" w:color="8B0E04" w:themeColor="accent1" w:shadow="1" w:frame="1"/>
        <w:right w:val="single" w:sz="2" w:space="10" w:color="8B0E04" w:themeColor="accent1" w:shadow="1" w:frame="1"/>
      </w:pBdr>
      <w:ind w:left="1152" w:right="1152"/>
    </w:pPr>
    <w:rPr>
      <w:i/>
      <w:iCs/>
      <w:color w:val="8B0E04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EF530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EF5304"/>
  </w:style>
  <w:style w:type="paragraph" w:styleId="BodyText2">
    <w:name w:val="Body Text 2"/>
    <w:basedOn w:val="Normal"/>
    <w:link w:val="BodyText2Char"/>
    <w:uiPriority w:val="99"/>
    <w:semiHidden/>
    <w:unhideWhenUsed/>
    <w:rsid w:val="00EF5304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F5304"/>
  </w:style>
  <w:style w:type="paragraph" w:styleId="BodyText3">
    <w:name w:val="Body Text 3"/>
    <w:basedOn w:val="Normal"/>
    <w:link w:val="BodyText3Char"/>
    <w:uiPriority w:val="99"/>
    <w:semiHidden/>
    <w:unhideWhenUsed/>
    <w:rsid w:val="00EF5304"/>
    <w:pPr>
      <w:spacing w:after="12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F5304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F5304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F5304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F5304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F5304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F5304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F5304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F5304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F5304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F5304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F5304"/>
    <w:rPr>
      <w:sz w:val="22"/>
      <w:szCs w:val="16"/>
    </w:rPr>
  </w:style>
  <w:style w:type="character" w:styleId="BookTitle">
    <w:name w:val="Book Title"/>
    <w:basedOn w:val="DefaultParagraphFont"/>
    <w:uiPriority w:val="33"/>
    <w:semiHidden/>
    <w:qFormat/>
    <w:rsid w:val="00F45FEE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F5304"/>
    <w:pPr>
      <w:spacing w:line="240" w:lineRule="auto"/>
    </w:pPr>
    <w:rPr>
      <w:i/>
      <w:iCs/>
      <w:color w:val="5C4D4D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EF5304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F5304"/>
  </w:style>
  <w:style w:type="table" w:styleId="ColorfulGrid">
    <w:name w:val="Colorful Grid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BCB7" w:themeFill="accent1" w:themeFillTint="33"/>
    </w:tcPr>
    <w:tblStylePr w:type="firstRow">
      <w:rPr>
        <w:b/>
        <w:bCs/>
      </w:rPr>
      <w:tblPr/>
      <w:tcPr>
        <w:shd w:val="clear" w:color="auto" w:fill="FB797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797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670A0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670A03" w:themeFill="accent1" w:themeFillShade="BF"/>
      </w:tcPr>
    </w:tblStylePr>
    <w:tblStylePr w:type="band1Vert">
      <w:tblPr/>
      <w:tcPr>
        <w:shd w:val="clear" w:color="auto" w:fill="FA594D" w:themeFill="accent1" w:themeFillTint="7F"/>
      </w:tcPr>
    </w:tblStylePr>
    <w:tblStylePr w:type="band1Horz">
      <w:tblPr/>
      <w:tcPr>
        <w:shd w:val="clear" w:color="auto" w:fill="FA594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EDD4" w:themeFill="accent2" w:themeFillTint="33"/>
    </w:tcPr>
    <w:tblStylePr w:type="firstRow">
      <w:rPr>
        <w:b/>
        <w:bCs/>
      </w:rPr>
      <w:tblPr/>
      <w:tcPr>
        <w:shd w:val="clear" w:color="auto" w:fill="9DDCA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DCA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3623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36230" w:themeFill="accent2" w:themeFillShade="BF"/>
      </w:tcPr>
    </w:tblStylePr>
    <w:tblStylePr w:type="band1Vert">
      <w:tblPr/>
      <w:tcPr>
        <w:shd w:val="clear" w:color="auto" w:fill="85D395" w:themeFill="accent2" w:themeFillTint="7F"/>
      </w:tcPr>
    </w:tblStylePr>
    <w:tblStylePr w:type="band1Horz">
      <w:tblPr/>
      <w:tcPr>
        <w:shd w:val="clear" w:color="auto" w:fill="85D395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E3FF" w:themeFill="accent3" w:themeFillTint="33"/>
    </w:tcPr>
    <w:tblStylePr w:type="firstRow">
      <w:rPr>
        <w:b/>
        <w:bCs/>
      </w:rPr>
      <w:tblPr/>
      <w:tcPr>
        <w:shd w:val="clear" w:color="auto" w:fill="7AC8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AC8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4E8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4E85" w:themeFill="accent3" w:themeFillShade="BF"/>
      </w:tcPr>
    </w:tblStylePr>
    <w:tblStylePr w:type="band1Vert">
      <w:tblPr/>
      <w:tcPr>
        <w:shd w:val="clear" w:color="auto" w:fill="59BBFF" w:themeFill="accent3" w:themeFillTint="7F"/>
      </w:tcPr>
    </w:tblStylePr>
    <w:tblStylePr w:type="band1Horz">
      <w:tblPr/>
      <w:tcPr>
        <w:shd w:val="clear" w:color="auto" w:fill="59BBFF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8DDD2" w:themeFill="accent4" w:themeFillTint="33"/>
    </w:tcPr>
    <w:tblStylePr w:type="firstRow">
      <w:rPr>
        <w:b/>
        <w:bCs/>
      </w:rPr>
      <w:tblPr/>
      <w:tcPr>
        <w:shd w:val="clear" w:color="auto" w:fill="F1BCA6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CA6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A7411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A74119" w:themeFill="accent4" w:themeFillShade="BF"/>
      </w:tcPr>
    </w:tblStylePr>
    <w:tblStylePr w:type="band1Vert">
      <w:tblPr/>
      <w:tcPr>
        <w:shd w:val="clear" w:color="auto" w:fill="EEAB91" w:themeFill="accent4" w:themeFillTint="7F"/>
      </w:tcPr>
    </w:tblStylePr>
    <w:tblStylePr w:type="band1Horz">
      <w:tblPr/>
      <w:tcPr>
        <w:shd w:val="clear" w:color="auto" w:fill="EEAB91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3EE" w:themeFill="accent5" w:themeFillTint="33"/>
    </w:tcPr>
    <w:tblStylePr w:type="firstRow">
      <w:rPr>
        <w:b/>
        <w:bCs/>
      </w:rPr>
      <w:tblPr/>
      <w:tcPr>
        <w:shd w:val="clear" w:color="auto" w:fill="C0A7DD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A7DD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B2B6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B2B6F" w:themeFill="accent5" w:themeFillShade="BF"/>
      </w:tcPr>
    </w:tblStylePr>
    <w:tblStylePr w:type="band1Vert">
      <w:tblPr/>
      <w:tcPr>
        <w:shd w:val="clear" w:color="auto" w:fill="B192D4" w:themeFill="accent5" w:themeFillTint="7F"/>
      </w:tcPr>
    </w:tblStylePr>
    <w:tblStylePr w:type="band1Horz">
      <w:tblPr/>
      <w:tcPr>
        <w:shd w:val="clear" w:color="auto" w:fill="B192D4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FD7" w:themeFill="accent6" w:themeFillTint="33"/>
    </w:tcPr>
    <w:tblStylePr w:type="firstRow">
      <w:rPr>
        <w:b/>
        <w:bCs/>
      </w:rPr>
      <w:tblPr/>
      <w:tcPr>
        <w:shd w:val="clear" w:color="auto" w:fill="FBDFA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FA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DA8E0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DA8E09" w:themeFill="accent6" w:themeFillShade="BF"/>
      </w:tcPr>
    </w:tblStylePr>
    <w:tblStylePr w:type="band1Vert">
      <w:tblPr/>
      <w:tcPr>
        <w:shd w:val="clear" w:color="auto" w:fill="FBD89C" w:themeFill="accent6" w:themeFillTint="7F"/>
      </w:tcPr>
    </w:tblStylePr>
    <w:tblStylePr w:type="band1Horz">
      <w:tblPr/>
      <w:tcPr>
        <w:shd w:val="clear" w:color="auto" w:fill="FBD89C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56933" w:themeFill="accent2" w:themeFillShade="CC"/>
      </w:tcPr>
    </w:tblStylePr>
    <w:tblStylePr w:type="lastRow">
      <w:rPr>
        <w:b/>
        <w:bCs/>
        <w:color w:val="25693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DED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56933" w:themeFill="accent2" w:themeFillShade="CC"/>
      </w:tcPr>
    </w:tblStylePr>
    <w:tblStylePr w:type="lastRow">
      <w:rPr>
        <w:b/>
        <w:bCs/>
        <w:color w:val="25693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ACA6" w:themeFill="accent1" w:themeFillTint="3F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F6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56933" w:themeFill="accent2" w:themeFillShade="CC"/>
      </w:tcPr>
    </w:tblStylePr>
    <w:tblStylePr w:type="lastRow">
      <w:rPr>
        <w:b/>
        <w:bCs/>
        <w:color w:val="25693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E9CA" w:themeFill="accent2" w:themeFillTint="3F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1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2451B" w:themeFill="accent4" w:themeFillShade="CC"/>
      </w:tcPr>
    </w:tblStylePr>
    <w:tblStylePr w:type="lastRow">
      <w:rPr>
        <w:b/>
        <w:bCs/>
        <w:color w:val="B2451B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DDFF" w:themeFill="accent3" w:themeFillTint="3F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EE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8E" w:themeFill="accent3" w:themeFillShade="CC"/>
      </w:tcPr>
    </w:tblStylePr>
    <w:tblStylePr w:type="lastRow">
      <w:rPr>
        <w:b/>
        <w:bCs/>
        <w:color w:val="00548E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5C8" w:themeFill="accent4" w:themeFillTint="3F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9F6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99709" w:themeFill="accent6" w:themeFillShade="CC"/>
      </w:tcPr>
    </w:tblStylePr>
    <w:tblStylePr w:type="lastRow">
      <w:rPr>
        <w:b/>
        <w:bCs/>
        <w:color w:val="E99709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C9EA" w:themeFill="accent5" w:themeFillTint="3F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7E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02E76" w:themeFill="accent5" w:themeFillShade="CC"/>
      </w:tcPr>
    </w:tblStylePr>
    <w:tblStylePr w:type="lastRow">
      <w:rPr>
        <w:b/>
        <w:bCs/>
        <w:color w:val="502E7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BCD" w:themeFill="accent6" w:themeFillTint="3F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F844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F844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F8440" w:themeColor="accent2"/>
        <w:left w:val="single" w:sz="4" w:space="0" w:color="8B0E04" w:themeColor="accent1"/>
        <w:bottom w:val="single" w:sz="4" w:space="0" w:color="8B0E04" w:themeColor="accent1"/>
        <w:right w:val="single" w:sz="4" w:space="0" w:color="8B0E0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DED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F844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30802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30802" w:themeColor="accent1" w:themeShade="99"/>
          <w:insideV w:val="nil"/>
        </w:tcBorders>
        <w:shd w:val="clear" w:color="auto" w:fill="530802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0802" w:themeFill="accent1" w:themeFillShade="99"/>
      </w:tcPr>
    </w:tblStylePr>
    <w:tblStylePr w:type="band1Vert">
      <w:tblPr/>
      <w:tcPr>
        <w:shd w:val="clear" w:color="auto" w:fill="FB7970" w:themeFill="accent1" w:themeFillTint="66"/>
      </w:tcPr>
    </w:tblStylePr>
    <w:tblStylePr w:type="band1Horz">
      <w:tblPr/>
      <w:tcPr>
        <w:shd w:val="clear" w:color="auto" w:fill="FA594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F8440" w:themeColor="accent2"/>
        <w:left w:val="single" w:sz="4" w:space="0" w:color="2F8440" w:themeColor="accent2"/>
        <w:bottom w:val="single" w:sz="4" w:space="0" w:color="2F8440" w:themeColor="accent2"/>
        <w:right w:val="single" w:sz="4" w:space="0" w:color="2F844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F6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F844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C4F26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C4F26" w:themeColor="accent2" w:themeShade="99"/>
          <w:insideV w:val="nil"/>
        </w:tcBorders>
        <w:shd w:val="clear" w:color="auto" w:fill="1C4F26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4F26" w:themeFill="accent2" w:themeFillShade="99"/>
      </w:tcPr>
    </w:tblStylePr>
    <w:tblStylePr w:type="band1Vert">
      <w:tblPr/>
      <w:tcPr>
        <w:shd w:val="clear" w:color="auto" w:fill="9DDCA9" w:themeFill="accent2" w:themeFillTint="66"/>
      </w:tcPr>
    </w:tblStylePr>
    <w:tblStylePr w:type="band1Horz">
      <w:tblPr/>
      <w:tcPr>
        <w:shd w:val="clear" w:color="auto" w:fill="85D395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E5823" w:themeColor="accent4"/>
        <w:left w:val="single" w:sz="4" w:space="0" w:color="006AB2" w:themeColor="accent3"/>
        <w:bottom w:val="single" w:sz="4" w:space="0" w:color="006AB2" w:themeColor="accent3"/>
        <w:right w:val="single" w:sz="4" w:space="0" w:color="006AB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1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582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F6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F6A" w:themeColor="accent3" w:themeShade="99"/>
          <w:insideV w:val="nil"/>
        </w:tcBorders>
        <w:shd w:val="clear" w:color="auto" w:fill="003F6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6A" w:themeFill="accent3" w:themeFillShade="99"/>
      </w:tcPr>
    </w:tblStylePr>
    <w:tblStylePr w:type="band1Vert">
      <w:tblPr/>
      <w:tcPr>
        <w:shd w:val="clear" w:color="auto" w:fill="7AC8FF" w:themeFill="accent3" w:themeFillTint="66"/>
      </w:tcPr>
    </w:tblStylePr>
    <w:tblStylePr w:type="band1Horz">
      <w:tblPr/>
      <w:tcPr>
        <w:shd w:val="clear" w:color="auto" w:fill="59BBF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AB2" w:themeColor="accent3"/>
        <w:left w:val="single" w:sz="4" w:space="0" w:color="DE5823" w:themeColor="accent4"/>
        <w:bottom w:val="single" w:sz="4" w:space="0" w:color="DE5823" w:themeColor="accent4"/>
        <w:right w:val="single" w:sz="4" w:space="0" w:color="DE582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EE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AB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341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3414" w:themeColor="accent4" w:themeShade="99"/>
          <w:insideV w:val="nil"/>
        </w:tcBorders>
        <w:shd w:val="clear" w:color="auto" w:fill="85341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3414" w:themeFill="accent4" w:themeFillShade="99"/>
      </w:tcPr>
    </w:tblStylePr>
    <w:tblStylePr w:type="band1Vert">
      <w:tblPr/>
      <w:tcPr>
        <w:shd w:val="clear" w:color="auto" w:fill="F1BCA6" w:themeFill="accent4" w:themeFillTint="66"/>
      </w:tcPr>
    </w:tblStylePr>
    <w:tblStylePr w:type="band1Horz">
      <w:tblPr/>
      <w:tcPr>
        <w:shd w:val="clear" w:color="auto" w:fill="EEAB9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B239" w:themeColor="accent6"/>
        <w:left w:val="single" w:sz="4" w:space="0" w:color="653A95" w:themeColor="accent5"/>
        <w:bottom w:val="single" w:sz="4" w:space="0" w:color="653A95" w:themeColor="accent5"/>
        <w:right w:val="single" w:sz="4" w:space="0" w:color="653A9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9F6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B23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C225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C2259" w:themeColor="accent5" w:themeShade="99"/>
          <w:insideV w:val="nil"/>
        </w:tcBorders>
        <w:shd w:val="clear" w:color="auto" w:fill="3C225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2259" w:themeFill="accent5" w:themeFillShade="99"/>
      </w:tcPr>
    </w:tblStylePr>
    <w:tblStylePr w:type="band1Vert">
      <w:tblPr/>
      <w:tcPr>
        <w:shd w:val="clear" w:color="auto" w:fill="C0A7DD" w:themeFill="accent5" w:themeFillTint="66"/>
      </w:tcPr>
    </w:tblStylePr>
    <w:tblStylePr w:type="band1Horz">
      <w:tblPr/>
      <w:tcPr>
        <w:shd w:val="clear" w:color="auto" w:fill="B192D4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53A95" w:themeColor="accent5"/>
        <w:left w:val="single" w:sz="4" w:space="0" w:color="F7B239" w:themeColor="accent6"/>
        <w:bottom w:val="single" w:sz="4" w:space="0" w:color="F7B239" w:themeColor="accent6"/>
        <w:right w:val="single" w:sz="4" w:space="0" w:color="F7B23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7E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53A9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F7107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F7107" w:themeColor="accent6" w:themeShade="99"/>
          <w:insideV w:val="nil"/>
        </w:tcBorders>
        <w:shd w:val="clear" w:color="auto" w:fill="AF7107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7107" w:themeFill="accent6" w:themeFillShade="99"/>
      </w:tcPr>
    </w:tblStylePr>
    <w:tblStylePr w:type="band1Vert">
      <w:tblPr/>
      <w:tcPr>
        <w:shd w:val="clear" w:color="auto" w:fill="FBDFAF" w:themeFill="accent6" w:themeFillTint="66"/>
      </w:tcPr>
    </w:tblStylePr>
    <w:tblStylePr w:type="band1Horz">
      <w:tblPr/>
      <w:tcPr>
        <w:shd w:val="clear" w:color="auto" w:fill="FBD89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EF5304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F5304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F5304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F53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F5304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B0E0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50602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70A0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70A0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0A0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0A03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F844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7411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3623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3623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623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623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6AB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5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4E8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4E8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8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8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582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2B1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7411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7411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411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4119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53A9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1D4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B2B6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B2B6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2B6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2B6F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B23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15E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A8E0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A8E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8E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8E09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F5304"/>
  </w:style>
  <w:style w:type="character" w:customStyle="1" w:styleId="DateChar">
    <w:name w:val="Date Char"/>
    <w:basedOn w:val="DefaultParagraphFont"/>
    <w:link w:val="Date"/>
    <w:uiPriority w:val="99"/>
    <w:semiHidden/>
    <w:rsid w:val="00EF5304"/>
  </w:style>
  <w:style w:type="paragraph" w:styleId="DocumentMap">
    <w:name w:val="Document Map"/>
    <w:basedOn w:val="Normal"/>
    <w:link w:val="DocumentMapChar"/>
    <w:uiPriority w:val="99"/>
    <w:semiHidden/>
    <w:unhideWhenUsed/>
    <w:rsid w:val="00EF5304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F5304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EF5304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EF5304"/>
  </w:style>
  <w:style w:type="character" w:styleId="Emphasis">
    <w:name w:val="Emphasis"/>
    <w:basedOn w:val="DefaultParagraphFont"/>
    <w:uiPriority w:val="20"/>
    <w:semiHidden/>
    <w:qFormat/>
    <w:rsid w:val="00EF5304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EF530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F5304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F5304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EF5304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F5304"/>
    <w:rPr>
      <w:color w:val="653A95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EF5304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F5304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F5304"/>
    <w:rPr>
      <w:sz w:val="22"/>
      <w:szCs w:val="20"/>
    </w:rPr>
  </w:style>
  <w:style w:type="table" w:styleId="GridTable1Light">
    <w:name w:val="Grid Table 1 Light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B7970" w:themeColor="accent1" w:themeTint="66"/>
        <w:left w:val="single" w:sz="4" w:space="0" w:color="FB7970" w:themeColor="accent1" w:themeTint="66"/>
        <w:bottom w:val="single" w:sz="4" w:space="0" w:color="FB7970" w:themeColor="accent1" w:themeTint="66"/>
        <w:right w:val="single" w:sz="4" w:space="0" w:color="FB7970" w:themeColor="accent1" w:themeTint="66"/>
        <w:insideH w:val="single" w:sz="4" w:space="0" w:color="FB7970" w:themeColor="accent1" w:themeTint="66"/>
        <w:insideV w:val="single" w:sz="4" w:space="0" w:color="FB7970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8372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8372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9DDCA9" w:themeColor="accent2" w:themeTint="66"/>
        <w:left w:val="single" w:sz="4" w:space="0" w:color="9DDCA9" w:themeColor="accent2" w:themeTint="66"/>
        <w:bottom w:val="single" w:sz="4" w:space="0" w:color="9DDCA9" w:themeColor="accent2" w:themeTint="66"/>
        <w:right w:val="single" w:sz="4" w:space="0" w:color="9DDCA9" w:themeColor="accent2" w:themeTint="66"/>
        <w:insideH w:val="single" w:sz="4" w:space="0" w:color="9DDCA9" w:themeColor="accent2" w:themeTint="66"/>
        <w:insideV w:val="single" w:sz="4" w:space="0" w:color="9DDCA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6CCA7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CA7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7AC8FF" w:themeColor="accent3" w:themeTint="66"/>
        <w:left w:val="single" w:sz="4" w:space="0" w:color="7AC8FF" w:themeColor="accent3" w:themeTint="66"/>
        <w:bottom w:val="single" w:sz="4" w:space="0" w:color="7AC8FF" w:themeColor="accent3" w:themeTint="66"/>
        <w:right w:val="single" w:sz="4" w:space="0" w:color="7AC8FF" w:themeColor="accent3" w:themeTint="66"/>
        <w:insideH w:val="single" w:sz="4" w:space="0" w:color="7AC8FF" w:themeColor="accent3" w:themeTint="66"/>
        <w:insideV w:val="single" w:sz="4" w:space="0" w:color="7AC8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37AD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7AD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1BCA6" w:themeColor="accent4" w:themeTint="66"/>
        <w:left w:val="single" w:sz="4" w:space="0" w:color="F1BCA6" w:themeColor="accent4" w:themeTint="66"/>
        <w:bottom w:val="single" w:sz="4" w:space="0" w:color="F1BCA6" w:themeColor="accent4" w:themeTint="66"/>
        <w:right w:val="single" w:sz="4" w:space="0" w:color="F1BCA6" w:themeColor="accent4" w:themeTint="66"/>
        <w:insideH w:val="single" w:sz="4" w:space="0" w:color="F1BCA6" w:themeColor="accent4" w:themeTint="66"/>
        <w:insideV w:val="single" w:sz="4" w:space="0" w:color="F1BCA6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EB9A7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A7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C0A7DD" w:themeColor="accent5" w:themeTint="66"/>
        <w:left w:val="single" w:sz="4" w:space="0" w:color="C0A7DD" w:themeColor="accent5" w:themeTint="66"/>
        <w:bottom w:val="single" w:sz="4" w:space="0" w:color="C0A7DD" w:themeColor="accent5" w:themeTint="66"/>
        <w:right w:val="single" w:sz="4" w:space="0" w:color="C0A7DD" w:themeColor="accent5" w:themeTint="66"/>
        <w:insideH w:val="single" w:sz="4" w:space="0" w:color="C0A7DD" w:themeColor="accent5" w:themeTint="66"/>
        <w:insideV w:val="single" w:sz="4" w:space="0" w:color="C0A7DD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17CC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17CC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BDFAF" w:themeColor="accent6" w:themeTint="66"/>
        <w:left w:val="single" w:sz="4" w:space="0" w:color="FBDFAF" w:themeColor="accent6" w:themeTint="66"/>
        <w:bottom w:val="single" w:sz="4" w:space="0" w:color="FBDFAF" w:themeColor="accent6" w:themeTint="66"/>
        <w:right w:val="single" w:sz="4" w:space="0" w:color="FBDFAF" w:themeColor="accent6" w:themeTint="66"/>
        <w:insideH w:val="single" w:sz="4" w:space="0" w:color="FBDFAF" w:themeColor="accent6" w:themeTint="66"/>
        <w:insideV w:val="single" w:sz="4" w:space="0" w:color="FBDFA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D08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D08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F83728" w:themeColor="accent1" w:themeTint="99"/>
        <w:bottom w:val="single" w:sz="2" w:space="0" w:color="F83728" w:themeColor="accent1" w:themeTint="99"/>
        <w:insideH w:val="single" w:sz="2" w:space="0" w:color="F83728" w:themeColor="accent1" w:themeTint="99"/>
        <w:insideV w:val="single" w:sz="2" w:space="0" w:color="F8372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8372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8372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6CCA7F" w:themeColor="accent2" w:themeTint="99"/>
        <w:bottom w:val="single" w:sz="2" w:space="0" w:color="6CCA7F" w:themeColor="accent2" w:themeTint="99"/>
        <w:insideH w:val="single" w:sz="2" w:space="0" w:color="6CCA7F" w:themeColor="accent2" w:themeTint="99"/>
        <w:insideV w:val="single" w:sz="2" w:space="0" w:color="6CCA7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CA7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CA7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37ADFF" w:themeColor="accent3" w:themeTint="99"/>
        <w:bottom w:val="single" w:sz="2" w:space="0" w:color="37ADFF" w:themeColor="accent3" w:themeTint="99"/>
        <w:insideH w:val="single" w:sz="2" w:space="0" w:color="37ADFF" w:themeColor="accent3" w:themeTint="99"/>
        <w:insideV w:val="single" w:sz="2" w:space="0" w:color="37AD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7AD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7AD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EB9A7A" w:themeColor="accent4" w:themeTint="99"/>
        <w:bottom w:val="single" w:sz="2" w:space="0" w:color="EB9A7A" w:themeColor="accent4" w:themeTint="99"/>
        <w:insideH w:val="single" w:sz="2" w:space="0" w:color="EB9A7A" w:themeColor="accent4" w:themeTint="99"/>
        <w:insideV w:val="single" w:sz="2" w:space="0" w:color="EB9A7A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B9A7A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A7A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A17CCC" w:themeColor="accent5" w:themeTint="99"/>
        <w:bottom w:val="single" w:sz="2" w:space="0" w:color="A17CCC" w:themeColor="accent5" w:themeTint="99"/>
        <w:insideH w:val="single" w:sz="2" w:space="0" w:color="A17CCC" w:themeColor="accent5" w:themeTint="99"/>
        <w:insideV w:val="single" w:sz="2" w:space="0" w:color="A17CC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17CC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17CC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2" w:space="0" w:color="FAD088" w:themeColor="accent6" w:themeTint="99"/>
        <w:bottom w:val="single" w:sz="2" w:space="0" w:color="FAD088" w:themeColor="accent6" w:themeTint="99"/>
        <w:insideH w:val="single" w:sz="2" w:space="0" w:color="FAD088" w:themeColor="accent6" w:themeTint="99"/>
        <w:insideV w:val="single" w:sz="2" w:space="0" w:color="FAD088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D088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D088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GridTable3">
    <w:name w:val="Grid Table 3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83728" w:themeColor="accent1" w:themeTint="99"/>
        <w:left w:val="single" w:sz="4" w:space="0" w:color="F83728" w:themeColor="accent1" w:themeTint="99"/>
        <w:bottom w:val="single" w:sz="4" w:space="0" w:color="F83728" w:themeColor="accent1" w:themeTint="99"/>
        <w:right w:val="single" w:sz="4" w:space="0" w:color="F83728" w:themeColor="accent1" w:themeTint="99"/>
        <w:insideH w:val="single" w:sz="4" w:space="0" w:color="F83728" w:themeColor="accent1" w:themeTint="99"/>
        <w:insideV w:val="single" w:sz="4" w:space="0" w:color="F8372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  <w:tblStylePr w:type="neCell">
      <w:tblPr/>
      <w:tcPr>
        <w:tcBorders>
          <w:bottom w:val="single" w:sz="4" w:space="0" w:color="F83728" w:themeColor="accent1" w:themeTint="99"/>
        </w:tcBorders>
      </w:tcPr>
    </w:tblStylePr>
    <w:tblStylePr w:type="nwCell">
      <w:tblPr/>
      <w:tcPr>
        <w:tcBorders>
          <w:bottom w:val="single" w:sz="4" w:space="0" w:color="F83728" w:themeColor="accent1" w:themeTint="99"/>
        </w:tcBorders>
      </w:tcPr>
    </w:tblStylePr>
    <w:tblStylePr w:type="seCell">
      <w:tblPr/>
      <w:tcPr>
        <w:tcBorders>
          <w:top w:val="single" w:sz="4" w:space="0" w:color="F83728" w:themeColor="accent1" w:themeTint="99"/>
        </w:tcBorders>
      </w:tcPr>
    </w:tblStylePr>
    <w:tblStylePr w:type="swCell">
      <w:tblPr/>
      <w:tcPr>
        <w:tcBorders>
          <w:top w:val="single" w:sz="4" w:space="0" w:color="F8372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CCA7F" w:themeColor="accent2" w:themeTint="99"/>
        <w:left w:val="single" w:sz="4" w:space="0" w:color="6CCA7F" w:themeColor="accent2" w:themeTint="99"/>
        <w:bottom w:val="single" w:sz="4" w:space="0" w:color="6CCA7F" w:themeColor="accent2" w:themeTint="99"/>
        <w:right w:val="single" w:sz="4" w:space="0" w:color="6CCA7F" w:themeColor="accent2" w:themeTint="99"/>
        <w:insideH w:val="single" w:sz="4" w:space="0" w:color="6CCA7F" w:themeColor="accent2" w:themeTint="99"/>
        <w:insideV w:val="single" w:sz="4" w:space="0" w:color="6CCA7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  <w:tblStylePr w:type="neCell">
      <w:tblPr/>
      <w:tcPr>
        <w:tcBorders>
          <w:bottom w:val="single" w:sz="4" w:space="0" w:color="6CCA7F" w:themeColor="accent2" w:themeTint="99"/>
        </w:tcBorders>
      </w:tcPr>
    </w:tblStylePr>
    <w:tblStylePr w:type="nwCell">
      <w:tblPr/>
      <w:tcPr>
        <w:tcBorders>
          <w:bottom w:val="single" w:sz="4" w:space="0" w:color="6CCA7F" w:themeColor="accent2" w:themeTint="99"/>
        </w:tcBorders>
      </w:tcPr>
    </w:tblStylePr>
    <w:tblStylePr w:type="seCell">
      <w:tblPr/>
      <w:tcPr>
        <w:tcBorders>
          <w:top w:val="single" w:sz="4" w:space="0" w:color="6CCA7F" w:themeColor="accent2" w:themeTint="99"/>
        </w:tcBorders>
      </w:tcPr>
    </w:tblStylePr>
    <w:tblStylePr w:type="swCell">
      <w:tblPr/>
      <w:tcPr>
        <w:tcBorders>
          <w:top w:val="single" w:sz="4" w:space="0" w:color="6CCA7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37ADFF" w:themeColor="accent3" w:themeTint="99"/>
        <w:left w:val="single" w:sz="4" w:space="0" w:color="37ADFF" w:themeColor="accent3" w:themeTint="99"/>
        <w:bottom w:val="single" w:sz="4" w:space="0" w:color="37ADFF" w:themeColor="accent3" w:themeTint="99"/>
        <w:right w:val="single" w:sz="4" w:space="0" w:color="37ADFF" w:themeColor="accent3" w:themeTint="99"/>
        <w:insideH w:val="single" w:sz="4" w:space="0" w:color="37ADFF" w:themeColor="accent3" w:themeTint="99"/>
        <w:insideV w:val="single" w:sz="4" w:space="0" w:color="37AD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  <w:tblStylePr w:type="neCell">
      <w:tblPr/>
      <w:tcPr>
        <w:tcBorders>
          <w:bottom w:val="single" w:sz="4" w:space="0" w:color="37ADFF" w:themeColor="accent3" w:themeTint="99"/>
        </w:tcBorders>
      </w:tcPr>
    </w:tblStylePr>
    <w:tblStylePr w:type="nwCell">
      <w:tblPr/>
      <w:tcPr>
        <w:tcBorders>
          <w:bottom w:val="single" w:sz="4" w:space="0" w:color="37ADFF" w:themeColor="accent3" w:themeTint="99"/>
        </w:tcBorders>
      </w:tcPr>
    </w:tblStylePr>
    <w:tblStylePr w:type="seCell">
      <w:tblPr/>
      <w:tcPr>
        <w:tcBorders>
          <w:top w:val="single" w:sz="4" w:space="0" w:color="37ADFF" w:themeColor="accent3" w:themeTint="99"/>
        </w:tcBorders>
      </w:tcPr>
    </w:tblStylePr>
    <w:tblStylePr w:type="swCell">
      <w:tblPr/>
      <w:tcPr>
        <w:tcBorders>
          <w:top w:val="single" w:sz="4" w:space="0" w:color="37ADFF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EB9A7A" w:themeColor="accent4" w:themeTint="99"/>
        <w:left w:val="single" w:sz="4" w:space="0" w:color="EB9A7A" w:themeColor="accent4" w:themeTint="99"/>
        <w:bottom w:val="single" w:sz="4" w:space="0" w:color="EB9A7A" w:themeColor="accent4" w:themeTint="99"/>
        <w:right w:val="single" w:sz="4" w:space="0" w:color="EB9A7A" w:themeColor="accent4" w:themeTint="99"/>
        <w:insideH w:val="single" w:sz="4" w:space="0" w:color="EB9A7A" w:themeColor="accent4" w:themeTint="99"/>
        <w:insideV w:val="single" w:sz="4" w:space="0" w:color="EB9A7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  <w:tblStylePr w:type="neCell">
      <w:tblPr/>
      <w:tcPr>
        <w:tcBorders>
          <w:bottom w:val="single" w:sz="4" w:space="0" w:color="EB9A7A" w:themeColor="accent4" w:themeTint="99"/>
        </w:tcBorders>
      </w:tcPr>
    </w:tblStylePr>
    <w:tblStylePr w:type="nwCell">
      <w:tblPr/>
      <w:tcPr>
        <w:tcBorders>
          <w:bottom w:val="single" w:sz="4" w:space="0" w:color="EB9A7A" w:themeColor="accent4" w:themeTint="99"/>
        </w:tcBorders>
      </w:tcPr>
    </w:tblStylePr>
    <w:tblStylePr w:type="seCell">
      <w:tblPr/>
      <w:tcPr>
        <w:tcBorders>
          <w:top w:val="single" w:sz="4" w:space="0" w:color="EB9A7A" w:themeColor="accent4" w:themeTint="99"/>
        </w:tcBorders>
      </w:tcPr>
    </w:tblStylePr>
    <w:tblStylePr w:type="swCell">
      <w:tblPr/>
      <w:tcPr>
        <w:tcBorders>
          <w:top w:val="single" w:sz="4" w:space="0" w:color="EB9A7A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A17CCC" w:themeColor="accent5" w:themeTint="99"/>
        <w:left w:val="single" w:sz="4" w:space="0" w:color="A17CCC" w:themeColor="accent5" w:themeTint="99"/>
        <w:bottom w:val="single" w:sz="4" w:space="0" w:color="A17CCC" w:themeColor="accent5" w:themeTint="99"/>
        <w:right w:val="single" w:sz="4" w:space="0" w:color="A17CCC" w:themeColor="accent5" w:themeTint="99"/>
        <w:insideH w:val="single" w:sz="4" w:space="0" w:color="A17CCC" w:themeColor="accent5" w:themeTint="99"/>
        <w:insideV w:val="single" w:sz="4" w:space="0" w:color="A17CC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  <w:tblStylePr w:type="neCell">
      <w:tblPr/>
      <w:tcPr>
        <w:tcBorders>
          <w:bottom w:val="single" w:sz="4" w:space="0" w:color="A17CCC" w:themeColor="accent5" w:themeTint="99"/>
        </w:tcBorders>
      </w:tcPr>
    </w:tblStylePr>
    <w:tblStylePr w:type="nwCell">
      <w:tblPr/>
      <w:tcPr>
        <w:tcBorders>
          <w:bottom w:val="single" w:sz="4" w:space="0" w:color="A17CCC" w:themeColor="accent5" w:themeTint="99"/>
        </w:tcBorders>
      </w:tcPr>
    </w:tblStylePr>
    <w:tblStylePr w:type="seCell">
      <w:tblPr/>
      <w:tcPr>
        <w:tcBorders>
          <w:top w:val="single" w:sz="4" w:space="0" w:color="A17CCC" w:themeColor="accent5" w:themeTint="99"/>
        </w:tcBorders>
      </w:tcPr>
    </w:tblStylePr>
    <w:tblStylePr w:type="swCell">
      <w:tblPr/>
      <w:tcPr>
        <w:tcBorders>
          <w:top w:val="single" w:sz="4" w:space="0" w:color="A17CCC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AD088" w:themeColor="accent6" w:themeTint="99"/>
        <w:left w:val="single" w:sz="4" w:space="0" w:color="FAD088" w:themeColor="accent6" w:themeTint="99"/>
        <w:bottom w:val="single" w:sz="4" w:space="0" w:color="FAD088" w:themeColor="accent6" w:themeTint="99"/>
        <w:right w:val="single" w:sz="4" w:space="0" w:color="FAD088" w:themeColor="accent6" w:themeTint="99"/>
        <w:insideH w:val="single" w:sz="4" w:space="0" w:color="FAD088" w:themeColor="accent6" w:themeTint="99"/>
        <w:insideV w:val="single" w:sz="4" w:space="0" w:color="FAD08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  <w:tblStylePr w:type="neCell">
      <w:tblPr/>
      <w:tcPr>
        <w:tcBorders>
          <w:bottom w:val="single" w:sz="4" w:space="0" w:color="FAD088" w:themeColor="accent6" w:themeTint="99"/>
        </w:tcBorders>
      </w:tcPr>
    </w:tblStylePr>
    <w:tblStylePr w:type="nwCell">
      <w:tblPr/>
      <w:tcPr>
        <w:tcBorders>
          <w:bottom w:val="single" w:sz="4" w:space="0" w:color="FAD088" w:themeColor="accent6" w:themeTint="99"/>
        </w:tcBorders>
      </w:tcPr>
    </w:tblStylePr>
    <w:tblStylePr w:type="seCell">
      <w:tblPr/>
      <w:tcPr>
        <w:tcBorders>
          <w:top w:val="single" w:sz="4" w:space="0" w:color="FAD088" w:themeColor="accent6" w:themeTint="99"/>
        </w:tcBorders>
      </w:tcPr>
    </w:tblStylePr>
    <w:tblStylePr w:type="swCell">
      <w:tblPr/>
      <w:tcPr>
        <w:tcBorders>
          <w:top w:val="single" w:sz="4" w:space="0" w:color="FAD088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83728" w:themeColor="accent1" w:themeTint="99"/>
        <w:left w:val="single" w:sz="4" w:space="0" w:color="F83728" w:themeColor="accent1" w:themeTint="99"/>
        <w:bottom w:val="single" w:sz="4" w:space="0" w:color="F83728" w:themeColor="accent1" w:themeTint="99"/>
        <w:right w:val="single" w:sz="4" w:space="0" w:color="F83728" w:themeColor="accent1" w:themeTint="99"/>
        <w:insideH w:val="single" w:sz="4" w:space="0" w:color="F83728" w:themeColor="accent1" w:themeTint="99"/>
        <w:insideV w:val="single" w:sz="4" w:space="0" w:color="F8372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B0E04" w:themeColor="accent1"/>
          <w:left w:val="single" w:sz="4" w:space="0" w:color="8B0E04" w:themeColor="accent1"/>
          <w:bottom w:val="single" w:sz="4" w:space="0" w:color="8B0E04" w:themeColor="accent1"/>
          <w:right w:val="single" w:sz="4" w:space="0" w:color="8B0E04" w:themeColor="accent1"/>
          <w:insideH w:val="nil"/>
          <w:insideV w:val="nil"/>
        </w:tcBorders>
        <w:shd w:val="clear" w:color="auto" w:fill="8B0E04" w:themeFill="accent1"/>
      </w:tcPr>
    </w:tblStylePr>
    <w:tblStylePr w:type="lastRow">
      <w:rPr>
        <w:b/>
        <w:bCs/>
      </w:rPr>
      <w:tblPr/>
      <w:tcPr>
        <w:tcBorders>
          <w:top w:val="double" w:sz="4" w:space="0" w:color="8B0E0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CCA7F" w:themeColor="accent2" w:themeTint="99"/>
        <w:left w:val="single" w:sz="4" w:space="0" w:color="6CCA7F" w:themeColor="accent2" w:themeTint="99"/>
        <w:bottom w:val="single" w:sz="4" w:space="0" w:color="6CCA7F" w:themeColor="accent2" w:themeTint="99"/>
        <w:right w:val="single" w:sz="4" w:space="0" w:color="6CCA7F" w:themeColor="accent2" w:themeTint="99"/>
        <w:insideH w:val="single" w:sz="4" w:space="0" w:color="6CCA7F" w:themeColor="accent2" w:themeTint="99"/>
        <w:insideV w:val="single" w:sz="4" w:space="0" w:color="6CCA7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F8440" w:themeColor="accent2"/>
          <w:left w:val="single" w:sz="4" w:space="0" w:color="2F8440" w:themeColor="accent2"/>
          <w:bottom w:val="single" w:sz="4" w:space="0" w:color="2F8440" w:themeColor="accent2"/>
          <w:right w:val="single" w:sz="4" w:space="0" w:color="2F8440" w:themeColor="accent2"/>
          <w:insideH w:val="nil"/>
          <w:insideV w:val="nil"/>
        </w:tcBorders>
        <w:shd w:val="clear" w:color="auto" w:fill="2F8440" w:themeFill="accent2"/>
      </w:tcPr>
    </w:tblStylePr>
    <w:tblStylePr w:type="lastRow">
      <w:rPr>
        <w:b/>
        <w:bCs/>
      </w:rPr>
      <w:tblPr/>
      <w:tcPr>
        <w:tcBorders>
          <w:top w:val="double" w:sz="4" w:space="0" w:color="2F844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37ADFF" w:themeColor="accent3" w:themeTint="99"/>
        <w:left w:val="single" w:sz="4" w:space="0" w:color="37ADFF" w:themeColor="accent3" w:themeTint="99"/>
        <w:bottom w:val="single" w:sz="4" w:space="0" w:color="37ADFF" w:themeColor="accent3" w:themeTint="99"/>
        <w:right w:val="single" w:sz="4" w:space="0" w:color="37ADFF" w:themeColor="accent3" w:themeTint="99"/>
        <w:insideH w:val="single" w:sz="4" w:space="0" w:color="37ADFF" w:themeColor="accent3" w:themeTint="99"/>
        <w:insideV w:val="single" w:sz="4" w:space="0" w:color="37AD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AB2" w:themeColor="accent3"/>
          <w:left w:val="single" w:sz="4" w:space="0" w:color="006AB2" w:themeColor="accent3"/>
          <w:bottom w:val="single" w:sz="4" w:space="0" w:color="006AB2" w:themeColor="accent3"/>
          <w:right w:val="single" w:sz="4" w:space="0" w:color="006AB2" w:themeColor="accent3"/>
          <w:insideH w:val="nil"/>
          <w:insideV w:val="nil"/>
        </w:tcBorders>
        <w:shd w:val="clear" w:color="auto" w:fill="006AB2" w:themeFill="accent3"/>
      </w:tcPr>
    </w:tblStylePr>
    <w:tblStylePr w:type="lastRow">
      <w:rPr>
        <w:b/>
        <w:bCs/>
      </w:rPr>
      <w:tblPr/>
      <w:tcPr>
        <w:tcBorders>
          <w:top w:val="double" w:sz="4" w:space="0" w:color="006AB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EB9A7A" w:themeColor="accent4" w:themeTint="99"/>
        <w:left w:val="single" w:sz="4" w:space="0" w:color="EB9A7A" w:themeColor="accent4" w:themeTint="99"/>
        <w:bottom w:val="single" w:sz="4" w:space="0" w:color="EB9A7A" w:themeColor="accent4" w:themeTint="99"/>
        <w:right w:val="single" w:sz="4" w:space="0" w:color="EB9A7A" w:themeColor="accent4" w:themeTint="99"/>
        <w:insideH w:val="single" w:sz="4" w:space="0" w:color="EB9A7A" w:themeColor="accent4" w:themeTint="99"/>
        <w:insideV w:val="single" w:sz="4" w:space="0" w:color="EB9A7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5823" w:themeColor="accent4"/>
          <w:left w:val="single" w:sz="4" w:space="0" w:color="DE5823" w:themeColor="accent4"/>
          <w:bottom w:val="single" w:sz="4" w:space="0" w:color="DE5823" w:themeColor="accent4"/>
          <w:right w:val="single" w:sz="4" w:space="0" w:color="DE5823" w:themeColor="accent4"/>
          <w:insideH w:val="nil"/>
          <w:insideV w:val="nil"/>
        </w:tcBorders>
        <w:shd w:val="clear" w:color="auto" w:fill="DE5823" w:themeFill="accent4"/>
      </w:tcPr>
    </w:tblStylePr>
    <w:tblStylePr w:type="lastRow">
      <w:rPr>
        <w:b/>
        <w:bCs/>
      </w:rPr>
      <w:tblPr/>
      <w:tcPr>
        <w:tcBorders>
          <w:top w:val="double" w:sz="4" w:space="0" w:color="DE582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A17CCC" w:themeColor="accent5" w:themeTint="99"/>
        <w:left w:val="single" w:sz="4" w:space="0" w:color="A17CCC" w:themeColor="accent5" w:themeTint="99"/>
        <w:bottom w:val="single" w:sz="4" w:space="0" w:color="A17CCC" w:themeColor="accent5" w:themeTint="99"/>
        <w:right w:val="single" w:sz="4" w:space="0" w:color="A17CCC" w:themeColor="accent5" w:themeTint="99"/>
        <w:insideH w:val="single" w:sz="4" w:space="0" w:color="A17CCC" w:themeColor="accent5" w:themeTint="99"/>
        <w:insideV w:val="single" w:sz="4" w:space="0" w:color="A17CC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53A95" w:themeColor="accent5"/>
          <w:left w:val="single" w:sz="4" w:space="0" w:color="653A95" w:themeColor="accent5"/>
          <w:bottom w:val="single" w:sz="4" w:space="0" w:color="653A95" w:themeColor="accent5"/>
          <w:right w:val="single" w:sz="4" w:space="0" w:color="653A95" w:themeColor="accent5"/>
          <w:insideH w:val="nil"/>
          <w:insideV w:val="nil"/>
        </w:tcBorders>
        <w:shd w:val="clear" w:color="auto" w:fill="653A95" w:themeFill="accent5"/>
      </w:tcPr>
    </w:tblStylePr>
    <w:tblStylePr w:type="lastRow">
      <w:rPr>
        <w:b/>
        <w:bCs/>
      </w:rPr>
      <w:tblPr/>
      <w:tcPr>
        <w:tcBorders>
          <w:top w:val="double" w:sz="4" w:space="0" w:color="653A9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AD088" w:themeColor="accent6" w:themeTint="99"/>
        <w:left w:val="single" w:sz="4" w:space="0" w:color="FAD088" w:themeColor="accent6" w:themeTint="99"/>
        <w:bottom w:val="single" w:sz="4" w:space="0" w:color="FAD088" w:themeColor="accent6" w:themeTint="99"/>
        <w:right w:val="single" w:sz="4" w:space="0" w:color="FAD088" w:themeColor="accent6" w:themeTint="99"/>
        <w:insideH w:val="single" w:sz="4" w:space="0" w:color="FAD088" w:themeColor="accent6" w:themeTint="99"/>
        <w:insideV w:val="single" w:sz="4" w:space="0" w:color="FAD08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B239" w:themeColor="accent6"/>
          <w:left w:val="single" w:sz="4" w:space="0" w:color="F7B239" w:themeColor="accent6"/>
          <w:bottom w:val="single" w:sz="4" w:space="0" w:color="F7B239" w:themeColor="accent6"/>
          <w:right w:val="single" w:sz="4" w:space="0" w:color="F7B239" w:themeColor="accent6"/>
          <w:insideH w:val="nil"/>
          <w:insideV w:val="nil"/>
        </w:tcBorders>
        <w:shd w:val="clear" w:color="auto" w:fill="F7B239" w:themeFill="accent6"/>
      </w:tcPr>
    </w:tblStylePr>
    <w:tblStylePr w:type="lastRow">
      <w:rPr>
        <w:b/>
        <w:bCs/>
      </w:rPr>
      <w:tblPr/>
      <w:tcPr>
        <w:tcBorders>
          <w:top w:val="double" w:sz="4" w:space="0" w:color="F7B23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BCB7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B0E0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B0E0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B0E0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B0E04" w:themeFill="accent1"/>
      </w:tcPr>
    </w:tblStylePr>
    <w:tblStylePr w:type="band1Vert">
      <w:tblPr/>
      <w:tcPr>
        <w:shd w:val="clear" w:color="auto" w:fill="FB7970" w:themeFill="accent1" w:themeFillTint="66"/>
      </w:tcPr>
    </w:tblStylePr>
    <w:tblStylePr w:type="band1Horz">
      <w:tblPr/>
      <w:tcPr>
        <w:shd w:val="clear" w:color="auto" w:fill="FB7970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EDD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844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F844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F844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F8440" w:themeFill="accent2"/>
      </w:tcPr>
    </w:tblStylePr>
    <w:tblStylePr w:type="band1Vert">
      <w:tblPr/>
      <w:tcPr>
        <w:shd w:val="clear" w:color="auto" w:fill="9DDCA9" w:themeFill="accent2" w:themeFillTint="66"/>
      </w:tcPr>
    </w:tblStylePr>
    <w:tblStylePr w:type="band1Horz">
      <w:tblPr/>
      <w:tcPr>
        <w:shd w:val="clear" w:color="auto" w:fill="9DDCA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E3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AB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AB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6AB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6AB2" w:themeFill="accent3"/>
      </w:tcPr>
    </w:tblStylePr>
    <w:tblStylePr w:type="band1Vert">
      <w:tblPr/>
      <w:tcPr>
        <w:shd w:val="clear" w:color="auto" w:fill="7AC8FF" w:themeFill="accent3" w:themeFillTint="66"/>
      </w:tcPr>
    </w:tblStylePr>
    <w:tblStylePr w:type="band1Horz">
      <w:tblPr/>
      <w:tcPr>
        <w:shd w:val="clear" w:color="auto" w:fill="7AC8FF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DDD2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582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582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582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5823" w:themeFill="accent4"/>
      </w:tcPr>
    </w:tblStylePr>
    <w:tblStylePr w:type="band1Vert">
      <w:tblPr/>
      <w:tcPr>
        <w:shd w:val="clear" w:color="auto" w:fill="F1BCA6" w:themeFill="accent4" w:themeFillTint="66"/>
      </w:tcPr>
    </w:tblStylePr>
    <w:tblStylePr w:type="band1Horz">
      <w:tblPr/>
      <w:tcPr>
        <w:shd w:val="clear" w:color="auto" w:fill="F1BCA6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D3EE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53A9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53A9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53A9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53A95" w:themeFill="accent5"/>
      </w:tcPr>
    </w:tblStylePr>
    <w:tblStylePr w:type="band1Vert">
      <w:tblPr/>
      <w:tcPr>
        <w:shd w:val="clear" w:color="auto" w:fill="C0A7DD" w:themeFill="accent5" w:themeFillTint="66"/>
      </w:tcPr>
    </w:tblStylePr>
    <w:tblStylePr w:type="band1Horz">
      <w:tblPr/>
      <w:tcPr>
        <w:shd w:val="clear" w:color="auto" w:fill="C0A7DD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FD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B23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B23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B23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B239" w:themeFill="accent6"/>
      </w:tcPr>
    </w:tblStylePr>
    <w:tblStylePr w:type="band1Vert">
      <w:tblPr/>
      <w:tcPr>
        <w:shd w:val="clear" w:color="auto" w:fill="FBDFAF" w:themeFill="accent6" w:themeFillTint="66"/>
      </w:tcPr>
    </w:tblStylePr>
    <w:tblStylePr w:type="band1Horz">
      <w:tblPr/>
      <w:tcPr>
        <w:shd w:val="clear" w:color="auto" w:fill="FBDFAF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EF5304"/>
    <w:pPr>
      <w:spacing w:after="0" w:line="240" w:lineRule="auto"/>
    </w:pPr>
    <w:rPr>
      <w:color w:val="670A03" w:themeColor="accent1" w:themeShade="BF"/>
    </w:rPr>
    <w:tblPr>
      <w:tblStyleRowBandSize w:val="1"/>
      <w:tblStyleColBandSize w:val="1"/>
      <w:tblBorders>
        <w:top w:val="single" w:sz="4" w:space="0" w:color="F83728" w:themeColor="accent1" w:themeTint="99"/>
        <w:left w:val="single" w:sz="4" w:space="0" w:color="F83728" w:themeColor="accent1" w:themeTint="99"/>
        <w:bottom w:val="single" w:sz="4" w:space="0" w:color="F83728" w:themeColor="accent1" w:themeTint="99"/>
        <w:right w:val="single" w:sz="4" w:space="0" w:color="F83728" w:themeColor="accent1" w:themeTint="99"/>
        <w:insideH w:val="single" w:sz="4" w:space="0" w:color="F83728" w:themeColor="accent1" w:themeTint="99"/>
        <w:insideV w:val="single" w:sz="4" w:space="0" w:color="F8372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8372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8372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EF5304"/>
    <w:pPr>
      <w:spacing w:after="0" w:line="240" w:lineRule="auto"/>
    </w:pPr>
    <w:rPr>
      <w:color w:val="236230" w:themeColor="accent2" w:themeShade="BF"/>
    </w:rPr>
    <w:tblPr>
      <w:tblStyleRowBandSize w:val="1"/>
      <w:tblStyleColBandSize w:val="1"/>
      <w:tblBorders>
        <w:top w:val="single" w:sz="4" w:space="0" w:color="6CCA7F" w:themeColor="accent2" w:themeTint="99"/>
        <w:left w:val="single" w:sz="4" w:space="0" w:color="6CCA7F" w:themeColor="accent2" w:themeTint="99"/>
        <w:bottom w:val="single" w:sz="4" w:space="0" w:color="6CCA7F" w:themeColor="accent2" w:themeTint="99"/>
        <w:right w:val="single" w:sz="4" w:space="0" w:color="6CCA7F" w:themeColor="accent2" w:themeTint="99"/>
        <w:insideH w:val="single" w:sz="4" w:space="0" w:color="6CCA7F" w:themeColor="accent2" w:themeTint="99"/>
        <w:insideV w:val="single" w:sz="4" w:space="0" w:color="6CCA7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6CCA7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CA7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EF5304"/>
    <w:pPr>
      <w:spacing w:after="0" w:line="240" w:lineRule="auto"/>
    </w:pPr>
    <w:rPr>
      <w:color w:val="004E85" w:themeColor="accent3" w:themeShade="BF"/>
    </w:rPr>
    <w:tblPr>
      <w:tblStyleRowBandSize w:val="1"/>
      <w:tblStyleColBandSize w:val="1"/>
      <w:tblBorders>
        <w:top w:val="single" w:sz="4" w:space="0" w:color="37ADFF" w:themeColor="accent3" w:themeTint="99"/>
        <w:left w:val="single" w:sz="4" w:space="0" w:color="37ADFF" w:themeColor="accent3" w:themeTint="99"/>
        <w:bottom w:val="single" w:sz="4" w:space="0" w:color="37ADFF" w:themeColor="accent3" w:themeTint="99"/>
        <w:right w:val="single" w:sz="4" w:space="0" w:color="37ADFF" w:themeColor="accent3" w:themeTint="99"/>
        <w:insideH w:val="single" w:sz="4" w:space="0" w:color="37ADFF" w:themeColor="accent3" w:themeTint="99"/>
        <w:insideV w:val="single" w:sz="4" w:space="0" w:color="37AD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37AD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7AD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EF5304"/>
    <w:pPr>
      <w:spacing w:after="0" w:line="240" w:lineRule="auto"/>
    </w:pPr>
    <w:rPr>
      <w:color w:val="A74119" w:themeColor="accent4" w:themeShade="BF"/>
    </w:rPr>
    <w:tblPr>
      <w:tblStyleRowBandSize w:val="1"/>
      <w:tblStyleColBandSize w:val="1"/>
      <w:tblBorders>
        <w:top w:val="single" w:sz="4" w:space="0" w:color="EB9A7A" w:themeColor="accent4" w:themeTint="99"/>
        <w:left w:val="single" w:sz="4" w:space="0" w:color="EB9A7A" w:themeColor="accent4" w:themeTint="99"/>
        <w:bottom w:val="single" w:sz="4" w:space="0" w:color="EB9A7A" w:themeColor="accent4" w:themeTint="99"/>
        <w:right w:val="single" w:sz="4" w:space="0" w:color="EB9A7A" w:themeColor="accent4" w:themeTint="99"/>
        <w:insideH w:val="single" w:sz="4" w:space="0" w:color="EB9A7A" w:themeColor="accent4" w:themeTint="99"/>
        <w:insideV w:val="single" w:sz="4" w:space="0" w:color="EB9A7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EB9A7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A7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EF5304"/>
    <w:pPr>
      <w:spacing w:after="0" w:line="240" w:lineRule="auto"/>
    </w:pPr>
    <w:rPr>
      <w:color w:val="4B2B6F" w:themeColor="accent5" w:themeShade="BF"/>
    </w:rPr>
    <w:tblPr>
      <w:tblStyleRowBandSize w:val="1"/>
      <w:tblStyleColBandSize w:val="1"/>
      <w:tblBorders>
        <w:top w:val="single" w:sz="4" w:space="0" w:color="A17CCC" w:themeColor="accent5" w:themeTint="99"/>
        <w:left w:val="single" w:sz="4" w:space="0" w:color="A17CCC" w:themeColor="accent5" w:themeTint="99"/>
        <w:bottom w:val="single" w:sz="4" w:space="0" w:color="A17CCC" w:themeColor="accent5" w:themeTint="99"/>
        <w:right w:val="single" w:sz="4" w:space="0" w:color="A17CCC" w:themeColor="accent5" w:themeTint="99"/>
        <w:insideH w:val="single" w:sz="4" w:space="0" w:color="A17CCC" w:themeColor="accent5" w:themeTint="99"/>
        <w:insideV w:val="single" w:sz="4" w:space="0" w:color="A17CC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17CC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17CC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EF5304"/>
    <w:pPr>
      <w:spacing w:after="0" w:line="240" w:lineRule="auto"/>
    </w:pPr>
    <w:rPr>
      <w:color w:val="DA8E09" w:themeColor="accent6" w:themeShade="BF"/>
    </w:rPr>
    <w:tblPr>
      <w:tblStyleRowBandSize w:val="1"/>
      <w:tblStyleColBandSize w:val="1"/>
      <w:tblBorders>
        <w:top w:val="single" w:sz="4" w:space="0" w:color="FAD088" w:themeColor="accent6" w:themeTint="99"/>
        <w:left w:val="single" w:sz="4" w:space="0" w:color="FAD088" w:themeColor="accent6" w:themeTint="99"/>
        <w:bottom w:val="single" w:sz="4" w:space="0" w:color="FAD088" w:themeColor="accent6" w:themeTint="99"/>
        <w:right w:val="single" w:sz="4" w:space="0" w:color="FAD088" w:themeColor="accent6" w:themeTint="99"/>
        <w:insideH w:val="single" w:sz="4" w:space="0" w:color="FAD088" w:themeColor="accent6" w:themeTint="99"/>
        <w:insideV w:val="single" w:sz="4" w:space="0" w:color="FAD088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D088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D08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EF5304"/>
    <w:pPr>
      <w:spacing w:after="0" w:line="240" w:lineRule="auto"/>
    </w:pPr>
    <w:rPr>
      <w:color w:val="670A03" w:themeColor="accent1" w:themeShade="BF"/>
    </w:rPr>
    <w:tblPr>
      <w:tblStyleRowBandSize w:val="1"/>
      <w:tblStyleColBandSize w:val="1"/>
      <w:tblBorders>
        <w:top w:val="single" w:sz="4" w:space="0" w:color="F83728" w:themeColor="accent1" w:themeTint="99"/>
        <w:left w:val="single" w:sz="4" w:space="0" w:color="F83728" w:themeColor="accent1" w:themeTint="99"/>
        <w:bottom w:val="single" w:sz="4" w:space="0" w:color="F83728" w:themeColor="accent1" w:themeTint="99"/>
        <w:right w:val="single" w:sz="4" w:space="0" w:color="F83728" w:themeColor="accent1" w:themeTint="99"/>
        <w:insideH w:val="single" w:sz="4" w:space="0" w:color="F83728" w:themeColor="accent1" w:themeTint="99"/>
        <w:insideV w:val="single" w:sz="4" w:space="0" w:color="F8372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  <w:tblStylePr w:type="neCell">
      <w:tblPr/>
      <w:tcPr>
        <w:tcBorders>
          <w:bottom w:val="single" w:sz="4" w:space="0" w:color="F83728" w:themeColor="accent1" w:themeTint="99"/>
        </w:tcBorders>
      </w:tcPr>
    </w:tblStylePr>
    <w:tblStylePr w:type="nwCell">
      <w:tblPr/>
      <w:tcPr>
        <w:tcBorders>
          <w:bottom w:val="single" w:sz="4" w:space="0" w:color="F83728" w:themeColor="accent1" w:themeTint="99"/>
        </w:tcBorders>
      </w:tcPr>
    </w:tblStylePr>
    <w:tblStylePr w:type="seCell">
      <w:tblPr/>
      <w:tcPr>
        <w:tcBorders>
          <w:top w:val="single" w:sz="4" w:space="0" w:color="F83728" w:themeColor="accent1" w:themeTint="99"/>
        </w:tcBorders>
      </w:tcPr>
    </w:tblStylePr>
    <w:tblStylePr w:type="swCell">
      <w:tblPr/>
      <w:tcPr>
        <w:tcBorders>
          <w:top w:val="single" w:sz="4" w:space="0" w:color="F8372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EF5304"/>
    <w:pPr>
      <w:spacing w:after="0" w:line="240" w:lineRule="auto"/>
    </w:pPr>
    <w:rPr>
      <w:color w:val="236230" w:themeColor="accent2" w:themeShade="BF"/>
    </w:rPr>
    <w:tblPr>
      <w:tblStyleRowBandSize w:val="1"/>
      <w:tblStyleColBandSize w:val="1"/>
      <w:tblBorders>
        <w:top w:val="single" w:sz="4" w:space="0" w:color="6CCA7F" w:themeColor="accent2" w:themeTint="99"/>
        <w:left w:val="single" w:sz="4" w:space="0" w:color="6CCA7F" w:themeColor="accent2" w:themeTint="99"/>
        <w:bottom w:val="single" w:sz="4" w:space="0" w:color="6CCA7F" w:themeColor="accent2" w:themeTint="99"/>
        <w:right w:val="single" w:sz="4" w:space="0" w:color="6CCA7F" w:themeColor="accent2" w:themeTint="99"/>
        <w:insideH w:val="single" w:sz="4" w:space="0" w:color="6CCA7F" w:themeColor="accent2" w:themeTint="99"/>
        <w:insideV w:val="single" w:sz="4" w:space="0" w:color="6CCA7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  <w:tblStylePr w:type="neCell">
      <w:tblPr/>
      <w:tcPr>
        <w:tcBorders>
          <w:bottom w:val="single" w:sz="4" w:space="0" w:color="6CCA7F" w:themeColor="accent2" w:themeTint="99"/>
        </w:tcBorders>
      </w:tcPr>
    </w:tblStylePr>
    <w:tblStylePr w:type="nwCell">
      <w:tblPr/>
      <w:tcPr>
        <w:tcBorders>
          <w:bottom w:val="single" w:sz="4" w:space="0" w:color="6CCA7F" w:themeColor="accent2" w:themeTint="99"/>
        </w:tcBorders>
      </w:tcPr>
    </w:tblStylePr>
    <w:tblStylePr w:type="seCell">
      <w:tblPr/>
      <w:tcPr>
        <w:tcBorders>
          <w:top w:val="single" w:sz="4" w:space="0" w:color="6CCA7F" w:themeColor="accent2" w:themeTint="99"/>
        </w:tcBorders>
      </w:tcPr>
    </w:tblStylePr>
    <w:tblStylePr w:type="swCell">
      <w:tblPr/>
      <w:tcPr>
        <w:tcBorders>
          <w:top w:val="single" w:sz="4" w:space="0" w:color="6CCA7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EF5304"/>
    <w:pPr>
      <w:spacing w:after="0" w:line="240" w:lineRule="auto"/>
    </w:pPr>
    <w:rPr>
      <w:color w:val="004E85" w:themeColor="accent3" w:themeShade="BF"/>
    </w:rPr>
    <w:tblPr>
      <w:tblStyleRowBandSize w:val="1"/>
      <w:tblStyleColBandSize w:val="1"/>
      <w:tblBorders>
        <w:top w:val="single" w:sz="4" w:space="0" w:color="37ADFF" w:themeColor="accent3" w:themeTint="99"/>
        <w:left w:val="single" w:sz="4" w:space="0" w:color="37ADFF" w:themeColor="accent3" w:themeTint="99"/>
        <w:bottom w:val="single" w:sz="4" w:space="0" w:color="37ADFF" w:themeColor="accent3" w:themeTint="99"/>
        <w:right w:val="single" w:sz="4" w:space="0" w:color="37ADFF" w:themeColor="accent3" w:themeTint="99"/>
        <w:insideH w:val="single" w:sz="4" w:space="0" w:color="37ADFF" w:themeColor="accent3" w:themeTint="99"/>
        <w:insideV w:val="single" w:sz="4" w:space="0" w:color="37AD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  <w:tblStylePr w:type="neCell">
      <w:tblPr/>
      <w:tcPr>
        <w:tcBorders>
          <w:bottom w:val="single" w:sz="4" w:space="0" w:color="37ADFF" w:themeColor="accent3" w:themeTint="99"/>
        </w:tcBorders>
      </w:tcPr>
    </w:tblStylePr>
    <w:tblStylePr w:type="nwCell">
      <w:tblPr/>
      <w:tcPr>
        <w:tcBorders>
          <w:bottom w:val="single" w:sz="4" w:space="0" w:color="37ADFF" w:themeColor="accent3" w:themeTint="99"/>
        </w:tcBorders>
      </w:tcPr>
    </w:tblStylePr>
    <w:tblStylePr w:type="seCell">
      <w:tblPr/>
      <w:tcPr>
        <w:tcBorders>
          <w:top w:val="single" w:sz="4" w:space="0" w:color="37ADFF" w:themeColor="accent3" w:themeTint="99"/>
        </w:tcBorders>
      </w:tcPr>
    </w:tblStylePr>
    <w:tblStylePr w:type="swCell">
      <w:tblPr/>
      <w:tcPr>
        <w:tcBorders>
          <w:top w:val="single" w:sz="4" w:space="0" w:color="37ADFF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EF5304"/>
    <w:pPr>
      <w:spacing w:after="0" w:line="240" w:lineRule="auto"/>
    </w:pPr>
    <w:rPr>
      <w:color w:val="A74119" w:themeColor="accent4" w:themeShade="BF"/>
    </w:rPr>
    <w:tblPr>
      <w:tblStyleRowBandSize w:val="1"/>
      <w:tblStyleColBandSize w:val="1"/>
      <w:tblBorders>
        <w:top w:val="single" w:sz="4" w:space="0" w:color="EB9A7A" w:themeColor="accent4" w:themeTint="99"/>
        <w:left w:val="single" w:sz="4" w:space="0" w:color="EB9A7A" w:themeColor="accent4" w:themeTint="99"/>
        <w:bottom w:val="single" w:sz="4" w:space="0" w:color="EB9A7A" w:themeColor="accent4" w:themeTint="99"/>
        <w:right w:val="single" w:sz="4" w:space="0" w:color="EB9A7A" w:themeColor="accent4" w:themeTint="99"/>
        <w:insideH w:val="single" w:sz="4" w:space="0" w:color="EB9A7A" w:themeColor="accent4" w:themeTint="99"/>
        <w:insideV w:val="single" w:sz="4" w:space="0" w:color="EB9A7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  <w:tblStylePr w:type="neCell">
      <w:tblPr/>
      <w:tcPr>
        <w:tcBorders>
          <w:bottom w:val="single" w:sz="4" w:space="0" w:color="EB9A7A" w:themeColor="accent4" w:themeTint="99"/>
        </w:tcBorders>
      </w:tcPr>
    </w:tblStylePr>
    <w:tblStylePr w:type="nwCell">
      <w:tblPr/>
      <w:tcPr>
        <w:tcBorders>
          <w:bottom w:val="single" w:sz="4" w:space="0" w:color="EB9A7A" w:themeColor="accent4" w:themeTint="99"/>
        </w:tcBorders>
      </w:tcPr>
    </w:tblStylePr>
    <w:tblStylePr w:type="seCell">
      <w:tblPr/>
      <w:tcPr>
        <w:tcBorders>
          <w:top w:val="single" w:sz="4" w:space="0" w:color="EB9A7A" w:themeColor="accent4" w:themeTint="99"/>
        </w:tcBorders>
      </w:tcPr>
    </w:tblStylePr>
    <w:tblStylePr w:type="swCell">
      <w:tblPr/>
      <w:tcPr>
        <w:tcBorders>
          <w:top w:val="single" w:sz="4" w:space="0" w:color="EB9A7A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EF5304"/>
    <w:pPr>
      <w:spacing w:after="0" w:line="240" w:lineRule="auto"/>
    </w:pPr>
    <w:rPr>
      <w:color w:val="4B2B6F" w:themeColor="accent5" w:themeShade="BF"/>
    </w:rPr>
    <w:tblPr>
      <w:tblStyleRowBandSize w:val="1"/>
      <w:tblStyleColBandSize w:val="1"/>
      <w:tblBorders>
        <w:top w:val="single" w:sz="4" w:space="0" w:color="A17CCC" w:themeColor="accent5" w:themeTint="99"/>
        <w:left w:val="single" w:sz="4" w:space="0" w:color="A17CCC" w:themeColor="accent5" w:themeTint="99"/>
        <w:bottom w:val="single" w:sz="4" w:space="0" w:color="A17CCC" w:themeColor="accent5" w:themeTint="99"/>
        <w:right w:val="single" w:sz="4" w:space="0" w:color="A17CCC" w:themeColor="accent5" w:themeTint="99"/>
        <w:insideH w:val="single" w:sz="4" w:space="0" w:color="A17CCC" w:themeColor="accent5" w:themeTint="99"/>
        <w:insideV w:val="single" w:sz="4" w:space="0" w:color="A17CC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  <w:tblStylePr w:type="neCell">
      <w:tblPr/>
      <w:tcPr>
        <w:tcBorders>
          <w:bottom w:val="single" w:sz="4" w:space="0" w:color="A17CCC" w:themeColor="accent5" w:themeTint="99"/>
        </w:tcBorders>
      </w:tcPr>
    </w:tblStylePr>
    <w:tblStylePr w:type="nwCell">
      <w:tblPr/>
      <w:tcPr>
        <w:tcBorders>
          <w:bottom w:val="single" w:sz="4" w:space="0" w:color="A17CCC" w:themeColor="accent5" w:themeTint="99"/>
        </w:tcBorders>
      </w:tcPr>
    </w:tblStylePr>
    <w:tblStylePr w:type="seCell">
      <w:tblPr/>
      <w:tcPr>
        <w:tcBorders>
          <w:top w:val="single" w:sz="4" w:space="0" w:color="A17CCC" w:themeColor="accent5" w:themeTint="99"/>
        </w:tcBorders>
      </w:tcPr>
    </w:tblStylePr>
    <w:tblStylePr w:type="swCell">
      <w:tblPr/>
      <w:tcPr>
        <w:tcBorders>
          <w:top w:val="single" w:sz="4" w:space="0" w:color="A17CC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EF5304"/>
    <w:pPr>
      <w:spacing w:after="0" w:line="240" w:lineRule="auto"/>
    </w:pPr>
    <w:rPr>
      <w:color w:val="DA8E09" w:themeColor="accent6" w:themeShade="BF"/>
    </w:rPr>
    <w:tblPr>
      <w:tblStyleRowBandSize w:val="1"/>
      <w:tblStyleColBandSize w:val="1"/>
      <w:tblBorders>
        <w:top w:val="single" w:sz="4" w:space="0" w:color="FAD088" w:themeColor="accent6" w:themeTint="99"/>
        <w:left w:val="single" w:sz="4" w:space="0" w:color="FAD088" w:themeColor="accent6" w:themeTint="99"/>
        <w:bottom w:val="single" w:sz="4" w:space="0" w:color="FAD088" w:themeColor="accent6" w:themeTint="99"/>
        <w:right w:val="single" w:sz="4" w:space="0" w:color="FAD088" w:themeColor="accent6" w:themeTint="99"/>
        <w:insideH w:val="single" w:sz="4" w:space="0" w:color="FAD088" w:themeColor="accent6" w:themeTint="99"/>
        <w:insideV w:val="single" w:sz="4" w:space="0" w:color="FAD088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  <w:tblStylePr w:type="neCell">
      <w:tblPr/>
      <w:tcPr>
        <w:tcBorders>
          <w:bottom w:val="single" w:sz="4" w:space="0" w:color="FAD088" w:themeColor="accent6" w:themeTint="99"/>
        </w:tcBorders>
      </w:tcPr>
    </w:tblStylePr>
    <w:tblStylePr w:type="nwCell">
      <w:tblPr/>
      <w:tcPr>
        <w:tcBorders>
          <w:bottom w:val="single" w:sz="4" w:space="0" w:color="FAD088" w:themeColor="accent6" w:themeTint="99"/>
        </w:tcBorders>
      </w:tcPr>
    </w:tblStylePr>
    <w:tblStylePr w:type="seCell">
      <w:tblPr/>
      <w:tcPr>
        <w:tcBorders>
          <w:top w:val="single" w:sz="4" w:space="0" w:color="FAD088" w:themeColor="accent6" w:themeTint="99"/>
        </w:tcBorders>
      </w:tcPr>
    </w:tblStylePr>
    <w:tblStylePr w:type="swCell">
      <w:tblPr/>
      <w:tcPr>
        <w:tcBorders>
          <w:top w:val="single" w:sz="4" w:space="0" w:color="FAD088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CE66A7"/>
    <w:rPr>
      <w:rFonts w:eastAsiaTheme="majorEastAsia" w:cstheme="majorBidi"/>
      <w:caps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4C87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304"/>
    <w:rPr>
      <w:rFonts w:asciiTheme="majorHAnsi" w:eastAsiaTheme="majorEastAsia" w:hAnsiTheme="majorHAnsi" w:cstheme="majorBidi"/>
      <w:color w:val="670A03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6574"/>
    <w:rPr>
      <w:rFonts w:asciiTheme="majorHAnsi" w:eastAsiaTheme="majorEastAsia" w:hAnsiTheme="majorHAnsi" w:cstheme="majorBidi"/>
      <w:b/>
      <w:color w:val="45060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304"/>
    <w:rPr>
      <w:rFonts w:asciiTheme="majorHAnsi" w:eastAsiaTheme="majorEastAsia" w:hAnsiTheme="majorHAnsi" w:cstheme="majorBidi"/>
      <w:i/>
      <w:iCs/>
      <w:color w:val="45060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304"/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304"/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EF5304"/>
  </w:style>
  <w:style w:type="paragraph" w:styleId="HTMLAddress">
    <w:name w:val="HTML Address"/>
    <w:basedOn w:val="Normal"/>
    <w:link w:val="HTMLAddressChar"/>
    <w:uiPriority w:val="99"/>
    <w:semiHidden/>
    <w:unhideWhenUsed/>
    <w:rsid w:val="00EF5304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F5304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EF530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F5304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EF530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EF5304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5304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5304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F5304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EF5304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EF530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EF5304"/>
    <w:rPr>
      <w:color w:val="006AB2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260" w:hanging="26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520" w:hanging="26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780" w:hanging="26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1040" w:hanging="26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1300" w:hanging="26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1560" w:hanging="26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1820" w:hanging="26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2080" w:hanging="26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F5304"/>
    <w:pPr>
      <w:spacing w:after="0" w:line="240" w:lineRule="auto"/>
      <w:ind w:left="2340" w:hanging="26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F5304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qFormat/>
    <w:rsid w:val="00EF5304"/>
    <w:rPr>
      <w:i/>
      <w:iCs/>
      <w:color w:val="8B0E0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45FEE"/>
    <w:pPr>
      <w:pBdr>
        <w:top w:val="single" w:sz="4" w:space="10" w:color="8B0E04" w:themeColor="accent1"/>
        <w:bottom w:val="single" w:sz="4" w:space="10" w:color="8B0E04" w:themeColor="accent1"/>
      </w:pBdr>
      <w:spacing w:before="360" w:after="360"/>
    </w:pPr>
    <w:rPr>
      <w:i/>
      <w:iCs/>
      <w:color w:val="8B0E0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45FEE"/>
    <w:rPr>
      <w:i/>
      <w:iCs/>
      <w:color w:val="8B0E04" w:themeColor="accent1"/>
    </w:rPr>
  </w:style>
  <w:style w:type="character" w:styleId="IntenseReference">
    <w:name w:val="Intense Reference"/>
    <w:basedOn w:val="DefaultParagraphFont"/>
    <w:uiPriority w:val="32"/>
    <w:semiHidden/>
    <w:qFormat/>
    <w:rsid w:val="00F45FEE"/>
    <w:rPr>
      <w:b/>
      <w:bCs/>
      <w:caps w:val="0"/>
      <w:smallCaps/>
      <w:color w:val="8B0E04" w:themeColor="accent1"/>
      <w:spacing w:val="0"/>
    </w:rPr>
  </w:style>
  <w:style w:type="table" w:styleId="LightGrid">
    <w:name w:val="Light Grid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8B0E04" w:themeColor="accent1"/>
        <w:left w:val="single" w:sz="8" w:space="0" w:color="8B0E04" w:themeColor="accent1"/>
        <w:bottom w:val="single" w:sz="8" w:space="0" w:color="8B0E04" w:themeColor="accent1"/>
        <w:right w:val="single" w:sz="8" w:space="0" w:color="8B0E04" w:themeColor="accent1"/>
        <w:insideH w:val="single" w:sz="8" w:space="0" w:color="8B0E04" w:themeColor="accent1"/>
        <w:insideV w:val="single" w:sz="8" w:space="0" w:color="8B0E0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18" w:space="0" w:color="8B0E04" w:themeColor="accent1"/>
          <w:right w:val="single" w:sz="8" w:space="0" w:color="8B0E04" w:themeColor="accent1"/>
          <w:insideH w:val="nil"/>
          <w:insideV w:val="single" w:sz="8" w:space="0" w:color="8B0E0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  <w:insideH w:val="nil"/>
          <w:insideV w:val="single" w:sz="8" w:space="0" w:color="8B0E0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</w:tcBorders>
      </w:tcPr>
    </w:tblStylePr>
    <w:tblStylePr w:type="band1Vert"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</w:tcBorders>
        <w:shd w:val="clear" w:color="auto" w:fill="FCACA6" w:themeFill="accent1" w:themeFillTint="3F"/>
      </w:tcPr>
    </w:tblStylePr>
    <w:tblStylePr w:type="band1Horz"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  <w:insideV w:val="single" w:sz="8" w:space="0" w:color="8B0E04" w:themeColor="accent1"/>
        </w:tcBorders>
        <w:shd w:val="clear" w:color="auto" w:fill="FCACA6" w:themeFill="accent1" w:themeFillTint="3F"/>
      </w:tcPr>
    </w:tblStylePr>
    <w:tblStylePr w:type="band2Horz"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  <w:insideV w:val="single" w:sz="8" w:space="0" w:color="8B0E04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2F8440" w:themeColor="accent2"/>
        <w:left w:val="single" w:sz="8" w:space="0" w:color="2F8440" w:themeColor="accent2"/>
        <w:bottom w:val="single" w:sz="8" w:space="0" w:color="2F8440" w:themeColor="accent2"/>
        <w:right w:val="single" w:sz="8" w:space="0" w:color="2F8440" w:themeColor="accent2"/>
        <w:insideH w:val="single" w:sz="8" w:space="0" w:color="2F8440" w:themeColor="accent2"/>
        <w:insideV w:val="single" w:sz="8" w:space="0" w:color="2F844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18" w:space="0" w:color="2F8440" w:themeColor="accent2"/>
          <w:right w:val="single" w:sz="8" w:space="0" w:color="2F8440" w:themeColor="accent2"/>
          <w:insideH w:val="nil"/>
          <w:insideV w:val="single" w:sz="8" w:space="0" w:color="2F844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  <w:insideH w:val="nil"/>
          <w:insideV w:val="single" w:sz="8" w:space="0" w:color="2F844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</w:tcBorders>
      </w:tcPr>
    </w:tblStylePr>
    <w:tblStylePr w:type="band1Vert"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</w:tcBorders>
        <w:shd w:val="clear" w:color="auto" w:fill="C2E9CA" w:themeFill="accent2" w:themeFillTint="3F"/>
      </w:tcPr>
    </w:tblStylePr>
    <w:tblStylePr w:type="band1Horz"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  <w:insideV w:val="single" w:sz="8" w:space="0" w:color="2F8440" w:themeColor="accent2"/>
        </w:tcBorders>
        <w:shd w:val="clear" w:color="auto" w:fill="C2E9CA" w:themeFill="accent2" w:themeFillTint="3F"/>
      </w:tcPr>
    </w:tblStylePr>
    <w:tblStylePr w:type="band2Horz"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  <w:insideV w:val="single" w:sz="8" w:space="0" w:color="2F844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06AB2" w:themeColor="accent3"/>
        <w:left w:val="single" w:sz="8" w:space="0" w:color="006AB2" w:themeColor="accent3"/>
        <w:bottom w:val="single" w:sz="8" w:space="0" w:color="006AB2" w:themeColor="accent3"/>
        <w:right w:val="single" w:sz="8" w:space="0" w:color="006AB2" w:themeColor="accent3"/>
        <w:insideH w:val="single" w:sz="8" w:space="0" w:color="006AB2" w:themeColor="accent3"/>
        <w:insideV w:val="single" w:sz="8" w:space="0" w:color="006AB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18" w:space="0" w:color="006AB2" w:themeColor="accent3"/>
          <w:right w:val="single" w:sz="8" w:space="0" w:color="006AB2" w:themeColor="accent3"/>
          <w:insideH w:val="nil"/>
          <w:insideV w:val="single" w:sz="8" w:space="0" w:color="006AB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  <w:insideH w:val="nil"/>
          <w:insideV w:val="single" w:sz="8" w:space="0" w:color="006AB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</w:tcBorders>
      </w:tcPr>
    </w:tblStylePr>
    <w:tblStylePr w:type="band1Vert"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</w:tcBorders>
        <w:shd w:val="clear" w:color="auto" w:fill="ACDDFF" w:themeFill="accent3" w:themeFillTint="3F"/>
      </w:tcPr>
    </w:tblStylePr>
    <w:tblStylePr w:type="band1Horz"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  <w:insideV w:val="single" w:sz="8" w:space="0" w:color="006AB2" w:themeColor="accent3"/>
        </w:tcBorders>
        <w:shd w:val="clear" w:color="auto" w:fill="ACDDFF" w:themeFill="accent3" w:themeFillTint="3F"/>
      </w:tcPr>
    </w:tblStylePr>
    <w:tblStylePr w:type="band2Horz"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  <w:insideV w:val="single" w:sz="8" w:space="0" w:color="006AB2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DE5823" w:themeColor="accent4"/>
        <w:left w:val="single" w:sz="8" w:space="0" w:color="DE5823" w:themeColor="accent4"/>
        <w:bottom w:val="single" w:sz="8" w:space="0" w:color="DE5823" w:themeColor="accent4"/>
        <w:right w:val="single" w:sz="8" w:space="0" w:color="DE5823" w:themeColor="accent4"/>
        <w:insideH w:val="single" w:sz="8" w:space="0" w:color="DE5823" w:themeColor="accent4"/>
        <w:insideV w:val="single" w:sz="8" w:space="0" w:color="DE582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18" w:space="0" w:color="DE5823" w:themeColor="accent4"/>
          <w:right w:val="single" w:sz="8" w:space="0" w:color="DE5823" w:themeColor="accent4"/>
          <w:insideH w:val="nil"/>
          <w:insideV w:val="single" w:sz="8" w:space="0" w:color="DE582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  <w:insideH w:val="nil"/>
          <w:insideV w:val="single" w:sz="8" w:space="0" w:color="DE582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</w:tcBorders>
      </w:tcPr>
    </w:tblStylePr>
    <w:tblStylePr w:type="band1Vert"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</w:tcBorders>
        <w:shd w:val="clear" w:color="auto" w:fill="F6D5C8" w:themeFill="accent4" w:themeFillTint="3F"/>
      </w:tcPr>
    </w:tblStylePr>
    <w:tblStylePr w:type="band1Horz"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  <w:insideV w:val="single" w:sz="8" w:space="0" w:color="DE5823" w:themeColor="accent4"/>
        </w:tcBorders>
        <w:shd w:val="clear" w:color="auto" w:fill="F6D5C8" w:themeFill="accent4" w:themeFillTint="3F"/>
      </w:tcPr>
    </w:tblStylePr>
    <w:tblStylePr w:type="band2Horz"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  <w:insideV w:val="single" w:sz="8" w:space="0" w:color="DE5823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653A95" w:themeColor="accent5"/>
        <w:left w:val="single" w:sz="8" w:space="0" w:color="653A95" w:themeColor="accent5"/>
        <w:bottom w:val="single" w:sz="8" w:space="0" w:color="653A95" w:themeColor="accent5"/>
        <w:right w:val="single" w:sz="8" w:space="0" w:color="653A95" w:themeColor="accent5"/>
        <w:insideH w:val="single" w:sz="8" w:space="0" w:color="653A95" w:themeColor="accent5"/>
        <w:insideV w:val="single" w:sz="8" w:space="0" w:color="653A9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18" w:space="0" w:color="653A95" w:themeColor="accent5"/>
          <w:right w:val="single" w:sz="8" w:space="0" w:color="653A95" w:themeColor="accent5"/>
          <w:insideH w:val="nil"/>
          <w:insideV w:val="single" w:sz="8" w:space="0" w:color="653A9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  <w:insideH w:val="nil"/>
          <w:insideV w:val="single" w:sz="8" w:space="0" w:color="653A9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</w:tcBorders>
      </w:tcPr>
    </w:tblStylePr>
    <w:tblStylePr w:type="band1Vert"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</w:tcBorders>
        <w:shd w:val="clear" w:color="auto" w:fill="D8C9EA" w:themeFill="accent5" w:themeFillTint="3F"/>
      </w:tcPr>
    </w:tblStylePr>
    <w:tblStylePr w:type="band1Horz"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  <w:insideV w:val="single" w:sz="8" w:space="0" w:color="653A95" w:themeColor="accent5"/>
        </w:tcBorders>
        <w:shd w:val="clear" w:color="auto" w:fill="D8C9EA" w:themeFill="accent5" w:themeFillTint="3F"/>
      </w:tcPr>
    </w:tblStylePr>
    <w:tblStylePr w:type="band2Horz"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  <w:insideV w:val="single" w:sz="8" w:space="0" w:color="653A9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7B239" w:themeColor="accent6"/>
        <w:left w:val="single" w:sz="8" w:space="0" w:color="F7B239" w:themeColor="accent6"/>
        <w:bottom w:val="single" w:sz="8" w:space="0" w:color="F7B239" w:themeColor="accent6"/>
        <w:right w:val="single" w:sz="8" w:space="0" w:color="F7B239" w:themeColor="accent6"/>
        <w:insideH w:val="single" w:sz="8" w:space="0" w:color="F7B239" w:themeColor="accent6"/>
        <w:insideV w:val="single" w:sz="8" w:space="0" w:color="F7B23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18" w:space="0" w:color="F7B239" w:themeColor="accent6"/>
          <w:right w:val="single" w:sz="8" w:space="0" w:color="F7B239" w:themeColor="accent6"/>
          <w:insideH w:val="nil"/>
          <w:insideV w:val="single" w:sz="8" w:space="0" w:color="F7B23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  <w:insideH w:val="nil"/>
          <w:insideV w:val="single" w:sz="8" w:space="0" w:color="F7B23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</w:tcBorders>
      </w:tcPr>
    </w:tblStylePr>
    <w:tblStylePr w:type="band1Vert"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</w:tcBorders>
        <w:shd w:val="clear" w:color="auto" w:fill="FDEBCD" w:themeFill="accent6" w:themeFillTint="3F"/>
      </w:tcPr>
    </w:tblStylePr>
    <w:tblStylePr w:type="band1Horz"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  <w:insideV w:val="single" w:sz="8" w:space="0" w:color="F7B239" w:themeColor="accent6"/>
        </w:tcBorders>
        <w:shd w:val="clear" w:color="auto" w:fill="FDEBCD" w:themeFill="accent6" w:themeFillTint="3F"/>
      </w:tcPr>
    </w:tblStylePr>
    <w:tblStylePr w:type="band2Horz"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  <w:insideV w:val="single" w:sz="8" w:space="0" w:color="F7B239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8B0E04" w:themeColor="accent1"/>
        <w:left w:val="single" w:sz="8" w:space="0" w:color="8B0E04" w:themeColor="accent1"/>
        <w:bottom w:val="single" w:sz="8" w:space="0" w:color="8B0E04" w:themeColor="accent1"/>
        <w:right w:val="single" w:sz="8" w:space="0" w:color="8B0E0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B0E0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</w:tcBorders>
      </w:tcPr>
    </w:tblStylePr>
    <w:tblStylePr w:type="band1Horz">
      <w:tblPr/>
      <w:tcPr>
        <w:tcBorders>
          <w:top w:val="single" w:sz="8" w:space="0" w:color="8B0E04" w:themeColor="accent1"/>
          <w:left w:val="single" w:sz="8" w:space="0" w:color="8B0E04" w:themeColor="accent1"/>
          <w:bottom w:val="single" w:sz="8" w:space="0" w:color="8B0E04" w:themeColor="accent1"/>
          <w:right w:val="single" w:sz="8" w:space="0" w:color="8B0E04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2F8440" w:themeColor="accent2"/>
        <w:left w:val="single" w:sz="8" w:space="0" w:color="2F8440" w:themeColor="accent2"/>
        <w:bottom w:val="single" w:sz="8" w:space="0" w:color="2F8440" w:themeColor="accent2"/>
        <w:right w:val="single" w:sz="8" w:space="0" w:color="2F844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F844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</w:tcBorders>
      </w:tcPr>
    </w:tblStylePr>
    <w:tblStylePr w:type="band1Horz">
      <w:tblPr/>
      <w:tcPr>
        <w:tcBorders>
          <w:top w:val="single" w:sz="8" w:space="0" w:color="2F8440" w:themeColor="accent2"/>
          <w:left w:val="single" w:sz="8" w:space="0" w:color="2F8440" w:themeColor="accent2"/>
          <w:bottom w:val="single" w:sz="8" w:space="0" w:color="2F8440" w:themeColor="accent2"/>
          <w:right w:val="single" w:sz="8" w:space="0" w:color="2F844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06AB2" w:themeColor="accent3"/>
        <w:left w:val="single" w:sz="8" w:space="0" w:color="006AB2" w:themeColor="accent3"/>
        <w:bottom w:val="single" w:sz="8" w:space="0" w:color="006AB2" w:themeColor="accent3"/>
        <w:right w:val="single" w:sz="8" w:space="0" w:color="006AB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6AB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</w:tcBorders>
      </w:tcPr>
    </w:tblStylePr>
    <w:tblStylePr w:type="band1Horz">
      <w:tblPr/>
      <w:tcPr>
        <w:tcBorders>
          <w:top w:val="single" w:sz="8" w:space="0" w:color="006AB2" w:themeColor="accent3"/>
          <w:left w:val="single" w:sz="8" w:space="0" w:color="006AB2" w:themeColor="accent3"/>
          <w:bottom w:val="single" w:sz="8" w:space="0" w:color="006AB2" w:themeColor="accent3"/>
          <w:right w:val="single" w:sz="8" w:space="0" w:color="006AB2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DE5823" w:themeColor="accent4"/>
        <w:left w:val="single" w:sz="8" w:space="0" w:color="DE5823" w:themeColor="accent4"/>
        <w:bottom w:val="single" w:sz="8" w:space="0" w:color="DE5823" w:themeColor="accent4"/>
        <w:right w:val="single" w:sz="8" w:space="0" w:color="DE582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582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</w:tcBorders>
      </w:tcPr>
    </w:tblStylePr>
    <w:tblStylePr w:type="band1Horz">
      <w:tblPr/>
      <w:tcPr>
        <w:tcBorders>
          <w:top w:val="single" w:sz="8" w:space="0" w:color="DE5823" w:themeColor="accent4"/>
          <w:left w:val="single" w:sz="8" w:space="0" w:color="DE5823" w:themeColor="accent4"/>
          <w:bottom w:val="single" w:sz="8" w:space="0" w:color="DE5823" w:themeColor="accent4"/>
          <w:right w:val="single" w:sz="8" w:space="0" w:color="DE5823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653A95" w:themeColor="accent5"/>
        <w:left w:val="single" w:sz="8" w:space="0" w:color="653A95" w:themeColor="accent5"/>
        <w:bottom w:val="single" w:sz="8" w:space="0" w:color="653A95" w:themeColor="accent5"/>
        <w:right w:val="single" w:sz="8" w:space="0" w:color="653A9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53A9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</w:tcBorders>
      </w:tcPr>
    </w:tblStylePr>
    <w:tblStylePr w:type="band1Horz">
      <w:tblPr/>
      <w:tcPr>
        <w:tcBorders>
          <w:top w:val="single" w:sz="8" w:space="0" w:color="653A95" w:themeColor="accent5"/>
          <w:left w:val="single" w:sz="8" w:space="0" w:color="653A95" w:themeColor="accent5"/>
          <w:bottom w:val="single" w:sz="8" w:space="0" w:color="653A95" w:themeColor="accent5"/>
          <w:right w:val="single" w:sz="8" w:space="0" w:color="653A9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7B239" w:themeColor="accent6"/>
        <w:left w:val="single" w:sz="8" w:space="0" w:color="F7B239" w:themeColor="accent6"/>
        <w:bottom w:val="single" w:sz="8" w:space="0" w:color="F7B239" w:themeColor="accent6"/>
        <w:right w:val="single" w:sz="8" w:space="0" w:color="F7B23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B23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</w:tcBorders>
      </w:tcPr>
    </w:tblStylePr>
    <w:tblStylePr w:type="band1Horz">
      <w:tblPr/>
      <w:tcPr>
        <w:tcBorders>
          <w:top w:val="single" w:sz="8" w:space="0" w:color="F7B239" w:themeColor="accent6"/>
          <w:left w:val="single" w:sz="8" w:space="0" w:color="F7B239" w:themeColor="accent6"/>
          <w:bottom w:val="single" w:sz="8" w:space="0" w:color="F7B239" w:themeColor="accent6"/>
          <w:right w:val="single" w:sz="8" w:space="0" w:color="F7B239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F530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F5304"/>
    <w:pPr>
      <w:spacing w:after="0" w:line="240" w:lineRule="auto"/>
    </w:pPr>
    <w:rPr>
      <w:color w:val="670A03" w:themeColor="accent1" w:themeShade="BF"/>
    </w:rPr>
    <w:tblPr>
      <w:tblStyleRowBandSize w:val="1"/>
      <w:tblStyleColBandSize w:val="1"/>
      <w:tblBorders>
        <w:top w:val="single" w:sz="8" w:space="0" w:color="8B0E04" w:themeColor="accent1"/>
        <w:bottom w:val="single" w:sz="8" w:space="0" w:color="8B0E0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B0E04" w:themeColor="accent1"/>
          <w:left w:val="nil"/>
          <w:bottom w:val="single" w:sz="8" w:space="0" w:color="8B0E0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B0E04" w:themeColor="accent1"/>
          <w:left w:val="nil"/>
          <w:bottom w:val="single" w:sz="8" w:space="0" w:color="8B0E0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ACA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ACA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EF5304"/>
    <w:pPr>
      <w:spacing w:after="0" w:line="240" w:lineRule="auto"/>
    </w:pPr>
    <w:rPr>
      <w:color w:val="236230" w:themeColor="accent2" w:themeShade="BF"/>
    </w:rPr>
    <w:tblPr>
      <w:tblStyleRowBandSize w:val="1"/>
      <w:tblStyleColBandSize w:val="1"/>
      <w:tblBorders>
        <w:top w:val="single" w:sz="8" w:space="0" w:color="2F8440" w:themeColor="accent2"/>
        <w:bottom w:val="single" w:sz="8" w:space="0" w:color="2F844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F8440" w:themeColor="accent2"/>
          <w:left w:val="nil"/>
          <w:bottom w:val="single" w:sz="8" w:space="0" w:color="2F844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F8440" w:themeColor="accent2"/>
          <w:left w:val="nil"/>
          <w:bottom w:val="single" w:sz="8" w:space="0" w:color="2F844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E9CA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E9CA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EF5304"/>
    <w:pPr>
      <w:spacing w:after="0" w:line="240" w:lineRule="auto"/>
    </w:pPr>
    <w:rPr>
      <w:color w:val="004E85" w:themeColor="accent3" w:themeShade="BF"/>
    </w:rPr>
    <w:tblPr>
      <w:tblStyleRowBandSize w:val="1"/>
      <w:tblStyleColBandSize w:val="1"/>
      <w:tblBorders>
        <w:top w:val="single" w:sz="8" w:space="0" w:color="006AB2" w:themeColor="accent3"/>
        <w:bottom w:val="single" w:sz="8" w:space="0" w:color="006AB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AB2" w:themeColor="accent3"/>
          <w:left w:val="nil"/>
          <w:bottom w:val="single" w:sz="8" w:space="0" w:color="006AB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AB2" w:themeColor="accent3"/>
          <w:left w:val="nil"/>
          <w:bottom w:val="single" w:sz="8" w:space="0" w:color="006AB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DD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DDFF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EF5304"/>
    <w:pPr>
      <w:spacing w:after="0" w:line="240" w:lineRule="auto"/>
    </w:pPr>
    <w:rPr>
      <w:color w:val="A74119" w:themeColor="accent4" w:themeShade="BF"/>
    </w:rPr>
    <w:tblPr>
      <w:tblStyleRowBandSize w:val="1"/>
      <w:tblStyleColBandSize w:val="1"/>
      <w:tblBorders>
        <w:top w:val="single" w:sz="8" w:space="0" w:color="DE5823" w:themeColor="accent4"/>
        <w:bottom w:val="single" w:sz="8" w:space="0" w:color="DE582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5823" w:themeColor="accent4"/>
          <w:left w:val="nil"/>
          <w:bottom w:val="single" w:sz="8" w:space="0" w:color="DE582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5823" w:themeColor="accent4"/>
          <w:left w:val="nil"/>
          <w:bottom w:val="single" w:sz="8" w:space="0" w:color="DE582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5C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5C8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EF5304"/>
    <w:pPr>
      <w:spacing w:after="0" w:line="240" w:lineRule="auto"/>
    </w:pPr>
    <w:rPr>
      <w:color w:val="4B2B6F" w:themeColor="accent5" w:themeShade="BF"/>
    </w:rPr>
    <w:tblPr>
      <w:tblStyleRowBandSize w:val="1"/>
      <w:tblStyleColBandSize w:val="1"/>
      <w:tblBorders>
        <w:top w:val="single" w:sz="8" w:space="0" w:color="653A95" w:themeColor="accent5"/>
        <w:bottom w:val="single" w:sz="8" w:space="0" w:color="653A9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53A95" w:themeColor="accent5"/>
          <w:left w:val="nil"/>
          <w:bottom w:val="single" w:sz="8" w:space="0" w:color="653A9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53A95" w:themeColor="accent5"/>
          <w:left w:val="nil"/>
          <w:bottom w:val="single" w:sz="8" w:space="0" w:color="653A9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C9EA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C9EA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EF5304"/>
    <w:pPr>
      <w:spacing w:after="0" w:line="240" w:lineRule="auto"/>
    </w:pPr>
    <w:rPr>
      <w:color w:val="DA8E09" w:themeColor="accent6" w:themeShade="BF"/>
    </w:rPr>
    <w:tblPr>
      <w:tblStyleRowBandSize w:val="1"/>
      <w:tblStyleColBandSize w:val="1"/>
      <w:tblBorders>
        <w:top w:val="single" w:sz="8" w:space="0" w:color="F7B239" w:themeColor="accent6"/>
        <w:bottom w:val="single" w:sz="8" w:space="0" w:color="F7B23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239" w:themeColor="accent6"/>
          <w:left w:val="nil"/>
          <w:bottom w:val="single" w:sz="8" w:space="0" w:color="F7B23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B239" w:themeColor="accent6"/>
          <w:left w:val="nil"/>
          <w:bottom w:val="single" w:sz="8" w:space="0" w:color="F7B23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BC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BCD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EF5304"/>
  </w:style>
  <w:style w:type="paragraph" w:styleId="List">
    <w:name w:val="List"/>
    <w:basedOn w:val="Normal"/>
    <w:uiPriority w:val="99"/>
    <w:semiHidden/>
    <w:unhideWhenUsed/>
    <w:rsid w:val="00EF5304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F5304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F5304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F5304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EF5304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EF5304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F5304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F5304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F5304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F5304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EF5304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F5304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F5304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F5304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EF5304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EF5304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F5304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F5304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F5304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EF5304"/>
    <w:pPr>
      <w:numPr>
        <w:numId w:val="4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EF5304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8372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8372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CA7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CA7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7AD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7AD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B9A7A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A7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17CC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17CC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D08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D08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ListTable2">
    <w:name w:val="List Table 2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83728" w:themeColor="accent1" w:themeTint="99"/>
        <w:bottom w:val="single" w:sz="4" w:space="0" w:color="F83728" w:themeColor="accent1" w:themeTint="99"/>
        <w:insideH w:val="single" w:sz="4" w:space="0" w:color="F8372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CCA7F" w:themeColor="accent2" w:themeTint="99"/>
        <w:bottom w:val="single" w:sz="4" w:space="0" w:color="6CCA7F" w:themeColor="accent2" w:themeTint="99"/>
        <w:insideH w:val="single" w:sz="4" w:space="0" w:color="6CCA7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37ADFF" w:themeColor="accent3" w:themeTint="99"/>
        <w:bottom w:val="single" w:sz="4" w:space="0" w:color="37ADFF" w:themeColor="accent3" w:themeTint="99"/>
        <w:insideH w:val="single" w:sz="4" w:space="0" w:color="37AD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EB9A7A" w:themeColor="accent4" w:themeTint="99"/>
        <w:bottom w:val="single" w:sz="4" w:space="0" w:color="EB9A7A" w:themeColor="accent4" w:themeTint="99"/>
        <w:insideH w:val="single" w:sz="4" w:space="0" w:color="EB9A7A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A17CCC" w:themeColor="accent5" w:themeTint="99"/>
        <w:bottom w:val="single" w:sz="4" w:space="0" w:color="A17CCC" w:themeColor="accent5" w:themeTint="99"/>
        <w:insideH w:val="single" w:sz="4" w:space="0" w:color="A17CC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AD088" w:themeColor="accent6" w:themeTint="99"/>
        <w:bottom w:val="single" w:sz="4" w:space="0" w:color="FAD088" w:themeColor="accent6" w:themeTint="99"/>
        <w:insideH w:val="single" w:sz="4" w:space="0" w:color="FAD088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ListTable3">
    <w:name w:val="List Table 3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8B0E04" w:themeColor="accent1"/>
        <w:left w:val="single" w:sz="4" w:space="0" w:color="8B0E04" w:themeColor="accent1"/>
        <w:bottom w:val="single" w:sz="4" w:space="0" w:color="8B0E04" w:themeColor="accent1"/>
        <w:right w:val="single" w:sz="4" w:space="0" w:color="8B0E0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B0E04" w:themeFill="accent1"/>
      </w:tcPr>
    </w:tblStylePr>
    <w:tblStylePr w:type="lastRow">
      <w:rPr>
        <w:b/>
        <w:bCs/>
      </w:rPr>
      <w:tblPr/>
      <w:tcPr>
        <w:tcBorders>
          <w:top w:val="double" w:sz="4" w:space="0" w:color="8B0E0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B0E04" w:themeColor="accent1"/>
          <w:right w:val="single" w:sz="4" w:space="0" w:color="8B0E04" w:themeColor="accent1"/>
        </w:tcBorders>
      </w:tcPr>
    </w:tblStylePr>
    <w:tblStylePr w:type="band1Horz">
      <w:tblPr/>
      <w:tcPr>
        <w:tcBorders>
          <w:top w:val="single" w:sz="4" w:space="0" w:color="8B0E04" w:themeColor="accent1"/>
          <w:bottom w:val="single" w:sz="4" w:space="0" w:color="8B0E0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B0E04" w:themeColor="accent1"/>
          <w:left w:val="nil"/>
        </w:tcBorders>
      </w:tcPr>
    </w:tblStylePr>
    <w:tblStylePr w:type="swCell">
      <w:tblPr/>
      <w:tcPr>
        <w:tcBorders>
          <w:top w:val="double" w:sz="4" w:space="0" w:color="8B0E04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2F8440" w:themeColor="accent2"/>
        <w:left w:val="single" w:sz="4" w:space="0" w:color="2F8440" w:themeColor="accent2"/>
        <w:bottom w:val="single" w:sz="4" w:space="0" w:color="2F8440" w:themeColor="accent2"/>
        <w:right w:val="single" w:sz="4" w:space="0" w:color="2F844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F8440" w:themeFill="accent2"/>
      </w:tcPr>
    </w:tblStylePr>
    <w:tblStylePr w:type="lastRow">
      <w:rPr>
        <w:b/>
        <w:bCs/>
      </w:rPr>
      <w:tblPr/>
      <w:tcPr>
        <w:tcBorders>
          <w:top w:val="double" w:sz="4" w:space="0" w:color="2F844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F8440" w:themeColor="accent2"/>
          <w:right w:val="single" w:sz="4" w:space="0" w:color="2F8440" w:themeColor="accent2"/>
        </w:tcBorders>
      </w:tcPr>
    </w:tblStylePr>
    <w:tblStylePr w:type="band1Horz">
      <w:tblPr/>
      <w:tcPr>
        <w:tcBorders>
          <w:top w:val="single" w:sz="4" w:space="0" w:color="2F8440" w:themeColor="accent2"/>
          <w:bottom w:val="single" w:sz="4" w:space="0" w:color="2F844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F8440" w:themeColor="accent2"/>
          <w:left w:val="nil"/>
        </w:tcBorders>
      </w:tcPr>
    </w:tblStylePr>
    <w:tblStylePr w:type="swCell">
      <w:tblPr/>
      <w:tcPr>
        <w:tcBorders>
          <w:top w:val="double" w:sz="4" w:space="0" w:color="2F844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006AB2" w:themeColor="accent3"/>
        <w:left w:val="single" w:sz="4" w:space="0" w:color="006AB2" w:themeColor="accent3"/>
        <w:bottom w:val="single" w:sz="4" w:space="0" w:color="006AB2" w:themeColor="accent3"/>
        <w:right w:val="single" w:sz="4" w:space="0" w:color="006AB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AB2" w:themeFill="accent3"/>
      </w:tcPr>
    </w:tblStylePr>
    <w:tblStylePr w:type="lastRow">
      <w:rPr>
        <w:b/>
        <w:bCs/>
      </w:rPr>
      <w:tblPr/>
      <w:tcPr>
        <w:tcBorders>
          <w:top w:val="double" w:sz="4" w:space="0" w:color="006AB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AB2" w:themeColor="accent3"/>
          <w:right w:val="single" w:sz="4" w:space="0" w:color="006AB2" w:themeColor="accent3"/>
        </w:tcBorders>
      </w:tcPr>
    </w:tblStylePr>
    <w:tblStylePr w:type="band1Horz">
      <w:tblPr/>
      <w:tcPr>
        <w:tcBorders>
          <w:top w:val="single" w:sz="4" w:space="0" w:color="006AB2" w:themeColor="accent3"/>
          <w:bottom w:val="single" w:sz="4" w:space="0" w:color="006AB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AB2" w:themeColor="accent3"/>
          <w:left w:val="nil"/>
        </w:tcBorders>
      </w:tcPr>
    </w:tblStylePr>
    <w:tblStylePr w:type="swCell">
      <w:tblPr/>
      <w:tcPr>
        <w:tcBorders>
          <w:top w:val="double" w:sz="4" w:space="0" w:color="006AB2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DE5823" w:themeColor="accent4"/>
        <w:left w:val="single" w:sz="4" w:space="0" w:color="DE5823" w:themeColor="accent4"/>
        <w:bottom w:val="single" w:sz="4" w:space="0" w:color="DE5823" w:themeColor="accent4"/>
        <w:right w:val="single" w:sz="4" w:space="0" w:color="DE5823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5823" w:themeFill="accent4"/>
      </w:tcPr>
    </w:tblStylePr>
    <w:tblStylePr w:type="lastRow">
      <w:rPr>
        <w:b/>
        <w:bCs/>
      </w:rPr>
      <w:tblPr/>
      <w:tcPr>
        <w:tcBorders>
          <w:top w:val="double" w:sz="4" w:space="0" w:color="DE5823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5823" w:themeColor="accent4"/>
          <w:right w:val="single" w:sz="4" w:space="0" w:color="DE5823" w:themeColor="accent4"/>
        </w:tcBorders>
      </w:tcPr>
    </w:tblStylePr>
    <w:tblStylePr w:type="band1Horz">
      <w:tblPr/>
      <w:tcPr>
        <w:tcBorders>
          <w:top w:val="single" w:sz="4" w:space="0" w:color="DE5823" w:themeColor="accent4"/>
          <w:bottom w:val="single" w:sz="4" w:space="0" w:color="DE5823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5823" w:themeColor="accent4"/>
          <w:left w:val="nil"/>
        </w:tcBorders>
      </w:tcPr>
    </w:tblStylePr>
    <w:tblStylePr w:type="swCell">
      <w:tblPr/>
      <w:tcPr>
        <w:tcBorders>
          <w:top w:val="double" w:sz="4" w:space="0" w:color="DE5823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53A95" w:themeColor="accent5"/>
        <w:left w:val="single" w:sz="4" w:space="0" w:color="653A95" w:themeColor="accent5"/>
        <w:bottom w:val="single" w:sz="4" w:space="0" w:color="653A95" w:themeColor="accent5"/>
        <w:right w:val="single" w:sz="4" w:space="0" w:color="653A9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53A95" w:themeFill="accent5"/>
      </w:tcPr>
    </w:tblStylePr>
    <w:tblStylePr w:type="lastRow">
      <w:rPr>
        <w:b/>
        <w:bCs/>
      </w:rPr>
      <w:tblPr/>
      <w:tcPr>
        <w:tcBorders>
          <w:top w:val="double" w:sz="4" w:space="0" w:color="653A9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53A95" w:themeColor="accent5"/>
          <w:right w:val="single" w:sz="4" w:space="0" w:color="653A95" w:themeColor="accent5"/>
        </w:tcBorders>
      </w:tcPr>
    </w:tblStylePr>
    <w:tblStylePr w:type="band1Horz">
      <w:tblPr/>
      <w:tcPr>
        <w:tcBorders>
          <w:top w:val="single" w:sz="4" w:space="0" w:color="653A95" w:themeColor="accent5"/>
          <w:bottom w:val="single" w:sz="4" w:space="0" w:color="653A9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53A95" w:themeColor="accent5"/>
          <w:left w:val="nil"/>
        </w:tcBorders>
      </w:tcPr>
    </w:tblStylePr>
    <w:tblStylePr w:type="swCell">
      <w:tblPr/>
      <w:tcPr>
        <w:tcBorders>
          <w:top w:val="double" w:sz="4" w:space="0" w:color="653A9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7B239" w:themeColor="accent6"/>
        <w:left w:val="single" w:sz="4" w:space="0" w:color="F7B239" w:themeColor="accent6"/>
        <w:bottom w:val="single" w:sz="4" w:space="0" w:color="F7B239" w:themeColor="accent6"/>
        <w:right w:val="single" w:sz="4" w:space="0" w:color="F7B23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B239" w:themeFill="accent6"/>
      </w:tcPr>
    </w:tblStylePr>
    <w:tblStylePr w:type="lastRow">
      <w:rPr>
        <w:b/>
        <w:bCs/>
      </w:rPr>
      <w:tblPr/>
      <w:tcPr>
        <w:tcBorders>
          <w:top w:val="double" w:sz="4" w:space="0" w:color="F7B23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B239" w:themeColor="accent6"/>
          <w:right w:val="single" w:sz="4" w:space="0" w:color="F7B239" w:themeColor="accent6"/>
        </w:tcBorders>
      </w:tcPr>
    </w:tblStylePr>
    <w:tblStylePr w:type="band1Horz">
      <w:tblPr/>
      <w:tcPr>
        <w:tcBorders>
          <w:top w:val="single" w:sz="4" w:space="0" w:color="F7B239" w:themeColor="accent6"/>
          <w:bottom w:val="single" w:sz="4" w:space="0" w:color="F7B23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B239" w:themeColor="accent6"/>
          <w:left w:val="nil"/>
        </w:tcBorders>
      </w:tcPr>
    </w:tblStylePr>
    <w:tblStylePr w:type="swCell">
      <w:tblPr/>
      <w:tcPr>
        <w:tcBorders>
          <w:top w:val="double" w:sz="4" w:space="0" w:color="F7B239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83728" w:themeColor="accent1" w:themeTint="99"/>
        <w:left w:val="single" w:sz="4" w:space="0" w:color="F83728" w:themeColor="accent1" w:themeTint="99"/>
        <w:bottom w:val="single" w:sz="4" w:space="0" w:color="F83728" w:themeColor="accent1" w:themeTint="99"/>
        <w:right w:val="single" w:sz="4" w:space="0" w:color="F83728" w:themeColor="accent1" w:themeTint="99"/>
        <w:insideH w:val="single" w:sz="4" w:space="0" w:color="F8372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B0E04" w:themeColor="accent1"/>
          <w:left w:val="single" w:sz="4" w:space="0" w:color="8B0E04" w:themeColor="accent1"/>
          <w:bottom w:val="single" w:sz="4" w:space="0" w:color="8B0E04" w:themeColor="accent1"/>
          <w:right w:val="single" w:sz="4" w:space="0" w:color="8B0E04" w:themeColor="accent1"/>
          <w:insideH w:val="nil"/>
        </w:tcBorders>
        <w:shd w:val="clear" w:color="auto" w:fill="8B0E04" w:themeFill="accent1"/>
      </w:tcPr>
    </w:tblStylePr>
    <w:tblStylePr w:type="lastRow">
      <w:rPr>
        <w:b/>
        <w:bCs/>
      </w:rPr>
      <w:tblPr/>
      <w:tcPr>
        <w:tcBorders>
          <w:top w:val="double" w:sz="4" w:space="0" w:color="F8372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6CCA7F" w:themeColor="accent2" w:themeTint="99"/>
        <w:left w:val="single" w:sz="4" w:space="0" w:color="6CCA7F" w:themeColor="accent2" w:themeTint="99"/>
        <w:bottom w:val="single" w:sz="4" w:space="0" w:color="6CCA7F" w:themeColor="accent2" w:themeTint="99"/>
        <w:right w:val="single" w:sz="4" w:space="0" w:color="6CCA7F" w:themeColor="accent2" w:themeTint="99"/>
        <w:insideH w:val="single" w:sz="4" w:space="0" w:color="6CCA7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F8440" w:themeColor="accent2"/>
          <w:left w:val="single" w:sz="4" w:space="0" w:color="2F8440" w:themeColor="accent2"/>
          <w:bottom w:val="single" w:sz="4" w:space="0" w:color="2F8440" w:themeColor="accent2"/>
          <w:right w:val="single" w:sz="4" w:space="0" w:color="2F8440" w:themeColor="accent2"/>
          <w:insideH w:val="nil"/>
        </w:tcBorders>
        <w:shd w:val="clear" w:color="auto" w:fill="2F8440" w:themeFill="accent2"/>
      </w:tcPr>
    </w:tblStylePr>
    <w:tblStylePr w:type="lastRow">
      <w:rPr>
        <w:b/>
        <w:bCs/>
      </w:rPr>
      <w:tblPr/>
      <w:tcPr>
        <w:tcBorders>
          <w:top w:val="double" w:sz="4" w:space="0" w:color="6CCA7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37ADFF" w:themeColor="accent3" w:themeTint="99"/>
        <w:left w:val="single" w:sz="4" w:space="0" w:color="37ADFF" w:themeColor="accent3" w:themeTint="99"/>
        <w:bottom w:val="single" w:sz="4" w:space="0" w:color="37ADFF" w:themeColor="accent3" w:themeTint="99"/>
        <w:right w:val="single" w:sz="4" w:space="0" w:color="37ADFF" w:themeColor="accent3" w:themeTint="99"/>
        <w:insideH w:val="single" w:sz="4" w:space="0" w:color="37AD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AB2" w:themeColor="accent3"/>
          <w:left w:val="single" w:sz="4" w:space="0" w:color="006AB2" w:themeColor="accent3"/>
          <w:bottom w:val="single" w:sz="4" w:space="0" w:color="006AB2" w:themeColor="accent3"/>
          <w:right w:val="single" w:sz="4" w:space="0" w:color="006AB2" w:themeColor="accent3"/>
          <w:insideH w:val="nil"/>
        </w:tcBorders>
        <w:shd w:val="clear" w:color="auto" w:fill="006AB2" w:themeFill="accent3"/>
      </w:tcPr>
    </w:tblStylePr>
    <w:tblStylePr w:type="lastRow">
      <w:rPr>
        <w:b/>
        <w:bCs/>
      </w:rPr>
      <w:tblPr/>
      <w:tcPr>
        <w:tcBorders>
          <w:top w:val="double" w:sz="4" w:space="0" w:color="37AD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EB9A7A" w:themeColor="accent4" w:themeTint="99"/>
        <w:left w:val="single" w:sz="4" w:space="0" w:color="EB9A7A" w:themeColor="accent4" w:themeTint="99"/>
        <w:bottom w:val="single" w:sz="4" w:space="0" w:color="EB9A7A" w:themeColor="accent4" w:themeTint="99"/>
        <w:right w:val="single" w:sz="4" w:space="0" w:color="EB9A7A" w:themeColor="accent4" w:themeTint="99"/>
        <w:insideH w:val="single" w:sz="4" w:space="0" w:color="EB9A7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5823" w:themeColor="accent4"/>
          <w:left w:val="single" w:sz="4" w:space="0" w:color="DE5823" w:themeColor="accent4"/>
          <w:bottom w:val="single" w:sz="4" w:space="0" w:color="DE5823" w:themeColor="accent4"/>
          <w:right w:val="single" w:sz="4" w:space="0" w:color="DE5823" w:themeColor="accent4"/>
          <w:insideH w:val="nil"/>
        </w:tcBorders>
        <w:shd w:val="clear" w:color="auto" w:fill="DE5823" w:themeFill="accent4"/>
      </w:tcPr>
    </w:tblStylePr>
    <w:tblStylePr w:type="lastRow">
      <w:rPr>
        <w:b/>
        <w:bCs/>
      </w:rPr>
      <w:tblPr/>
      <w:tcPr>
        <w:tcBorders>
          <w:top w:val="double" w:sz="4" w:space="0" w:color="EB9A7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A17CCC" w:themeColor="accent5" w:themeTint="99"/>
        <w:left w:val="single" w:sz="4" w:space="0" w:color="A17CCC" w:themeColor="accent5" w:themeTint="99"/>
        <w:bottom w:val="single" w:sz="4" w:space="0" w:color="A17CCC" w:themeColor="accent5" w:themeTint="99"/>
        <w:right w:val="single" w:sz="4" w:space="0" w:color="A17CCC" w:themeColor="accent5" w:themeTint="99"/>
        <w:insideH w:val="single" w:sz="4" w:space="0" w:color="A17CC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53A95" w:themeColor="accent5"/>
          <w:left w:val="single" w:sz="4" w:space="0" w:color="653A95" w:themeColor="accent5"/>
          <w:bottom w:val="single" w:sz="4" w:space="0" w:color="653A95" w:themeColor="accent5"/>
          <w:right w:val="single" w:sz="4" w:space="0" w:color="653A95" w:themeColor="accent5"/>
          <w:insideH w:val="nil"/>
        </w:tcBorders>
        <w:shd w:val="clear" w:color="auto" w:fill="653A95" w:themeFill="accent5"/>
      </w:tcPr>
    </w:tblStylePr>
    <w:tblStylePr w:type="lastRow">
      <w:rPr>
        <w:b/>
        <w:bCs/>
      </w:rPr>
      <w:tblPr/>
      <w:tcPr>
        <w:tcBorders>
          <w:top w:val="double" w:sz="4" w:space="0" w:color="A17CC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FAD088" w:themeColor="accent6" w:themeTint="99"/>
        <w:left w:val="single" w:sz="4" w:space="0" w:color="FAD088" w:themeColor="accent6" w:themeTint="99"/>
        <w:bottom w:val="single" w:sz="4" w:space="0" w:color="FAD088" w:themeColor="accent6" w:themeTint="99"/>
        <w:right w:val="single" w:sz="4" w:space="0" w:color="FAD088" w:themeColor="accent6" w:themeTint="99"/>
        <w:insideH w:val="single" w:sz="4" w:space="0" w:color="FAD088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B239" w:themeColor="accent6"/>
          <w:left w:val="single" w:sz="4" w:space="0" w:color="F7B239" w:themeColor="accent6"/>
          <w:bottom w:val="single" w:sz="4" w:space="0" w:color="F7B239" w:themeColor="accent6"/>
          <w:right w:val="single" w:sz="4" w:space="0" w:color="F7B239" w:themeColor="accent6"/>
          <w:insideH w:val="nil"/>
        </w:tcBorders>
        <w:shd w:val="clear" w:color="auto" w:fill="F7B239" w:themeFill="accent6"/>
      </w:tcPr>
    </w:tblStylePr>
    <w:tblStylePr w:type="lastRow">
      <w:rPr>
        <w:b/>
        <w:bCs/>
      </w:rPr>
      <w:tblPr/>
      <w:tcPr>
        <w:tcBorders>
          <w:top w:val="double" w:sz="4" w:space="0" w:color="FAD08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B0E04" w:themeColor="accent1"/>
        <w:left w:val="single" w:sz="24" w:space="0" w:color="8B0E04" w:themeColor="accent1"/>
        <w:bottom w:val="single" w:sz="24" w:space="0" w:color="8B0E04" w:themeColor="accent1"/>
        <w:right w:val="single" w:sz="24" w:space="0" w:color="8B0E04" w:themeColor="accent1"/>
      </w:tblBorders>
    </w:tblPr>
    <w:tcPr>
      <w:shd w:val="clear" w:color="auto" w:fill="8B0E0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F8440" w:themeColor="accent2"/>
        <w:left w:val="single" w:sz="24" w:space="0" w:color="2F8440" w:themeColor="accent2"/>
        <w:bottom w:val="single" w:sz="24" w:space="0" w:color="2F8440" w:themeColor="accent2"/>
        <w:right w:val="single" w:sz="24" w:space="0" w:color="2F8440" w:themeColor="accent2"/>
      </w:tblBorders>
    </w:tblPr>
    <w:tcPr>
      <w:shd w:val="clear" w:color="auto" w:fill="2F844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6AB2" w:themeColor="accent3"/>
        <w:left w:val="single" w:sz="24" w:space="0" w:color="006AB2" w:themeColor="accent3"/>
        <w:bottom w:val="single" w:sz="24" w:space="0" w:color="006AB2" w:themeColor="accent3"/>
        <w:right w:val="single" w:sz="24" w:space="0" w:color="006AB2" w:themeColor="accent3"/>
      </w:tblBorders>
    </w:tblPr>
    <w:tcPr>
      <w:shd w:val="clear" w:color="auto" w:fill="006AB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E5823" w:themeColor="accent4"/>
        <w:left w:val="single" w:sz="24" w:space="0" w:color="DE5823" w:themeColor="accent4"/>
        <w:bottom w:val="single" w:sz="24" w:space="0" w:color="DE5823" w:themeColor="accent4"/>
        <w:right w:val="single" w:sz="24" w:space="0" w:color="DE5823" w:themeColor="accent4"/>
      </w:tblBorders>
    </w:tblPr>
    <w:tcPr>
      <w:shd w:val="clear" w:color="auto" w:fill="DE5823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53A95" w:themeColor="accent5"/>
        <w:left w:val="single" w:sz="24" w:space="0" w:color="653A95" w:themeColor="accent5"/>
        <w:bottom w:val="single" w:sz="24" w:space="0" w:color="653A95" w:themeColor="accent5"/>
        <w:right w:val="single" w:sz="24" w:space="0" w:color="653A95" w:themeColor="accent5"/>
      </w:tblBorders>
    </w:tblPr>
    <w:tcPr>
      <w:shd w:val="clear" w:color="auto" w:fill="653A9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EF530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7B239" w:themeColor="accent6"/>
        <w:left w:val="single" w:sz="24" w:space="0" w:color="F7B239" w:themeColor="accent6"/>
        <w:bottom w:val="single" w:sz="24" w:space="0" w:color="F7B239" w:themeColor="accent6"/>
        <w:right w:val="single" w:sz="24" w:space="0" w:color="F7B239" w:themeColor="accent6"/>
      </w:tblBorders>
    </w:tblPr>
    <w:tcPr>
      <w:shd w:val="clear" w:color="auto" w:fill="F7B239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EF5304"/>
    <w:pPr>
      <w:spacing w:after="0" w:line="240" w:lineRule="auto"/>
    </w:pPr>
    <w:rPr>
      <w:color w:val="670A03" w:themeColor="accent1" w:themeShade="BF"/>
    </w:rPr>
    <w:tblPr>
      <w:tblStyleRowBandSize w:val="1"/>
      <w:tblStyleColBandSize w:val="1"/>
      <w:tblBorders>
        <w:top w:val="single" w:sz="4" w:space="0" w:color="8B0E04" w:themeColor="accent1"/>
        <w:bottom w:val="single" w:sz="4" w:space="0" w:color="8B0E0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8B0E0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8B0E0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EF5304"/>
    <w:pPr>
      <w:spacing w:after="0" w:line="240" w:lineRule="auto"/>
    </w:pPr>
    <w:rPr>
      <w:color w:val="236230" w:themeColor="accent2" w:themeShade="BF"/>
    </w:rPr>
    <w:tblPr>
      <w:tblStyleRowBandSize w:val="1"/>
      <w:tblStyleColBandSize w:val="1"/>
      <w:tblBorders>
        <w:top w:val="single" w:sz="4" w:space="0" w:color="2F8440" w:themeColor="accent2"/>
        <w:bottom w:val="single" w:sz="4" w:space="0" w:color="2F844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2F844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2F844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EF5304"/>
    <w:pPr>
      <w:spacing w:after="0" w:line="240" w:lineRule="auto"/>
    </w:pPr>
    <w:rPr>
      <w:color w:val="004E85" w:themeColor="accent3" w:themeShade="BF"/>
    </w:rPr>
    <w:tblPr>
      <w:tblStyleRowBandSize w:val="1"/>
      <w:tblStyleColBandSize w:val="1"/>
      <w:tblBorders>
        <w:top w:val="single" w:sz="4" w:space="0" w:color="006AB2" w:themeColor="accent3"/>
        <w:bottom w:val="single" w:sz="4" w:space="0" w:color="006AB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6AB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6AB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EF5304"/>
    <w:pPr>
      <w:spacing w:after="0" w:line="240" w:lineRule="auto"/>
    </w:pPr>
    <w:rPr>
      <w:color w:val="A74119" w:themeColor="accent4" w:themeShade="BF"/>
    </w:rPr>
    <w:tblPr>
      <w:tblStyleRowBandSize w:val="1"/>
      <w:tblStyleColBandSize w:val="1"/>
      <w:tblBorders>
        <w:top w:val="single" w:sz="4" w:space="0" w:color="DE5823" w:themeColor="accent4"/>
        <w:bottom w:val="single" w:sz="4" w:space="0" w:color="DE5823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E5823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E582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EF5304"/>
    <w:pPr>
      <w:spacing w:after="0" w:line="240" w:lineRule="auto"/>
    </w:pPr>
    <w:rPr>
      <w:color w:val="4B2B6F" w:themeColor="accent5" w:themeShade="BF"/>
    </w:rPr>
    <w:tblPr>
      <w:tblStyleRowBandSize w:val="1"/>
      <w:tblStyleColBandSize w:val="1"/>
      <w:tblBorders>
        <w:top w:val="single" w:sz="4" w:space="0" w:color="653A95" w:themeColor="accent5"/>
        <w:bottom w:val="single" w:sz="4" w:space="0" w:color="653A9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653A9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653A9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EF5304"/>
    <w:pPr>
      <w:spacing w:after="0" w:line="240" w:lineRule="auto"/>
    </w:pPr>
    <w:rPr>
      <w:color w:val="DA8E09" w:themeColor="accent6" w:themeShade="BF"/>
    </w:rPr>
    <w:tblPr>
      <w:tblStyleRowBandSize w:val="1"/>
      <w:tblStyleColBandSize w:val="1"/>
      <w:tblBorders>
        <w:top w:val="single" w:sz="4" w:space="0" w:color="F7B239" w:themeColor="accent6"/>
        <w:bottom w:val="single" w:sz="4" w:space="0" w:color="F7B239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B239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B23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EF5304"/>
    <w:pPr>
      <w:spacing w:after="0" w:line="240" w:lineRule="auto"/>
    </w:pPr>
    <w:rPr>
      <w:color w:val="670A0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B0E0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B0E0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B0E0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B0E0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DBCB7" w:themeFill="accent1" w:themeFillTint="33"/>
      </w:tcPr>
    </w:tblStylePr>
    <w:tblStylePr w:type="band1Horz">
      <w:tblPr/>
      <w:tcPr>
        <w:shd w:val="clear" w:color="auto" w:fill="FDBCB7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EF5304"/>
    <w:pPr>
      <w:spacing w:after="0" w:line="240" w:lineRule="auto"/>
    </w:pPr>
    <w:rPr>
      <w:color w:val="23623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F844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F844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F844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F844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EEDD4" w:themeFill="accent2" w:themeFillTint="33"/>
      </w:tcPr>
    </w:tblStylePr>
    <w:tblStylePr w:type="band1Horz">
      <w:tblPr/>
      <w:tcPr>
        <w:shd w:val="clear" w:color="auto" w:fill="CEEDD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EF5304"/>
    <w:pPr>
      <w:spacing w:after="0" w:line="240" w:lineRule="auto"/>
    </w:pPr>
    <w:rPr>
      <w:color w:val="004E8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6AB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6AB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6AB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6AB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CE3FF" w:themeFill="accent3" w:themeFillTint="33"/>
      </w:tcPr>
    </w:tblStylePr>
    <w:tblStylePr w:type="band1Horz">
      <w:tblPr/>
      <w:tcPr>
        <w:shd w:val="clear" w:color="auto" w:fill="BCE3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EF5304"/>
    <w:pPr>
      <w:spacing w:after="0" w:line="240" w:lineRule="auto"/>
    </w:pPr>
    <w:rPr>
      <w:color w:val="A7411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5823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5823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5823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5823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8DDD2" w:themeFill="accent4" w:themeFillTint="33"/>
      </w:tcPr>
    </w:tblStylePr>
    <w:tblStylePr w:type="band1Horz">
      <w:tblPr/>
      <w:tcPr>
        <w:shd w:val="clear" w:color="auto" w:fill="F8DDD2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EF5304"/>
    <w:pPr>
      <w:spacing w:after="0" w:line="240" w:lineRule="auto"/>
    </w:pPr>
    <w:rPr>
      <w:color w:val="4B2B6F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53A9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53A9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53A9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53A9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3EE" w:themeFill="accent5" w:themeFillTint="33"/>
      </w:tcPr>
    </w:tblStylePr>
    <w:tblStylePr w:type="band1Horz">
      <w:tblPr/>
      <w:tcPr>
        <w:shd w:val="clear" w:color="auto" w:fill="DFD3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EF5304"/>
    <w:pPr>
      <w:spacing w:after="0" w:line="240" w:lineRule="auto"/>
    </w:pPr>
    <w:rPr>
      <w:color w:val="DA8E0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B239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B239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B239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B239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FD7" w:themeFill="accent6" w:themeFillTint="33"/>
      </w:tcPr>
    </w:tblStylePr>
    <w:tblStylePr w:type="band1Horz">
      <w:tblPr/>
      <w:tcPr>
        <w:shd w:val="clear" w:color="auto" w:fill="FDEFD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EF530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F5304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E41606" w:themeColor="accent1" w:themeTint="BF"/>
        <w:left w:val="single" w:sz="8" w:space="0" w:color="E41606" w:themeColor="accent1" w:themeTint="BF"/>
        <w:bottom w:val="single" w:sz="8" w:space="0" w:color="E41606" w:themeColor="accent1" w:themeTint="BF"/>
        <w:right w:val="single" w:sz="8" w:space="0" w:color="E41606" w:themeColor="accent1" w:themeTint="BF"/>
        <w:insideH w:val="single" w:sz="8" w:space="0" w:color="E41606" w:themeColor="accent1" w:themeTint="BF"/>
        <w:insideV w:val="single" w:sz="8" w:space="0" w:color="E41606" w:themeColor="accent1" w:themeTint="BF"/>
      </w:tblBorders>
    </w:tblPr>
    <w:tcPr>
      <w:shd w:val="clear" w:color="auto" w:fill="FCACA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41606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594D" w:themeFill="accent1" w:themeFillTint="7F"/>
      </w:tcPr>
    </w:tblStylePr>
    <w:tblStylePr w:type="band1Horz">
      <w:tblPr/>
      <w:tcPr>
        <w:shd w:val="clear" w:color="auto" w:fill="FA594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48BE5F" w:themeColor="accent2" w:themeTint="BF"/>
        <w:left w:val="single" w:sz="8" w:space="0" w:color="48BE5F" w:themeColor="accent2" w:themeTint="BF"/>
        <w:bottom w:val="single" w:sz="8" w:space="0" w:color="48BE5F" w:themeColor="accent2" w:themeTint="BF"/>
        <w:right w:val="single" w:sz="8" w:space="0" w:color="48BE5F" w:themeColor="accent2" w:themeTint="BF"/>
        <w:insideH w:val="single" w:sz="8" w:space="0" w:color="48BE5F" w:themeColor="accent2" w:themeTint="BF"/>
        <w:insideV w:val="single" w:sz="8" w:space="0" w:color="48BE5F" w:themeColor="accent2" w:themeTint="BF"/>
      </w:tblBorders>
    </w:tblPr>
    <w:tcPr>
      <w:shd w:val="clear" w:color="auto" w:fill="C2E9CA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8BE5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D395" w:themeFill="accent2" w:themeFillTint="7F"/>
      </w:tcPr>
    </w:tblStylePr>
    <w:tblStylePr w:type="band1Horz">
      <w:tblPr/>
      <w:tcPr>
        <w:shd w:val="clear" w:color="auto" w:fill="85D395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699FF" w:themeColor="accent3" w:themeTint="BF"/>
        <w:left w:val="single" w:sz="8" w:space="0" w:color="0699FF" w:themeColor="accent3" w:themeTint="BF"/>
        <w:bottom w:val="single" w:sz="8" w:space="0" w:color="0699FF" w:themeColor="accent3" w:themeTint="BF"/>
        <w:right w:val="single" w:sz="8" w:space="0" w:color="0699FF" w:themeColor="accent3" w:themeTint="BF"/>
        <w:insideH w:val="single" w:sz="8" w:space="0" w:color="0699FF" w:themeColor="accent3" w:themeTint="BF"/>
        <w:insideV w:val="single" w:sz="8" w:space="0" w:color="0699FF" w:themeColor="accent3" w:themeTint="BF"/>
      </w:tblBorders>
    </w:tblPr>
    <w:tcPr>
      <w:shd w:val="clear" w:color="auto" w:fill="ACDD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699FF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9BBFF" w:themeFill="accent3" w:themeFillTint="7F"/>
      </w:tcPr>
    </w:tblStylePr>
    <w:tblStylePr w:type="band1Horz">
      <w:tblPr/>
      <w:tcPr>
        <w:shd w:val="clear" w:color="auto" w:fill="59BBFF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E6815A" w:themeColor="accent4" w:themeTint="BF"/>
        <w:left w:val="single" w:sz="8" w:space="0" w:color="E6815A" w:themeColor="accent4" w:themeTint="BF"/>
        <w:bottom w:val="single" w:sz="8" w:space="0" w:color="E6815A" w:themeColor="accent4" w:themeTint="BF"/>
        <w:right w:val="single" w:sz="8" w:space="0" w:color="E6815A" w:themeColor="accent4" w:themeTint="BF"/>
        <w:insideH w:val="single" w:sz="8" w:space="0" w:color="E6815A" w:themeColor="accent4" w:themeTint="BF"/>
        <w:insideV w:val="single" w:sz="8" w:space="0" w:color="E6815A" w:themeColor="accent4" w:themeTint="BF"/>
      </w:tblBorders>
    </w:tblPr>
    <w:tcPr>
      <w:shd w:val="clear" w:color="auto" w:fill="F6D5C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815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B91" w:themeFill="accent4" w:themeFillTint="7F"/>
      </w:tcPr>
    </w:tblStylePr>
    <w:tblStylePr w:type="band1Horz">
      <w:tblPr/>
      <w:tcPr>
        <w:shd w:val="clear" w:color="auto" w:fill="EEAB91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8A5BBF" w:themeColor="accent5" w:themeTint="BF"/>
        <w:left w:val="single" w:sz="8" w:space="0" w:color="8A5BBF" w:themeColor="accent5" w:themeTint="BF"/>
        <w:bottom w:val="single" w:sz="8" w:space="0" w:color="8A5BBF" w:themeColor="accent5" w:themeTint="BF"/>
        <w:right w:val="single" w:sz="8" w:space="0" w:color="8A5BBF" w:themeColor="accent5" w:themeTint="BF"/>
        <w:insideH w:val="single" w:sz="8" w:space="0" w:color="8A5BBF" w:themeColor="accent5" w:themeTint="BF"/>
        <w:insideV w:val="single" w:sz="8" w:space="0" w:color="8A5BBF" w:themeColor="accent5" w:themeTint="BF"/>
      </w:tblBorders>
    </w:tblPr>
    <w:tcPr>
      <w:shd w:val="clear" w:color="auto" w:fill="D8C9EA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A5BB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92D4" w:themeFill="accent5" w:themeFillTint="7F"/>
      </w:tcPr>
    </w:tblStylePr>
    <w:tblStylePr w:type="band1Horz">
      <w:tblPr/>
      <w:tcPr>
        <w:shd w:val="clear" w:color="auto" w:fill="B192D4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9C56A" w:themeColor="accent6" w:themeTint="BF"/>
        <w:left w:val="single" w:sz="8" w:space="0" w:color="F9C56A" w:themeColor="accent6" w:themeTint="BF"/>
        <w:bottom w:val="single" w:sz="8" w:space="0" w:color="F9C56A" w:themeColor="accent6" w:themeTint="BF"/>
        <w:right w:val="single" w:sz="8" w:space="0" w:color="F9C56A" w:themeColor="accent6" w:themeTint="BF"/>
        <w:insideH w:val="single" w:sz="8" w:space="0" w:color="F9C56A" w:themeColor="accent6" w:themeTint="BF"/>
        <w:insideV w:val="single" w:sz="8" w:space="0" w:color="F9C56A" w:themeColor="accent6" w:themeTint="BF"/>
      </w:tblBorders>
    </w:tblPr>
    <w:tcPr>
      <w:shd w:val="clear" w:color="auto" w:fill="FDEBC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C56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89C" w:themeFill="accent6" w:themeFillTint="7F"/>
      </w:tcPr>
    </w:tblStylePr>
    <w:tblStylePr w:type="band1Horz">
      <w:tblPr/>
      <w:tcPr>
        <w:shd w:val="clear" w:color="auto" w:fill="FBD89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B0E04" w:themeColor="accent1"/>
        <w:left w:val="single" w:sz="8" w:space="0" w:color="8B0E04" w:themeColor="accent1"/>
        <w:bottom w:val="single" w:sz="8" w:space="0" w:color="8B0E04" w:themeColor="accent1"/>
        <w:right w:val="single" w:sz="8" w:space="0" w:color="8B0E04" w:themeColor="accent1"/>
        <w:insideH w:val="single" w:sz="8" w:space="0" w:color="8B0E04" w:themeColor="accent1"/>
        <w:insideV w:val="single" w:sz="8" w:space="0" w:color="8B0E04" w:themeColor="accent1"/>
      </w:tblBorders>
    </w:tblPr>
    <w:tcPr>
      <w:shd w:val="clear" w:color="auto" w:fill="FCACA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EDED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BCB7" w:themeFill="accent1" w:themeFillTint="33"/>
      </w:tcPr>
    </w:tblStylePr>
    <w:tblStylePr w:type="band1Vert">
      <w:tblPr/>
      <w:tcPr>
        <w:shd w:val="clear" w:color="auto" w:fill="FA594D" w:themeFill="accent1" w:themeFillTint="7F"/>
      </w:tcPr>
    </w:tblStylePr>
    <w:tblStylePr w:type="band1Horz">
      <w:tblPr/>
      <w:tcPr>
        <w:tcBorders>
          <w:insideH w:val="single" w:sz="6" w:space="0" w:color="8B0E04" w:themeColor="accent1"/>
          <w:insideV w:val="single" w:sz="6" w:space="0" w:color="8B0E04" w:themeColor="accent1"/>
        </w:tcBorders>
        <w:shd w:val="clear" w:color="auto" w:fill="FA594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F8440" w:themeColor="accent2"/>
        <w:left w:val="single" w:sz="8" w:space="0" w:color="2F8440" w:themeColor="accent2"/>
        <w:bottom w:val="single" w:sz="8" w:space="0" w:color="2F8440" w:themeColor="accent2"/>
        <w:right w:val="single" w:sz="8" w:space="0" w:color="2F8440" w:themeColor="accent2"/>
        <w:insideH w:val="single" w:sz="8" w:space="0" w:color="2F8440" w:themeColor="accent2"/>
        <w:insideV w:val="single" w:sz="8" w:space="0" w:color="2F8440" w:themeColor="accent2"/>
      </w:tblBorders>
    </w:tblPr>
    <w:tcPr>
      <w:shd w:val="clear" w:color="auto" w:fill="C2E9CA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6F6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EDD4" w:themeFill="accent2" w:themeFillTint="33"/>
      </w:tcPr>
    </w:tblStylePr>
    <w:tblStylePr w:type="band1Vert">
      <w:tblPr/>
      <w:tcPr>
        <w:shd w:val="clear" w:color="auto" w:fill="85D395" w:themeFill="accent2" w:themeFillTint="7F"/>
      </w:tcPr>
    </w:tblStylePr>
    <w:tblStylePr w:type="band1Horz">
      <w:tblPr/>
      <w:tcPr>
        <w:tcBorders>
          <w:insideH w:val="single" w:sz="6" w:space="0" w:color="2F8440" w:themeColor="accent2"/>
          <w:insideV w:val="single" w:sz="6" w:space="0" w:color="2F8440" w:themeColor="accent2"/>
        </w:tcBorders>
        <w:shd w:val="clear" w:color="auto" w:fill="85D395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AB2" w:themeColor="accent3"/>
        <w:left w:val="single" w:sz="8" w:space="0" w:color="006AB2" w:themeColor="accent3"/>
        <w:bottom w:val="single" w:sz="8" w:space="0" w:color="006AB2" w:themeColor="accent3"/>
        <w:right w:val="single" w:sz="8" w:space="0" w:color="006AB2" w:themeColor="accent3"/>
        <w:insideH w:val="single" w:sz="8" w:space="0" w:color="006AB2" w:themeColor="accent3"/>
        <w:insideV w:val="single" w:sz="8" w:space="0" w:color="006AB2" w:themeColor="accent3"/>
      </w:tblBorders>
    </w:tblPr>
    <w:tcPr>
      <w:shd w:val="clear" w:color="auto" w:fill="ACDD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EF1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E3FF" w:themeFill="accent3" w:themeFillTint="33"/>
      </w:tcPr>
    </w:tblStylePr>
    <w:tblStylePr w:type="band1Vert">
      <w:tblPr/>
      <w:tcPr>
        <w:shd w:val="clear" w:color="auto" w:fill="59BBFF" w:themeFill="accent3" w:themeFillTint="7F"/>
      </w:tcPr>
    </w:tblStylePr>
    <w:tblStylePr w:type="band1Horz">
      <w:tblPr/>
      <w:tcPr>
        <w:tcBorders>
          <w:insideH w:val="single" w:sz="6" w:space="0" w:color="006AB2" w:themeColor="accent3"/>
          <w:insideV w:val="single" w:sz="6" w:space="0" w:color="006AB2" w:themeColor="accent3"/>
        </w:tcBorders>
        <w:shd w:val="clear" w:color="auto" w:fill="59BB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5823" w:themeColor="accent4"/>
        <w:left w:val="single" w:sz="8" w:space="0" w:color="DE5823" w:themeColor="accent4"/>
        <w:bottom w:val="single" w:sz="8" w:space="0" w:color="DE5823" w:themeColor="accent4"/>
        <w:right w:val="single" w:sz="8" w:space="0" w:color="DE5823" w:themeColor="accent4"/>
        <w:insideH w:val="single" w:sz="8" w:space="0" w:color="DE5823" w:themeColor="accent4"/>
        <w:insideV w:val="single" w:sz="8" w:space="0" w:color="DE5823" w:themeColor="accent4"/>
      </w:tblBorders>
    </w:tblPr>
    <w:tcPr>
      <w:shd w:val="clear" w:color="auto" w:fill="F6D5C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BEEE9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DD2" w:themeFill="accent4" w:themeFillTint="33"/>
      </w:tcPr>
    </w:tblStylePr>
    <w:tblStylePr w:type="band1Vert">
      <w:tblPr/>
      <w:tcPr>
        <w:shd w:val="clear" w:color="auto" w:fill="EEAB91" w:themeFill="accent4" w:themeFillTint="7F"/>
      </w:tcPr>
    </w:tblStylePr>
    <w:tblStylePr w:type="band1Horz">
      <w:tblPr/>
      <w:tcPr>
        <w:tcBorders>
          <w:insideH w:val="single" w:sz="6" w:space="0" w:color="DE5823" w:themeColor="accent4"/>
          <w:insideV w:val="single" w:sz="6" w:space="0" w:color="DE5823" w:themeColor="accent4"/>
        </w:tcBorders>
        <w:shd w:val="clear" w:color="auto" w:fill="EEAB9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53A95" w:themeColor="accent5"/>
        <w:left w:val="single" w:sz="8" w:space="0" w:color="653A95" w:themeColor="accent5"/>
        <w:bottom w:val="single" w:sz="8" w:space="0" w:color="653A95" w:themeColor="accent5"/>
        <w:right w:val="single" w:sz="8" w:space="0" w:color="653A95" w:themeColor="accent5"/>
        <w:insideH w:val="single" w:sz="8" w:space="0" w:color="653A95" w:themeColor="accent5"/>
        <w:insideV w:val="single" w:sz="8" w:space="0" w:color="653A95" w:themeColor="accent5"/>
      </w:tblBorders>
    </w:tblPr>
    <w:tcPr>
      <w:shd w:val="clear" w:color="auto" w:fill="D8C9EA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9F6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3EE" w:themeFill="accent5" w:themeFillTint="33"/>
      </w:tcPr>
    </w:tblStylePr>
    <w:tblStylePr w:type="band1Vert">
      <w:tblPr/>
      <w:tcPr>
        <w:shd w:val="clear" w:color="auto" w:fill="B192D4" w:themeFill="accent5" w:themeFillTint="7F"/>
      </w:tcPr>
    </w:tblStylePr>
    <w:tblStylePr w:type="band1Horz">
      <w:tblPr/>
      <w:tcPr>
        <w:tcBorders>
          <w:insideH w:val="single" w:sz="6" w:space="0" w:color="653A95" w:themeColor="accent5"/>
          <w:insideV w:val="single" w:sz="6" w:space="0" w:color="653A95" w:themeColor="accent5"/>
        </w:tcBorders>
        <w:shd w:val="clear" w:color="auto" w:fill="B192D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B239" w:themeColor="accent6"/>
        <w:left w:val="single" w:sz="8" w:space="0" w:color="F7B239" w:themeColor="accent6"/>
        <w:bottom w:val="single" w:sz="8" w:space="0" w:color="F7B239" w:themeColor="accent6"/>
        <w:right w:val="single" w:sz="8" w:space="0" w:color="F7B239" w:themeColor="accent6"/>
        <w:insideH w:val="single" w:sz="8" w:space="0" w:color="F7B239" w:themeColor="accent6"/>
        <w:insideV w:val="single" w:sz="8" w:space="0" w:color="F7B239" w:themeColor="accent6"/>
      </w:tblBorders>
    </w:tblPr>
    <w:tcPr>
      <w:shd w:val="clear" w:color="auto" w:fill="FDEBC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7E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FD7" w:themeFill="accent6" w:themeFillTint="33"/>
      </w:tcPr>
    </w:tblStylePr>
    <w:tblStylePr w:type="band1Vert">
      <w:tblPr/>
      <w:tcPr>
        <w:shd w:val="clear" w:color="auto" w:fill="FBD89C" w:themeFill="accent6" w:themeFillTint="7F"/>
      </w:tcPr>
    </w:tblStylePr>
    <w:tblStylePr w:type="band1Horz">
      <w:tblPr/>
      <w:tcPr>
        <w:tcBorders>
          <w:insideH w:val="single" w:sz="6" w:space="0" w:color="F7B239" w:themeColor="accent6"/>
          <w:insideV w:val="single" w:sz="6" w:space="0" w:color="F7B239" w:themeColor="accent6"/>
        </w:tcBorders>
        <w:shd w:val="clear" w:color="auto" w:fill="FBD89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ACA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B0E0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B0E0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B0E0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B0E0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594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594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E9CA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F844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F844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F844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F844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D395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D395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DD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AB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AB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6AB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6AB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9BB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9BBFF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6D5C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582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582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582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582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B91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B91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C9EA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53A9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53A9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53A9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53A9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92D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92D4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BC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B23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B23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B23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B23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D89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D89C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B0E04" w:themeColor="accent1"/>
        <w:bottom w:val="single" w:sz="8" w:space="0" w:color="8B0E0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B0E04" w:themeColor="accent1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8B0E04" w:themeColor="accent1"/>
          <w:bottom w:val="single" w:sz="8" w:space="0" w:color="8B0E0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B0E04" w:themeColor="accent1"/>
          <w:bottom w:val="single" w:sz="8" w:space="0" w:color="8B0E04" w:themeColor="accent1"/>
        </w:tcBorders>
      </w:tcPr>
    </w:tblStylePr>
    <w:tblStylePr w:type="band1Vert">
      <w:tblPr/>
      <w:tcPr>
        <w:shd w:val="clear" w:color="auto" w:fill="FCACA6" w:themeFill="accent1" w:themeFillTint="3F"/>
      </w:tcPr>
    </w:tblStylePr>
    <w:tblStylePr w:type="band1Horz">
      <w:tblPr/>
      <w:tcPr>
        <w:shd w:val="clear" w:color="auto" w:fill="FCACA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F8440" w:themeColor="accent2"/>
        <w:bottom w:val="single" w:sz="8" w:space="0" w:color="2F844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F8440" w:themeColor="accent2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2F8440" w:themeColor="accent2"/>
          <w:bottom w:val="single" w:sz="8" w:space="0" w:color="2F844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F8440" w:themeColor="accent2"/>
          <w:bottom w:val="single" w:sz="8" w:space="0" w:color="2F8440" w:themeColor="accent2"/>
        </w:tcBorders>
      </w:tcPr>
    </w:tblStylePr>
    <w:tblStylePr w:type="band1Vert">
      <w:tblPr/>
      <w:tcPr>
        <w:shd w:val="clear" w:color="auto" w:fill="C2E9CA" w:themeFill="accent2" w:themeFillTint="3F"/>
      </w:tcPr>
    </w:tblStylePr>
    <w:tblStylePr w:type="band1Horz">
      <w:tblPr/>
      <w:tcPr>
        <w:shd w:val="clear" w:color="auto" w:fill="C2E9CA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6AB2" w:themeColor="accent3"/>
        <w:bottom w:val="single" w:sz="8" w:space="0" w:color="006AB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6AB2" w:themeColor="accent3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006AB2" w:themeColor="accent3"/>
          <w:bottom w:val="single" w:sz="8" w:space="0" w:color="006AB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6AB2" w:themeColor="accent3"/>
          <w:bottom w:val="single" w:sz="8" w:space="0" w:color="006AB2" w:themeColor="accent3"/>
        </w:tcBorders>
      </w:tcPr>
    </w:tblStylePr>
    <w:tblStylePr w:type="band1Vert">
      <w:tblPr/>
      <w:tcPr>
        <w:shd w:val="clear" w:color="auto" w:fill="ACDDFF" w:themeFill="accent3" w:themeFillTint="3F"/>
      </w:tcPr>
    </w:tblStylePr>
    <w:tblStylePr w:type="band1Horz">
      <w:tblPr/>
      <w:tcPr>
        <w:shd w:val="clear" w:color="auto" w:fill="ACDDFF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E5823" w:themeColor="accent4"/>
        <w:bottom w:val="single" w:sz="8" w:space="0" w:color="DE582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5823" w:themeColor="accent4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DE5823" w:themeColor="accent4"/>
          <w:bottom w:val="single" w:sz="8" w:space="0" w:color="DE582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5823" w:themeColor="accent4"/>
          <w:bottom w:val="single" w:sz="8" w:space="0" w:color="DE5823" w:themeColor="accent4"/>
        </w:tcBorders>
      </w:tcPr>
    </w:tblStylePr>
    <w:tblStylePr w:type="band1Vert">
      <w:tblPr/>
      <w:tcPr>
        <w:shd w:val="clear" w:color="auto" w:fill="F6D5C8" w:themeFill="accent4" w:themeFillTint="3F"/>
      </w:tcPr>
    </w:tblStylePr>
    <w:tblStylePr w:type="band1Horz">
      <w:tblPr/>
      <w:tcPr>
        <w:shd w:val="clear" w:color="auto" w:fill="F6D5C8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53A95" w:themeColor="accent5"/>
        <w:bottom w:val="single" w:sz="8" w:space="0" w:color="653A9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53A95" w:themeColor="accent5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653A95" w:themeColor="accent5"/>
          <w:bottom w:val="single" w:sz="8" w:space="0" w:color="653A9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53A95" w:themeColor="accent5"/>
          <w:bottom w:val="single" w:sz="8" w:space="0" w:color="653A95" w:themeColor="accent5"/>
        </w:tcBorders>
      </w:tcPr>
    </w:tblStylePr>
    <w:tblStylePr w:type="band1Vert">
      <w:tblPr/>
      <w:tcPr>
        <w:shd w:val="clear" w:color="auto" w:fill="D8C9EA" w:themeFill="accent5" w:themeFillTint="3F"/>
      </w:tcPr>
    </w:tblStylePr>
    <w:tblStylePr w:type="band1Horz">
      <w:tblPr/>
      <w:tcPr>
        <w:shd w:val="clear" w:color="auto" w:fill="D8C9EA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EF530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B239" w:themeColor="accent6"/>
        <w:bottom w:val="single" w:sz="8" w:space="0" w:color="F7B23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B239" w:themeColor="accent6"/>
        </w:tcBorders>
      </w:tcPr>
    </w:tblStylePr>
    <w:tblStylePr w:type="lastRow">
      <w:rPr>
        <w:b/>
        <w:bCs/>
        <w:color w:val="5C4D4D" w:themeColor="text2"/>
      </w:rPr>
      <w:tblPr/>
      <w:tcPr>
        <w:tcBorders>
          <w:top w:val="single" w:sz="8" w:space="0" w:color="F7B239" w:themeColor="accent6"/>
          <w:bottom w:val="single" w:sz="8" w:space="0" w:color="F7B23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B239" w:themeColor="accent6"/>
          <w:bottom w:val="single" w:sz="8" w:space="0" w:color="F7B239" w:themeColor="accent6"/>
        </w:tcBorders>
      </w:tcPr>
    </w:tblStylePr>
    <w:tblStylePr w:type="band1Vert">
      <w:tblPr/>
      <w:tcPr>
        <w:shd w:val="clear" w:color="auto" w:fill="FDEBCD" w:themeFill="accent6" w:themeFillTint="3F"/>
      </w:tcPr>
    </w:tblStylePr>
    <w:tblStylePr w:type="band1Horz">
      <w:tblPr/>
      <w:tcPr>
        <w:shd w:val="clear" w:color="auto" w:fill="FDEBCD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B0E04" w:themeColor="accent1"/>
        <w:left w:val="single" w:sz="8" w:space="0" w:color="8B0E04" w:themeColor="accent1"/>
        <w:bottom w:val="single" w:sz="8" w:space="0" w:color="8B0E04" w:themeColor="accent1"/>
        <w:right w:val="single" w:sz="8" w:space="0" w:color="8B0E0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B0E0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B0E0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B0E0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ACA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ACA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F8440" w:themeColor="accent2"/>
        <w:left w:val="single" w:sz="8" w:space="0" w:color="2F8440" w:themeColor="accent2"/>
        <w:bottom w:val="single" w:sz="8" w:space="0" w:color="2F8440" w:themeColor="accent2"/>
        <w:right w:val="single" w:sz="8" w:space="0" w:color="2F844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F844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F844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F844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E9CA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E9CA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AB2" w:themeColor="accent3"/>
        <w:left w:val="single" w:sz="8" w:space="0" w:color="006AB2" w:themeColor="accent3"/>
        <w:bottom w:val="single" w:sz="8" w:space="0" w:color="006AB2" w:themeColor="accent3"/>
        <w:right w:val="single" w:sz="8" w:space="0" w:color="006AB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6AB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6AB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6AB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DD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DD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E5823" w:themeColor="accent4"/>
        <w:left w:val="single" w:sz="8" w:space="0" w:color="DE5823" w:themeColor="accent4"/>
        <w:bottom w:val="single" w:sz="8" w:space="0" w:color="DE5823" w:themeColor="accent4"/>
        <w:right w:val="single" w:sz="8" w:space="0" w:color="DE582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582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582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582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5C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5C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53A95" w:themeColor="accent5"/>
        <w:left w:val="single" w:sz="8" w:space="0" w:color="653A95" w:themeColor="accent5"/>
        <w:bottom w:val="single" w:sz="8" w:space="0" w:color="653A95" w:themeColor="accent5"/>
        <w:right w:val="single" w:sz="8" w:space="0" w:color="653A9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53A9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53A9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53A9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C9EA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C9EA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EF530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B239" w:themeColor="accent6"/>
        <w:left w:val="single" w:sz="8" w:space="0" w:color="F7B239" w:themeColor="accent6"/>
        <w:bottom w:val="single" w:sz="8" w:space="0" w:color="F7B239" w:themeColor="accent6"/>
        <w:right w:val="single" w:sz="8" w:space="0" w:color="F7B23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B23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B23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B23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BC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BC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E41606" w:themeColor="accent1" w:themeTint="BF"/>
        <w:left w:val="single" w:sz="8" w:space="0" w:color="E41606" w:themeColor="accent1" w:themeTint="BF"/>
        <w:bottom w:val="single" w:sz="8" w:space="0" w:color="E41606" w:themeColor="accent1" w:themeTint="BF"/>
        <w:right w:val="single" w:sz="8" w:space="0" w:color="E41606" w:themeColor="accent1" w:themeTint="BF"/>
        <w:insideH w:val="single" w:sz="8" w:space="0" w:color="E41606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41606" w:themeColor="accent1" w:themeTint="BF"/>
          <w:left w:val="single" w:sz="8" w:space="0" w:color="E41606" w:themeColor="accent1" w:themeTint="BF"/>
          <w:bottom w:val="single" w:sz="8" w:space="0" w:color="E41606" w:themeColor="accent1" w:themeTint="BF"/>
          <w:right w:val="single" w:sz="8" w:space="0" w:color="E41606" w:themeColor="accent1" w:themeTint="BF"/>
          <w:insideH w:val="nil"/>
          <w:insideV w:val="nil"/>
        </w:tcBorders>
        <w:shd w:val="clear" w:color="auto" w:fill="8B0E0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41606" w:themeColor="accent1" w:themeTint="BF"/>
          <w:left w:val="single" w:sz="8" w:space="0" w:color="E41606" w:themeColor="accent1" w:themeTint="BF"/>
          <w:bottom w:val="single" w:sz="8" w:space="0" w:color="E41606" w:themeColor="accent1" w:themeTint="BF"/>
          <w:right w:val="single" w:sz="8" w:space="0" w:color="E4160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ACA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ACA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48BE5F" w:themeColor="accent2" w:themeTint="BF"/>
        <w:left w:val="single" w:sz="8" w:space="0" w:color="48BE5F" w:themeColor="accent2" w:themeTint="BF"/>
        <w:bottom w:val="single" w:sz="8" w:space="0" w:color="48BE5F" w:themeColor="accent2" w:themeTint="BF"/>
        <w:right w:val="single" w:sz="8" w:space="0" w:color="48BE5F" w:themeColor="accent2" w:themeTint="BF"/>
        <w:insideH w:val="single" w:sz="8" w:space="0" w:color="48BE5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8BE5F" w:themeColor="accent2" w:themeTint="BF"/>
          <w:left w:val="single" w:sz="8" w:space="0" w:color="48BE5F" w:themeColor="accent2" w:themeTint="BF"/>
          <w:bottom w:val="single" w:sz="8" w:space="0" w:color="48BE5F" w:themeColor="accent2" w:themeTint="BF"/>
          <w:right w:val="single" w:sz="8" w:space="0" w:color="48BE5F" w:themeColor="accent2" w:themeTint="BF"/>
          <w:insideH w:val="nil"/>
          <w:insideV w:val="nil"/>
        </w:tcBorders>
        <w:shd w:val="clear" w:color="auto" w:fill="2F844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8BE5F" w:themeColor="accent2" w:themeTint="BF"/>
          <w:left w:val="single" w:sz="8" w:space="0" w:color="48BE5F" w:themeColor="accent2" w:themeTint="BF"/>
          <w:bottom w:val="single" w:sz="8" w:space="0" w:color="48BE5F" w:themeColor="accent2" w:themeTint="BF"/>
          <w:right w:val="single" w:sz="8" w:space="0" w:color="48BE5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9CA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E9CA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0699FF" w:themeColor="accent3" w:themeTint="BF"/>
        <w:left w:val="single" w:sz="8" w:space="0" w:color="0699FF" w:themeColor="accent3" w:themeTint="BF"/>
        <w:bottom w:val="single" w:sz="8" w:space="0" w:color="0699FF" w:themeColor="accent3" w:themeTint="BF"/>
        <w:right w:val="single" w:sz="8" w:space="0" w:color="0699FF" w:themeColor="accent3" w:themeTint="BF"/>
        <w:insideH w:val="single" w:sz="8" w:space="0" w:color="0699FF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699FF" w:themeColor="accent3" w:themeTint="BF"/>
          <w:left w:val="single" w:sz="8" w:space="0" w:color="0699FF" w:themeColor="accent3" w:themeTint="BF"/>
          <w:bottom w:val="single" w:sz="8" w:space="0" w:color="0699FF" w:themeColor="accent3" w:themeTint="BF"/>
          <w:right w:val="single" w:sz="8" w:space="0" w:color="0699FF" w:themeColor="accent3" w:themeTint="BF"/>
          <w:insideH w:val="nil"/>
          <w:insideV w:val="nil"/>
        </w:tcBorders>
        <w:shd w:val="clear" w:color="auto" w:fill="006AB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699FF" w:themeColor="accent3" w:themeTint="BF"/>
          <w:left w:val="single" w:sz="8" w:space="0" w:color="0699FF" w:themeColor="accent3" w:themeTint="BF"/>
          <w:bottom w:val="single" w:sz="8" w:space="0" w:color="0699FF" w:themeColor="accent3" w:themeTint="BF"/>
          <w:right w:val="single" w:sz="8" w:space="0" w:color="0699FF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DD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DD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E6815A" w:themeColor="accent4" w:themeTint="BF"/>
        <w:left w:val="single" w:sz="8" w:space="0" w:color="E6815A" w:themeColor="accent4" w:themeTint="BF"/>
        <w:bottom w:val="single" w:sz="8" w:space="0" w:color="E6815A" w:themeColor="accent4" w:themeTint="BF"/>
        <w:right w:val="single" w:sz="8" w:space="0" w:color="E6815A" w:themeColor="accent4" w:themeTint="BF"/>
        <w:insideH w:val="single" w:sz="8" w:space="0" w:color="E6815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815A" w:themeColor="accent4" w:themeTint="BF"/>
          <w:left w:val="single" w:sz="8" w:space="0" w:color="E6815A" w:themeColor="accent4" w:themeTint="BF"/>
          <w:bottom w:val="single" w:sz="8" w:space="0" w:color="E6815A" w:themeColor="accent4" w:themeTint="BF"/>
          <w:right w:val="single" w:sz="8" w:space="0" w:color="E6815A" w:themeColor="accent4" w:themeTint="BF"/>
          <w:insideH w:val="nil"/>
          <w:insideV w:val="nil"/>
        </w:tcBorders>
        <w:shd w:val="clear" w:color="auto" w:fill="DE582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815A" w:themeColor="accent4" w:themeTint="BF"/>
          <w:left w:val="single" w:sz="8" w:space="0" w:color="E6815A" w:themeColor="accent4" w:themeTint="BF"/>
          <w:bottom w:val="single" w:sz="8" w:space="0" w:color="E6815A" w:themeColor="accent4" w:themeTint="BF"/>
          <w:right w:val="single" w:sz="8" w:space="0" w:color="E6815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5C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5C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8A5BBF" w:themeColor="accent5" w:themeTint="BF"/>
        <w:left w:val="single" w:sz="8" w:space="0" w:color="8A5BBF" w:themeColor="accent5" w:themeTint="BF"/>
        <w:bottom w:val="single" w:sz="8" w:space="0" w:color="8A5BBF" w:themeColor="accent5" w:themeTint="BF"/>
        <w:right w:val="single" w:sz="8" w:space="0" w:color="8A5BBF" w:themeColor="accent5" w:themeTint="BF"/>
        <w:insideH w:val="single" w:sz="8" w:space="0" w:color="8A5BB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A5BBF" w:themeColor="accent5" w:themeTint="BF"/>
          <w:left w:val="single" w:sz="8" w:space="0" w:color="8A5BBF" w:themeColor="accent5" w:themeTint="BF"/>
          <w:bottom w:val="single" w:sz="8" w:space="0" w:color="8A5BBF" w:themeColor="accent5" w:themeTint="BF"/>
          <w:right w:val="single" w:sz="8" w:space="0" w:color="8A5BBF" w:themeColor="accent5" w:themeTint="BF"/>
          <w:insideH w:val="nil"/>
          <w:insideV w:val="nil"/>
        </w:tcBorders>
        <w:shd w:val="clear" w:color="auto" w:fill="653A9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A5BBF" w:themeColor="accent5" w:themeTint="BF"/>
          <w:left w:val="single" w:sz="8" w:space="0" w:color="8A5BBF" w:themeColor="accent5" w:themeTint="BF"/>
          <w:bottom w:val="single" w:sz="8" w:space="0" w:color="8A5BBF" w:themeColor="accent5" w:themeTint="BF"/>
          <w:right w:val="single" w:sz="8" w:space="0" w:color="8A5BB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C9EA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C9EA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8" w:space="0" w:color="F9C56A" w:themeColor="accent6" w:themeTint="BF"/>
        <w:left w:val="single" w:sz="8" w:space="0" w:color="F9C56A" w:themeColor="accent6" w:themeTint="BF"/>
        <w:bottom w:val="single" w:sz="8" w:space="0" w:color="F9C56A" w:themeColor="accent6" w:themeTint="BF"/>
        <w:right w:val="single" w:sz="8" w:space="0" w:color="F9C56A" w:themeColor="accent6" w:themeTint="BF"/>
        <w:insideH w:val="single" w:sz="8" w:space="0" w:color="F9C56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C56A" w:themeColor="accent6" w:themeTint="BF"/>
          <w:left w:val="single" w:sz="8" w:space="0" w:color="F9C56A" w:themeColor="accent6" w:themeTint="BF"/>
          <w:bottom w:val="single" w:sz="8" w:space="0" w:color="F9C56A" w:themeColor="accent6" w:themeTint="BF"/>
          <w:right w:val="single" w:sz="8" w:space="0" w:color="F9C56A" w:themeColor="accent6" w:themeTint="BF"/>
          <w:insideH w:val="nil"/>
          <w:insideV w:val="nil"/>
        </w:tcBorders>
        <w:shd w:val="clear" w:color="auto" w:fill="F7B23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C56A" w:themeColor="accent6" w:themeTint="BF"/>
          <w:left w:val="single" w:sz="8" w:space="0" w:color="F9C56A" w:themeColor="accent6" w:themeTint="BF"/>
          <w:bottom w:val="single" w:sz="8" w:space="0" w:color="F9C56A" w:themeColor="accent6" w:themeTint="BF"/>
          <w:right w:val="single" w:sz="8" w:space="0" w:color="F9C56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BC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BC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B0E0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B0E0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B0E0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F844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844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F844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AB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AB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6AB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582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582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582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53A9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3A9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53A9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EF530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B23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B23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B23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F530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F530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0"/>
    <w:unhideWhenUsed/>
    <w:qFormat/>
    <w:rsid w:val="00EF530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EF5304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EF5304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F5304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F5304"/>
  </w:style>
  <w:style w:type="character" w:styleId="PageNumber">
    <w:name w:val="page number"/>
    <w:basedOn w:val="DefaultParagraphFont"/>
    <w:uiPriority w:val="99"/>
    <w:semiHidden/>
    <w:unhideWhenUsed/>
    <w:rsid w:val="00EF5304"/>
  </w:style>
  <w:style w:type="table" w:styleId="PlainTable1">
    <w:name w:val="Plain Table 1"/>
    <w:basedOn w:val="TableNormal"/>
    <w:uiPriority w:val="40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1"/>
    <w:rsid w:val="00EF53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2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3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4"/>
    <w:rsid w:val="00EF530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EF5304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F5304"/>
    <w:rPr>
      <w:rFonts w:ascii="Consolas" w:hAnsi="Consolas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F45FEE"/>
    <w:pPr>
      <w:spacing w:before="200" w:after="16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F45FEE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F5304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F5304"/>
  </w:style>
  <w:style w:type="character" w:styleId="Strong">
    <w:name w:val="Strong"/>
    <w:basedOn w:val="DefaultParagraphFont"/>
    <w:uiPriority w:val="22"/>
    <w:semiHidden/>
    <w:qFormat/>
    <w:rsid w:val="00EF5304"/>
    <w:rPr>
      <w:b/>
      <w:bCs/>
    </w:rPr>
  </w:style>
  <w:style w:type="paragraph" w:styleId="Subtitle">
    <w:name w:val="Subtitle"/>
    <w:basedOn w:val="Normal"/>
    <w:link w:val="SubtitleChar"/>
    <w:uiPriority w:val="20"/>
    <w:semiHidden/>
    <w:unhideWhenUsed/>
    <w:qFormat/>
    <w:rsid w:val="00CE66A7"/>
    <w:pPr>
      <w:numPr>
        <w:ilvl w:val="1"/>
      </w:numPr>
      <w:spacing w:after="160"/>
      <w:contextualSpacing/>
    </w:pPr>
    <w:rPr>
      <w:color w:val="5A5A5A" w:themeColor="text1" w:themeTint="A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20"/>
    <w:semiHidden/>
    <w:rsid w:val="00CE66A7"/>
    <w:rPr>
      <w:color w:val="5A5A5A" w:themeColor="text1" w:themeTint="A5"/>
      <w:sz w:val="22"/>
      <w:szCs w:val="22"/>
    </w:rPr>
  </w:style>
  <w:style w:type="character" w:styleId="SubtleEmphasis">
    <w:name w:val="Subtle Emphasis"/>
    <w:basedOn w:val="DefaultParagraphFont"/>
    <w:uiPriority w:val="19"/>
    <w:semiHidden/>
    <w:qFormat/>
    <w:rsid w:val="00EF530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EF5304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EF5304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EF5304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EF5304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EF530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EF5304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EF5304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EF5304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EF5304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EF5304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EF5304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EF5304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EF5304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EF5304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EF5304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EF530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EF5304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EF5304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EF5304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EF5304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EF5304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5"/>
    <w:rsid w:val="00EF530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EF5304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EF5304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EF530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EF5304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EF5304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EF530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F5304"/>
    <w:pPr>
      <w:spacing w:after="0"/>
      <w:ind w:left="260" w:hanging="26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EF5304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EF5304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EF5304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EF5304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EF5304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EF5304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EF53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EF5304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EF5304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EF5304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EF5304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F5304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F530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F5304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F5304"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F5304"/>
    <w:pPr>
      <w:spacing w:after="100"/>
      <w:ind w:left="104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F5304"/>
    <w:pPr>
      <w:spacing w:after="100"/>
      <w:ind w:left="13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F5304"/>
    <w:pPr>
      <w:spacing w:after="100"/>
      <w:ind w:left="15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F5304"/>
    <w:pPr>
      <w:spacing w:after="100"/>
      <w:ind w:left="182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F5304"/>
    <w:pPr>
      <w:spacing w:after="100"/>
      <w:ind w:left="208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E66A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footer" Target="footer5.xml"/><Relationship Id="rId39" Type="http://schemas.openxmlformats.org/officeDocument/2006/relationships/theme" Target="theme/theme1.xml"/><Relationship Id="rId21" Type="http://schemas.openxmlformats.org/officeDocument/2006/relationships/header" Target="header6.xml"/><Relationship Id="rId34" Type="http://schemas.openxmlformats.org/officeDocument/2006/relationships/header" Target="header15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5" Type="http://schemas.openxmlformats.org/officeDocument/2006/relationships/header" Target="header9.xml"/><Relationship Id="rId33" Type="http://schemas.openxmlformats.org/officeDocument/2006/relationships/header" Target="header14.xml"/><Relationship Id="rId38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footer" Target="footer3.xml"/><Relationship Id="rId29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8.xml"/><Relationship Id="rId32" Type="http://schemas.openxmlformats.org/officeDocument/2006/relationships/footer" Target="footer7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footer" Target="footer4.xml"/><Relationship Id="rId28" Type="http://schemas.openxmlformats.org/officeDocument/2006/relationships/header" Target="header11.xml"/><Relationship Id="rId36" Type="http://schemas.openxmlformats.org/officeDocument/2006/relationships/header" Target="header16.xml"/><Relationship Id="rId10" Type="http://schemas.openxmlformats.org/officeDocument/2006/relationships/image" Target="media/image4.png"/><Relationship Id="rId19" Type="http://schemas.openxmlformats.org/officeDocument/2006/relationships/header" Target="header5.xml"/><Relationship Id="rId31" Type="http://schemas.openxmlformats.org/officeDocument/2006/relationships/header" Target="header1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header" Target="header7.xml"/><Relationship Id="rId27" Type="http://schemas.openxmlformats.org/officeDocument/2006/relationships/header" Target="header10.xml"/><Relationship Id="rId30" Type="http://schemas.openxmlformats.org/officeDocument/2006/relationships/header" Target="header12.xml"/><Relationship Id="rId35" Type="http://schemas.openxmlformats.org/officeDocument/2006/relationships/footer" Target="footer8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1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st&#160;improved&#160;player&#160;awar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35F920B890742C3A766ACB33EB75C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1010FC-4FCA-4F7E-8C92-DDEA27523EDE}"/>
      </w:docPartPr>
      <w:docPartBody>
        <w:p w:rsidR="00132C26" w:rsidRDefault="00A83753" w:rsidP="00A83753">
          <w:pPr>
            <w:pStyle w:val="E35F920B890742C3A766ACB33EB75CFE"/>
          </w:pPr>
          <w:r>
            <w:t>Most</w:t>
          </w:r>
        </w:p>
      </w:docPartBody>
    </w:docPart>
    <w:docPart>
      <w:docPartPr>
        <w:name w:val="8A007F941B0F434D9E0004D5F51521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C0DB6C-DA91-4A1F-82EA-432398BEC696}"/>
      </w:docPartPr>
      <w:docPartBody>
        <w:p w:rsidR="00132C26" w:rsidRDefault="00A83753" w:rsidP="00A83753">
          <w:pPr>
            <w:pStyle w:val="8A007F941B0F434D9E0004D5F5152143"/>
          </w:pPr>
          <w:r>
            <w:t>Player</w:t>
          </w:r>
        </w:p>
      </w:docPartBody>
    </w:docPart>
    <w:docPart>
      <w:docPartPr>
        <w:name w:val="FB90FB960B9E44FABB6111B2190CA1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E8DA4F-055E-4EE0-A953-DC31E9B0D2EC}"/>
      </w:docPartPr>
      <w:docPartBody>
        <w:p w:rsidR="00132C26" w:rsidRDefault="00A83753" w:rsidP="00A83753">
          <w:pPr>
            <w:pStyle w:val="FB90FB960B9E44FABB6111B2190CA1F0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B36AE280F36B4C0BA7B3AB45947E07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F2BFDF-B86E-4CC1-881D-8D3AB1BEF47B}"/>
      </w:docPartPr>
      <w:docPartBody>
        <w:p w:rsidR="00132C26" w:rsidRDefault="00A83753" w:rsidP="00A83753">
          <w:pPr>
            <w:pStyle w:val="B36AE280F36B4C0BA7B3AB45947E070C"/>
          </w:pPr>
          <w:r w:rsidRPr="00DC32FD">
            <w:t>Presented By:</w:t>
          </w:r>
        </w:p>
      </w:docPartBody>
    </w:docPart>
    <w:docPart>
      <w:docPartPr>
        <w:name w:val="C238B196187347168E86DBFD5BFD31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138694-87FE-46E4-8D2D-837CBD38170B}"/>
      </w:docPartPr>
      <w:docPartBody>
        <w:p w:rsidR="00132C26" w:rsidRDefault="00A83753" w:rsidP="00A83753">
          <w:pPr>
            <w:pStyle w:val="C238B196187347168E86DBFD5BFD31F3"/>
          </w:pPr>
          <w:r w:rsidRPr="00CC4C87">
            <w:t>On This Day:</w:t>
          </w:r>
        </w:p>
      </w:docPartBody>
    </w:docPart>
    <w:docPart>
      <w:docPartPr>
        <w:name w:val="B92FE6B252F94193BD6B961BCE7556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2C5A1B-F0E4-43A5-B020-A088DD287459}"/>
      </w:docPartPr>
      <w:docPartBody>
        <w:p w:rsidR="00132C26" w:rsidRDefault="00A83753" w:rsidP="00A83753">
          <w:pPr>
            <w:pStyle w:val="B92FE6B252F94193BD6B961BCE755636"/>
          </w:pPr>
          <w:r>
            <w:t>Most</w:t>
          </w:r>
        </w:p>
      </w:docPartBody>
    </w:docPart>
    <w:docPart>
      <w:docPartPr>
        <w:name w:val="88E48B304F304FEF84CF42AFEA7DE1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D5851B-AB19-42C8-9D4D-AFFCC38A4A55}"/>
      </w:docPartPr>
      <w:docPartBody>
        <w:p w:rsidR="00132C26" w:rsidRDefault="00A83753" w:rsidP="00A83753">
          <w:pPr>
            <w:pStyle w:val="88E48B304F304FEF84CF42AFEA7DE1AE"/>
          </w:pPr>
          <w:r>
            <w:t>Player</w:t>
          </w:r>
        </w:p>
      </w:docPartBody>
    </w:docPart>
    <w:docPart>
      <w:docPartPr>
        <w:name w:val="BD2A323580514558AD705FA6EA5739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5D68FE-BFB4-4BB7-BDF2-A36B4BB76645}"/>
      </w:docPartPr>
      <w:docPartBody>
        <w:p w:rsidR="00132C26" w:rsidRDefault="00A83753" w:rsidP="00A83753">
          <w:pPr>
            <w:pStyle w:val="BD2A323580514558AD705FA6EA5739CC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AF46BD8E43E945A7BA6E4AC3478156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C279AE-8C4D-4E14-8B80-622E7E0AE549}"/>
      </w:docPartPr>
      <w:docPartBody>
        <w:p w:rsidR="00132C26" w:rsidRDefault="00A83753" w:rsidP="00A83753">
          <w:pPr>
            <w:pStyle w:val="AF46BD8E43E945A7BA6E4AC347815654"/>
          </w:pPr>
          <w:r w:rsidRPr="00DC32FD">
            <w:t>Presented By:</w:t>
          </w:r>
        </w:p>
      </w:docPartBody>
    </w:docPart>
    <w:docPart>
      <w:docPartPr>
        <w:name w:val="6555EF8B2B2542FC9A9AE66B464277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1D406-426B-4E42-9C44-83BA3488B5F1}"/>
      </w:docPartPr>
      <w:docPartBody>
        <w:p w:rsidR="00132C26" w:rsidRDefault="00A83753" w:rsidP="00A83753">
          <w:pPr>
            <w:pStyle w:val="6555EF8B2B2542FC9A9AE66B464277FB"/>
          </w:pPr>
          <w:r w:rsidRPr="00CC4C87">
            <w:t>On This Day:</w:t>
          </w:r>
        </w:p>
      </w:docPartBody>
    </w:docPart>
    <w:docPart>
      <w:docPartPr>
        <w:name w:val="34DCC7C7164F47EA8F8BB43FD89D4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7B9A1A-0B6B-4CCE-B173-AC9643609677}"/>
      </w:docPartPr>
      <w:docPartBody>
        <w:p w:rsidR="00132C26" w:rsidRDefault="00A83753" w:rsidP="00A83753">
          <w:pPr>
            <w:pStyle w:val="34DCC7C7164F47EA8F8BB43FD89D427E"/>
          </w:pPr>
          <w:r>
            <w:t>Most</w:t>
          </w:r>
        </w:p>
      </w:docPartBody>
    </w:docPart>
    <w:docPart>
      <w:docPartPr>
        <w:name w:val="D39C96DBBD7A450EAF4D833A4CEBF2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99FB1E-EAD5-49D2-8131-A9BCFDFDC63C}"/>
      </w:docPartPr>
      <w:docPartBody>
        <w:p w:rsidR="00132C26" w:rsidRDefault="00A83753" w:rsidP="00A83753">
          <w:pPr>
            <w:pStyle w:val="D39C96DBBD7A450EAF4D833A4CEBF25E"/>
          </w:pPr>
          <w:r>
            <w:t>Player</w:t>
          </w:r>
        </w:p>
      </w:docPartBody>
    </w:docPart>
    <w:docPart>
      <w:docPartPr>
        <w:name w:val="37899F604371439B9A0CBD78E84D2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BA2BD4-2A25-4743-BF86-4EFBC5806A47}"/>
      </w:docPartPr>
      <w:docPartBody>
        <w:p w:rsidR="00132C26" w:rsidRDefault="00A83753" w:rsidP="00A83753">
          <w:pPr>
            <w:pStyle w:val="37899F604371439B9A0CBD78E84D238D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83A1D34534F249E2928BCB746F9CC4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E6A2F3-9E51-43CC-A58C-519E222795AC}"/>
      </w:docPartPr>
      <w:docPartBody>
        <w:p w:rsidR="00132C26" w:rsidRDefault="00A83753" w:rsidP="00A83753">
          <w:pPr>
            <w:pStyle w:val="83A1D34534F249E2928BCB746F9CC44E"/>
          </w:pPr>
          <w:r w:rsidRPr="00DC32FD">
            <w:t>Presented By:</w:t>
          </w:r>
        </w:p>
      </w:docPartBody>
    </w:docPart>
    <w:docPart>
      <w:docPartPr>
        <w:name w:val="E0297DF770374BC89A02F8CF626A0D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67B45B-F112-40FD-9F8A-83A728991892}"/>
      </w:docPartPr>
      <w:docPartBody>
        <w:p w:rsidR="00132C26" w:rsidRDefault="00A83753" w:rsidP="00A83753">
          <w:pPr>
            <w:pStyle w:val="E0297DF770374BC89A02F8CF626A0DEF"/>
          </w:pPr>
          <w:r w:rsidRPr="00CC4C87">
            <w:t>On This Day:</w:t>
          </w:r>
        </w:p>
      </w:docPartBody>
    </w:docPart>
    <w:docPart>
      <w:docPartPr>
        <w:name w:val="20B93BDAB2924D6A9B0BDF60B6E631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C672A2-6721-4223-80E6-89BD3BAC085F}"/>
      </w:docPartPr>
      <w:docPartBody>
        <w:p w:rsidR="00132C26" w:rsidRDefault="00A83753" w:rsidP="00A83753">
          <w:pPr>
            <w:pStyle w:val="20B93BDAB2924D6A9B0BDF60B6E6315B"/>
          </w:pPr>
          <w:r>
            <w:t>Most</w:t>
          </w:r>
        </w:p>
      </w:docPartBody>
    </w:docPart>
    <w:docPart>
      <w:docPartPr>
        <w:name w:val="2B7E71A14B6C4FE3BEA1F998E62113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3B970D-963D-45E7-BD3D-FEB76EA77B05}"/>
      </w:docPartPr>
      <w:docPartBody>
        <w:p w:rsidR="00132C26" w:rsidRDefault="00A83753" w:rsidP="00A83753">
          <w:pPr>
            <w:pStyle w:val="2B7E71A14B6C4FE3BEA1F998E62113A9"/>
          </w:pPr>
          <w:r>
            <w:t>Player</w:t>
          </w:r>
        </w:p>
      </w:docPartBody>
    </w:docPart>
    <w:docPart>
      <w:docPartPr>
        <w:name w:val="EEA3C7F138134CC388A4886ABB1B0F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795989-23AA-47C2-B910-B347EDD455C9}"/>
      </w:docPartPr>
      <w:docPartBody>
        <w:p w:rsidR="00132C26" w:rsidRDefault="00A83753" w:rsidP="00A83753">
          <w:pPr>
            <w:pStyle w:val="EEA3C7F138134CC388A4886ABB1B0FD8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C5D1E3183877413FBBA1B6B8BE7566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3D8D3C-B865-4997-AEA3-AD4428C77F52}"/>
      </w:docPartPr>
      <w:docPartBody>
        <w:p w:rsidR="00132C26" w:rsidRDefault="00A83753" w:rsidP="00A83753">
          <w:pPr>
            <w:pStyle w:val="C5D1E3183877413FBBA1B6B8BE756623"/>
          </w:pPr>
          <w:r w:rsidRPr="00DC32FD">
            <w:t>Presented By:</w:t>
          </w:r>
        </w:p>
      </w:docPartBody>
    </w:docPart>
    <w:docPart>
      <w:docPartPr>
        <w:name w:val="987AA64AD4934CF6B11E0DF0210964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BDDA0A-8A13-4ADE-8C0F-3B7C2D5ADF86}"/>
      </w:docPartPr>
      <w:docPartBody>
        <w:p w:rsidR="00132C26" w:rsidRDefault="00A83753" w:rsidP="00A83753">
          <w:pPr>
            <w:pStyle w:val="987AA64AD4934CF6B11E0DF021096455"/>
          </w:pPr>
          <w:r w:rsidRPr="00CC4C87">
            <w:t>On This Day:</w:t>
          </w:r>
        </w:p>
      </w:docPartBody>
    </w:docPart>
    <w:docPart>
      <w:docPartPr>
        <w:name w:val="BCB423B049FD483EA68354593DC7A5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B8B41B-41C1-426D-940C-0EC1FB34351E}"/>
      </w:docPartPr>
      <w:docPartBody>
        <w:p w:rsidR="00132C26" w:rsidRDefault="00A83753" w:rsidP="00A83753">
          <w:pPr>
            <w:pStyle w:val="BCB423B049FD483EA68354593DC7A53F"/>
          </w:pPr>
          <w:r>
            <w:t>Most</w:t>
          </w:r>
        </w:p>
      </w:docPartBody>
    </w:docPart>
    <w:docPart>
      <w:docPartPr>
        <w:name w:val="0D4BE520179F43EDBD6CB96262A6BE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D452A-F7C3-443E-8067-CCB6D9D8FCA9}"/>
      </w:docPartPr>
      <w:docPartBody>
        <w:p w:rsidR="00132C26" w:rsidRDefault="00A83753" w:rsidP="00A83753">
          <w:pPr>
            <w:pStyle w:val="0D4BE520179F43EDBD6CB96262A6BE83"/>
          </w:pPr>
          <w:r>
            <w:t>Player</w:t>
          </w:r>
        </w:p>
      </w:docPartBody>
    </w:docPart>
    <w:docPart>
      <w:docPartPr>
        <w:name w:val="D7BFB7B58A6F4A16AB0B258F231DED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F85AC1-203D-479D-9E05-7DDD706272F3}"/>
      </w:docPartPr>
      <w:docPartBody>
        <w:p w:rsidR="00132C26" w:rsidRDefault="00A83753" w:rsidP="00A83753">
          <w:pPr>
            <w:pStyle w:val="D7BFB7B58A6F4A16AB0B258F231DED5B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5C044AF5A854449F916218CD6A24FA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6C8CBE-45FC-4DA7-963A-81A8D54EB99C}"/>
      </w:docPartPr>
      <w:docPartBody>
        <w:p w:rsidR="00132C26" w:rsidRDefault="00A83753" w:rsidP="00A83753">
          <w:pPr>
            <w:pStyle w:val="5C044AF5A854449F916218CD6A24FA7F"/>
          </w:pPr>
          <w:r w:rsidRPr="00DC32FD">
            <w:t>Presented By:</w:t>
          </w:r>
        </w:p>
      </w:docPartBody>
    </w:docPart>
    <w:docPart>
      <w:docPartPr>
        <w:name w:val="F382A7D586A64015A4FB5CC01EC7CE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09E8AF-A45A-4C43-B1F7-FD60A2EE62EA}"/>
      </w:docPartPr>
      <w:docPartBody>
        <w:p w:rsidR="00132C26" w:rsidRDefault="00A83753" w:rsidP="00A83753">
          <w:pPr>
            <w:pStyle w:val="F382A7D586A64015A4FB5CC01EC7CEC6"/>
          </w:pPr>
          <w:r w:rsidRPr="00CC4C87">
            <w:t>On This Day:</w:t>
          </w:r>
        </w:p>
      </w:docPartBody>
    </w:docPart>
    <w:docPart>
      <w:docPartPr>
        <w:name w:val="90E0BD2B651A433EB1DA48071B9B8A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6AE3FE-AEFC-4218-8F61-063149C8CE30}"/>
      </w:docPartPr>
      <w:docPartBody>
        <w:p w:rsidR="00132C26" w:rsidRDefault="00A83753" w:rsidP="00A83753">
          <w:pPr>
            <w:pStyle w:val="90E0BD2B651A433EB1DA48071B9B8AC6"/>
          </w:pPr>
          <w:r>
            <w:t>Most</w:t>
          </w:r>
        </w:p>
      </w:docPartBody>
    </w:docPart>
    <w:docPart>
      <w:docPartPr>
        <w:name w:val="6F0C6A6321C244CAA409FBA79B5433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D8DAC2-0DCF-4927-8AA8-8F34DF99D70B}"/>
      </w:docPartPr>
      <w:docPartBody>
        <w:p w:rsidR="00132C26" w:rsidRDefault="00A83753" w:rsidP="00A83753">
          <w:pPr>
            <w:pStyle w:val="6F0C6A6321C244CAA409FBA79B543330"/>
          </w:pPr>
          <w:r>
            <w:t>Player</w:t>
          </w:r>
        </w:p>
      </w:docPartBody>
    </w:docPart>
    <w:docPart>
      <w:docPartPr>
        <w:name w:val="30CB6C06DD9F4AA99E8898D89C27D3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B5FC1A-4598-4354-8A20-C734C2B63E40}"/>
      </w:docPartPr>
      <w:docPartBody>
        <w:p w:rsidR="00132C26" w:rsidRDefault="00A83753" w:rsidP="00A83753">
          <w:pPr>
            <w:pStyle w:val="30CB6C06DD9F4AA99E8898D89C27D348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0991FE15CDD84E6994B235D1FAD70F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71DDFB-D9A9-405A-94F5-92DA7D6946F3}"/>
      </w:docPartPr>
      <w:docPartBody>
        <w:p w:rsidR="00132C26" w:rsidRDefault="00A83753" w:rsidP="00A83753">
          <w:pPr>
            <w:pStyle w:val="0991FE15CDD84E6994B235D1FAD70F47"/>
          </w:pPr>
          <w:r w:rsidRPr="00DC32FD">
            <w:t>Presented By:</w:t>
          </w:r>
        </w:p>
      </w:docPartBody>
    </w:docPart>
    <w:docPart>
      <w:docPartPr>
        <w:name w:val="EBD2626A463F4A40B819783DC70C43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C6AE2A-FE39-456A-88E0-985EE5EAC746}"/>
      </w:docPartPr>
      <w:docPartBody>
        <w:p w:rsidR="00132C26" w:rsidRDefault="00A83753" w:rsidP="00A83753">
          <w:pPr>
            <w:pStyle w:val="EBD2626A463F4A40B819783DC70C434E"/>
          </w:pPr>
          <w:r w:rsidRPr="00CC4C87">
            <w:t>On This Day:</w:t>
          </w:r>
        </w:p>
      </w:docPartBody>
    </w:docPart>
    <w:docPart>
      <w:docPartPr>
        <w:name w:val="0E34B8C7176B49F0B987A49BEA0969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DE61D6-0E8E-4C03-A0EC-9A6ABE844949}"/>
      </w:docPartPr>
      <w:docPartBody>
        <w:p w:rsidR="00132C26" w:rsidRDefault="00A83753" w:rsidP="00A83753">
          <w:pPr>
            <w:pStyle w:val="0E34B8C7176B49F0B987A49BEA09699B"/>
          </w:pPr>
          <w:r>
            <w:t>Most</w:t>
          </w:r>
        </w:p>
      </w:docPartBody>
    </w:docPart>
    <w:docPart>
      <w:docPartPr>
        <w:name w:val="EFB5012262EE47179D1AF1827AEE8F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1A2F6D-3CA3-4B7B-AE28-4C3377600A9B}"/>
      </w:docPartPr>
      <w:docPartBody>
        <w:p w:rsidR="00132C26" w:rsidRDefault="00A83753" w:rsidP="00A83753">
          <w:pPr>
            <w:pStyle w:val="EFB5012262EE47179D1AF1827AEE8F1B"/>
          </w:pPr>
          <w:r>
            <w:t>Player</w:t>
          </w:r>
        </w:p>
      </w:docPartBody>
    </w:docPart>
    <w:docPart>
      <w:docPartPr>
        <w:name w:val="A5653D59EAEF4CE28313677F343728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641F3C-BC9A-4402-9565-0BDB5221008A}"/>
      </w:docPartPr>
      <w:docPartBody>
        <w:p w:rsidR="00132C26" w:rsidRDefault="00A83753" w:rsidP="00A83753">
          <w:pPr>
            <w:pStyle w:val="A5653D59EAEF4CE28313677F34372866"/>
          </w:pPr>
          <w:r>
            <w:t>is hereby recognized as this season’s Most Improved Player for phenomenal participation on</w:t>
          </w:r>
        </w:p>
      </w:docPartBody>
    </w:docPart>
    <w:docPart>
      <w:docPartPr>
        <w:name w:val="8B165E89E7C44731A1D8167A6DE6A8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858175-0A6C-433B-A142-394D27C8C34E}"/>
      </w:docPartPr>
      <w:docPartBody>
        <w:p w:rsidR="00132C26" w:rsidRDefault="00A83753" w:rsidP="00A83753">
          <w:pPr>
            <w:pStyle w:val="8B165E89E7C44731A1D8167A6DE6A890"/>
          </w:pPr>
          <w:r w:rsidRPr="00DC32FD">
            <w:t>Presented By:</w:t>
          </w:r>
        </w:p>
      </w:docPartBody>
    </w:docPart>
    <w:docPart>
      <w:docPartPr>
        <w:name w:val="6FB174E91DAA46B5BB6666C5858605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AFB679-5BD2-4F93-8606-60218E23A492}"/>
      </w:docPartPr>
      <w:docPartBody>
        <w:p w:rsidR="00132C26" w:rsidRDefault="00A83753" w:rsidP="00A83753">
          <w:pPr>
            <w:pStyle w:val="6FB174E91DAA46B5BB6666C5858605DD"/>
          </w:pPr>
          <w:r w:rsidRPr="00CC4C87">
            <w:t>On This Day: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ntagenet Cherokee">
    <w:altName w:val="Gadugi"/>
    <w:charset w:val="00"/>
    <w:family w:val="roman"/>
    <w:pitch w:val="variable"/>
    <w:sig w:usb0="00000003" w:usb1="00000000" w:usb2="00001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753"/>
    <w:rsid w:val="00132C26"/>
    <w:rsid w:val="0093660F"/>
    <w:rsid w:val="00A83753"/>
    <w:rsid w:val="00D72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5F920B890742C3A766ACB33EB75CFE">
    <w:name w:val="E35F920B890742C3A766ACB33EB75CFE"/>
    <w:rsid w:val="00A83753"/>
  </w:style>
  <w:style w:type="paragraph" w:customStyle="1" w:styleId="8A007F941B0F434D9E0004D5F5152143">
    <w:name w:val="8A007F941B0F434D9E0004D5F5152143"/>
    <w:rsid w:val="00A83753"/>
  </w:style>
  <w:style w:type="paragraph" w:customStyle="1" w:styleId="FB90FB960B9E44FABB6111B2190CA1F0">
    <w:name w:val="FB90FB960B9E44FABB6111B2190CA1F0"/>
    <w:rsid w:val="00A83753"/>
  </w:style>
  <w:style w:type="paragraph" w:customStyle="1" w:styleId="B36AE280F36B4C0BA7B3AB45947E070C">
    <w:name w:val="B36AE280F36B4C0BA7B3AB45947E070C"/>
    <w:rsid w:val="00A83753"/>
  </w:style>
  <w:style w:type="paragraph" w:customStyle="1" w:styleId="C238B196187347168E86DBFD5BFD31F3">
    <w:name w:val="C238B196187347168E86DBFD5BFD31F3"/>
    <w:rsid w:val="00A83753"/>
  </w:style>
  <w:style w:type="paragraph" w:customStyle="1" w:styleId="B92FE6B252F94193BD6B961BCE755636">
    <w:name w:val="B92FE6B252F94193BD6B961BCE755636"/>
    <w:rsid w:val="00A83753"/>
  </w:style>
  <w:style w:type="paragraph" w:customStyle="1" w:styleId="88E48B304F304FEF84CF42AFEA7DE1AE">
    <w:name w:val="88E48B304F304FEF84CF42AFEA7DE1AE"/>
    <w:rsid w:val="00A83753"/>
  </w:style>
  <w:style w:type="paragraph" w:customStyle="1" w:styleId="BD2A323580514558AD705FA6EA5739CC">
    <w:name w:val="BD2A323580514558AD705FA6EA5739CC"/>
    <w:rsid w:val="00A83753"/>
  </w:style>
  <w:style w:type="paragraph" w:customStyle="1" w:styleId="AF46BD8E43E945A7BA6E4AC347815654">
    <w:name w:val="AF46BD8E43E945A7BA6E4AC347815654"/>
    <w:rsid w:val="00A83753"/>
  </w:style>
  <w:style w:type="paragraph" w:customStyle="1" w:styleId="6555EF8B2B2542FC9A9AE66B464277FB">
    <w:name w:val="6555EF8B2B2542FC9A9AE66B464277FB"/>
    <w:rsid w:val="00A83753"/>
  </w:style>
  <w:style w:type="paragraph" w:customStyle="1" w:styleId="34DCC7C7164F47EA8F8BB43FD89D427E">
    <w:name w:val="34DCC7C7164F47EA8F8BB43FD89D427E"/>
    <w:rsid w:val="00A83753"/>
  </w:style>
  <w:style w:type="paragraph" w:customStyle="1" w:styleId="D39C96DBBD7A450EAF4D833A4CEBF25E">
    <w:name w:val="D39C96DBBD7A450EAF4D833A4CEBF25E"/>
    <w:rsid w:val="00A83753"/>
  </w:style>
  <w:style w:type="paragraph" w:customStyle="1" w:styleId="37899F604371439B9A0CBD78E84D238D">
    <w:name w:val="37899F604371439B9A0CBD78E84D238D"/>
    <w:rsid w:val="00A83753"/>
  </w:style>
  <w:style w:type="paragraph" w:customStyle="1" w:styleId="83A1D34534F249E2928BCB746F9CC44E">
    <w:name w:val="83A1D34534F249E2928BCB746F9CC44E"/>
    <w:rsid w:val="00A83753"/>
  </w:style>
  <w:style w:type="paragraph" w:customStyle="1" w:styleId="E0297DF770374BC89A02F8CF626A0DEF">
    <w:name w:val="E0297DF770374BC89A02F8CF626A0DEF"/>
    <w:rsid w:val="00A83753"/>
  </w:style>
  <w:style w:type="paragraph" w:customStyle="1" w:styleId="20B93BDAB2924D6A9B0BDF60B6E6315B">
    <w:name w:val="20B93BDAB2924D6A9B0BDF60B6E6315B"/>
    <w:rsid w:val="00A83753"/>
  </w:style>
  <w:style w:type="paragraph" w:customStyle="1" w:styleId="2B7E71A14B6C4FE3BEA1F998E62113A9">
    <w:name w:val="2B7E71A14B6C4FE3BEA1F998E62113A9"/>
    <w:rsid w:val="00A83753"/>
  </w:style>
  <w:style w:type="paragraph" w:customStyle="1" w:styleId="EEA3C7F138134CC388A4886ABB1B0FD8">
    <w:name w:val="EEA3C7F138134CC388A4886ABB1B0FD8"/>
    <w:rsid w:val="00A83753"/>
  </w:style>
  <w:style w:type="paragraph" w:customStyle="1" w:styleId="C5D1E3183877413FBBA1B6B8BE756623">
    <w:name w:val="C5D1E3183877413FBBA1B6B8BE756623"/>
    <w:rsid w:val="00A83753"/>
  </w:style>
  <w:style w:type="paragraph" w:customStyle="1" w:styleId="987AA64AD4934CF6B11E0DF021096455">
    <w:name w:val="987AA64AD4934CF6B11E0DF021096455"/>
    <w:rsid w:val="00A83753"/>
  </w:style>
  <w:style w:type="paragraph" w:customStyle="1" w:styleId="BCB423B049FD483EA68354593DC7A53F">
    <w:name w:val="BCB423B049FD483EA68354593DC7A53F"/>
    <w:rsid w:val="00A83753"/>
  </w:style>
  <w:style w:type="paragraph" w:customStyle="1" w:styleId="0D4BE520179F43EDBD6CB96262A6BE83">
    <w:name w:val="0D4BE520179F43EDBD6CB96262A6BE83"/>
    <w:rsid w:val="00A83753"/>
  </w:style>
  <w:style w:type="paragraph" w:customStyle="1" w:styleId="D7BFB7B58A6F4A16AB0B258F231DED5B">
    <w:name w:val="D7BFB7B58A6F4A16AB0B258F231DED5B"/>
    <w:rsid w:val="00A83753"/>
  </w:style>
  <w:style w:type="paragraph" w:customStyle="1" w:styleId="5C044AF5A854449F916218CD6A24FA7F">
    <w:name w:val="5C044AF5A854449F916218CD6A24FA7F"/>
    <w:rsid w:val="00A83753"/>
  </w:style>
  <w:style w:type="paragraph" w:customStyle="1" w:styleId="F382A7D586A64015A4FB5CC01EC7CEC6">
    <w:name w:val="F382A7D586A64015A4FB5CC01EC7CEC6"/>
    <w:rsid w:val="00A83753"/>
  </w:style>
  <w:style w:type="paragraph" w:customStyle="1" w:styleId="90E0BD2B651A433EB1DA48071B9B8AC6">
    <w:name w:val="90E0BD2B651A433EB1DA48071B9B8AC6"/>
    <w:rsid w:val="00A83753"/>
  </w:style>
  <w:style w:type="paragraph" w:customStyle="1" w:styleId="6F0C6A6321C244CAA409FBA79B543330">
    <w:name w:val="6F0C6A6321C244CAA409FBA79B543330"/>
    <w:rsid w:val="00A83753"/>
  </w:style>
  <w:style w:type="paragraph" w:customStyle="1" w:styleId="30CB6C06DD9F4AA99E8898D89C27D348">
    <w:name w:val="30CB6C06DD9F4AA99E8898D89C27D348"/>
    <w:rsid w:val="00A83753"/>
  </w:style>
  <w:style w:type="paragraph" w:customStyle="1" w:styleId="0991FE15CDD84E6994B235D1FAD70F47">
    <w:name w:val="0991FE15CDD84E6994B235D1FAD70F47"/>
    <w:rsid w:val="00A83753"/>
  </w:style>
  <w:style w:type="paragraph" w:customStyle="1" w:styleId="EBD2626A463F4A40B819783DC70C434E">
    <w:name w:val="EBD2626A463F4A40B819783DC70C434E"/>
    <w:rsid w:val="00A83753"/>
  </w:style>
  <w:style w:type="paragraph" w:customStyle="1" w:styleId="0E34B8C7176B49F0B987A49BEA09699B">
    <w:name w:val="0E34B8C7176B49F0B987A49BEA09699B"/>
    <w:rsid w:val="00A83753"/>
  </w:style>
  <w:style w:type="paragraph" w:customStyle="1" w:styleId="EFB5012262EE47179D1AF1827AEE8F1B">
    <w:name w:val="EFB5012262EE47179D1AF1827AEE8F1B"/>
    <w:rsid w:val="00A83753"/>
  </w:style>
  <w:style w:type="paragraph" w:customStyle="1" w:styleId="A5653D59EAEF4CE28313677F34372866">
    <w:name w:val="A5653D59EAEF4CE28313677F34372866"/>
    <w:rsid w:val="00A83753"/>
  </w:style>
  <w:style w:type="paragraph" w:customStyle="1" w:styleId="8B165E89E7C44731A1D8167A6DE6A890">
    <w:name w:val="8B165E89E7C44731A1D8167A6DE6A890"/>
    <w:rsid w:val="00A83753"/>
  </w:style>
  <w:style w:type="paragraph" w:customStyle="1" w:styleId="6FB174E91DAA46B5BB6666C5858605DD">
    <w:name w:val="6FB174E91DAA46B5BB6666C5858605DD"/>
    <w:rsid w:val="00A837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VP">
      <a:dk1>
        <a:sysClr val="windowText" lastClr="000000"/>
      </a:dk1>
      <a:lt1>
        <a:sysClr val="window" lastClr="FFFFFF"/>
      </a:lt1>
      <a:dk2>
        <a:srgbClr val="5C4D4D"/>
      </a:dk2>
      <a:lt2>
        <a:srgbClr val="F2F2F2"/>
      </a:lt2>
      <a:accent1>
        <a:srgbClr val="8B0E04"/>
      </a:accent1>
      <a:accent2>
        <a:srgbClr val="2F8440"/>
      </a:accent2>
      <a:accent3>
        <a:srgbClr val="006AB2"/>
      </a:accent3>
      <a:accent4>
        <a:srgbClr val="DE5823"/>
      </a:accent4>
      <a:accent5>
        <a:srgbClr val="653A95"/>
      </a:accent5>
      <a:accent6>
        <a:srgbClr val="F7B239"/>
      </a:accent6>
      <a:hlink>
        <a:srgbClr val="006AB2"/>
      </a:hlink>
      <a:folHlink>
        <a:srgbClr val="653A95"/>
      </a:folHlink>
    </a:clrScheme>
    <a:fontScheme name="Award certificates - T3">
      <a:majorFont>
        <a:latin typeface="Century Gothic"/>
        <a:ea typeface=""/>
        <a:cs typeface=""/>
      </a:majorFont>
      <a:minorFont>
        <a:latin typeface="Plantagenet Cherokee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Most improved player award</Template>
  <TotalTime>21</TotalTime>
  <Pages>7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2</cp:revision>
  <dcterms:created xsi:type="dcterms:W3CDTF">2025-07-10T07:38:00Z</dcterms:created>
  <dcterms:modified xsi:type="dcterms:W3CDTF">2025-09-18T05:54:00Z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TC028051429991</vt:lpwstr>
  </property>
  <property fmtid="{D5CDD505-2E9C-101B-9397-08002B2CF9AE}" pid="3" name="ContentTypeId">
    <vt:lpwstr>0x010100AA3F7D94069FF64A86F7DFF56D60E3BE</vt:lpwstr>
  </property>
  <property fmtid="{D5CDD505-2E9C-101B-9397-08002B2CF9AE}" pid="4" name="InternalTags">
    <vt:lpwstr/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</Properties>
</file>